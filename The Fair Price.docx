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A13E27" w:rsidR="000033A9" w:rsidP="584AD4F1" w:rsidRDefault="000033A9" w14:paraId="6DA42984" w14:textId="77777777">
      <w:pPr>
        <w:spacing w:after="0" w:line="240" w:lineRule="auto"/>
        <w:rPr>
          <w:noProof w:val="0"/>
          <w:lang w:val="en-GB"/>
        </w:rPr>
      </w:pPr>
    </w:p>
    <w:p w:rsidRPr="00A13E27" w:rsidR="000033A9" w:rsidP="584AD4F1" w:rsidRDefault="000033A9" w14:paraId="4DD98DD6" w14:textId="77777777">
      <w:pPr>
        <w:spacing w:after="0" w:line="240" w:lineRule="auto"/>
        <w:rPr>
          <w:noProof w:val="0"/>
          <w:lang w:val="en-GB"/>
        </w:rPr>
      </w:pPr>
    </w:p>
    <w:p w:rsidRPr="00A13E27" w:rsidR="000033A9" w:rsidP="584AD4F1" w:rsidRDefault="000033A9" w14:paraId="2E231F56" w14:textId="77777777">
      <w:pPr>
        <w:spacing w:after="0" w:line="240" w:lineRule="auto"/>
        <w:rPr>
          <w:noProof w:val="0"/>
          <w:lang w:val="en-GB"/>
        </w:rPr>
      </w:pPr>
    </w:p>
    <w:p w:rsidRPr="00A13E27" w:rsidR="000033A9" w:rsidP="584AD4F1" w:rsidRDefault="000033A9" w14:paraId="147602DB" w14:textId="77777777">
      <w:pPr>
        <w:spacing w:after="0" w:line="240" w:lineRule="auto"/>
        <w:rPr>
          <w:noProof w:val="0"/>
          <w:lang w:val="en-GB"/>
        </w:rPr>
      </w:pPr>
    </w:p>
    <w:p w:rsidRPr="00A13E27" w:rsidR="000033A9" w:rsidP="584AD4F1" w:rsidRDefault="000033A9" w14:paraId="0E585285" w14:textId="77777777">
      <w:pPr>
        <w:spacing w:after="0" w:line="240" w:lineRule="auto"/>
        <w:rPr>
          <w:noProof w:val="0"/>
          <w:lang w:val="en-GB"/>
        </w:rPr>
      </w:pPr>
    </w:p>
    <w:p w:rsidRPr="00A13E27" w:rsidR="000033A9" w:rsidP="584AD4F1" w:rsidRDefault="000033A9" w14:paraId="6D626C50" w14:textId="77777777">
      <w:pPr>
        <w:spacing w:after="0" w:line="240" w:lineRule="auto"/>
        <w:rPr>
          <w:noProof w:val="0"/>
          <w:lang w:val="en-GB"/>
        </w:rPr>
      </w:pPr>
    </w:p>
    <w:p w:rsidRPr="008F716C" w:rsidR="000033A9" w:rsidP="584AD4F1" w:rsidRDefault="008F716C" w14:paraId="73E23B83" w14:textId="52E62298">
      <w:pPr>
        <w:pStyle w:val="Cobra-Title"/>
        <w:rPr>
          <w:noProof w:val="0"/>
          <w:lang w:val="en-GB"/>
        </w:rPr>
      </w:pPr>
      <w:r w:rsidRPr="584AD4F1" w:rsidR="064FE053">
        <w:rPr>
          <w:noProof w:val="0"/>
          <w:lang w:val="en-GB"/>
        </w:rPr>
        <w:t xml:space="preserve">The </w:t>
      </w:r>
      <w:r w:rsidRPr="584AD4F1" w:rsidR="1B76007C">
        <w:rPr>
          <w:noProof w:val="0"/>
          <w:lang w:val="en-GB"/>
        </w:rPr>
        <w:t>Fair</w:t>
      </w:r>
      <w:r w:rsidRPr="584AD4F1" w:rsidR="1B76007C">
        <w:rPr>
          <w:noProof w:val="0"/>
          <w:lang w:val="en-GB"/>
        </w:rPr>
        <w:t xml:space="preserve"> Price</w:t>
      </w:r>
    </w:p>
    <w:p w:rsidRPr="00A13E27" w:rsidR="000033A9" w:rsidP="584AD4F1" w:rsidRDefault="000033A9" w14:paraId="4911F392" w14:textId="16D37EF3">
      <w:pPr>
        <w:spacing w:after="0" w:line="240" w:lineRule="auto"/>
        <w:jc w:val="right"/>
        <w:rPr>
          <w:rFonts w:ascii="Clear Sans Light" w:hAnsi="Clear Sans Light" w:cs="Clear Sans Light"/>
          <w:noProof w:val="0"/>
          <w:sz w:val="16"/>
          <w:szCs w:val="16"/>
          <w:lang w:val="en-GB"/>
        </w:rPr>
      </w:pPr>
      <w:r w:rsidRPr="584AD4F1" w:rsidR="6D8B011A">
        <w:rPr>
          <w:rFonts w:ascii="Clear Sans Light" w:hAnsi="Clear Sans Light" w:cs="Clear Sans Light"/>
          <w:noProof w:val="0"/>
          <w:sz w:val="16"/>
          <w:szCs w:val="16"/>
          <w:lang w:val="en-GB"/>
        </w:rPr>
        <w:t>Version 2.0.0</w:t>
      </w:r>
    </w:p>
    <w:p w:rsidRPr="00A13E27" w:rsidR="000033A9" w:rsidP="584AD4F1" w:rsidRDefault="000033A9" w14:paraId="50B9FFEE" w14:textId="77777777">
      <w:pPr>
        <w:spacing w:after="0" w:line="240" w:lineRule="auto"/>
        <w:rPr>
          <w:rFonts w:ascii="Clear Sans" w:hAnsi="Clear Sans" w:cs="Clear Sans"/>
          <w:noProof w:val="0"/>
          <w:lang w:val="en-GB"/>
        </w:rPr>
      </w:pPr>
    </w:p>
    <w:p w:rsidRPr="00A13E27" w:rsidR="000033A9" w:rsidP="584AD4F1" w:rsidRDefault="000033A9" w14:paraId="0A9C29C7" w14:textId="77777777">
      <w:pPr>
        <w:spacing w:after="0" w:line="240" w:lineRule="auto"/>
        <w:rPr>
          <w:rFonts w:ascii="Clear Sans" w:hAnsi="Clear Sans" w:cs="Clear Sans"/>
          <w:noProof w:val="0"/>
          <w:lang w:val="en-GB"/>
        </w:rPr>
      </w:pPr>
    </w:p>
    <w:p w:rsidRPr="00A13E27" w:rsidR="00BB7C52" w:rsidP="584AD4F1" w:rsidRDefault="00BB7C52" w14:paraId="23FB6261" w14:textId="77777777">
      <w:pPr>
        <w:spacing w:after="0" w:line="240" w:lineRule="auto"/>
        <w:rPr>
          <w:rFonts w:ascii="Clear Sans" w:hAnsi="Clear Sans" w:cs="Clear Sans"/>
          <w:noProof w:val="0"/>
          <w:lang w:val="en-GB"/>
        </w:rPr>
      </w:pPr>
    </w:p>
    <w:p w:rsidRPr="00A13E27" w:rsidR="00BB7C52" w:rsidP="584AD4F1" w:rsidRDefault="00BB7C52" w14:paraId="7DF9E7B8" w14:textId="77777777">
      <w:pPr>
        <w:spacing w:after="0" w:line="240" w:lineRule="auto"/>
        <w:rPr>
          <w:rFonts w:ascii="Clear Sans" w:hAnsi="Clear Sans" w:cs="Clear Sans"/>
          <w:noProof w:val="0"/>
          <w:lang w:val="en-GB"/>
        </w:rPr>
      </w:pPr>
    </w:p>
    <w:p w:rsidRPr="00A13E27" w:rsidR="00BB7C52" w:rsidP="584AD4F1" w:rsidRDefault="00BB7C52" w14:paraId="773B7ECB" w14:textId="77777777">
      <w:pPr>
        <w:spacing w:after="0" w:line="240" w:lineRule="auto"/>
        <w:rPr>
          <w:rFonts w:ascii="Clear Sans" w:hAnsi="Clear Sans" w:cs="Clear Sans"/>
          <w:noProof w:val="0"/>
          <w:lang w:val="en-GB"/>
        </w:rPr>
      </w:pPr>
    </w:p>
    <w:p w:rsidRPr="00A13E27" w:rsidR="00BB7C52" w:rsidP="584AD4F1" w:rsidRDefault="00BB7C52" w14:paraId="407C22D0" w14:textId="77777777">
      <w:pPr>
        <w:spacing w:after="0" w:line="240" w:lineRule="auto"/>
        <w:rPr>
          <w:rFonts w:ascii="Clear Sans" w:hAnsi="Clear Sans" w:cs="Clear Sans"/>
          <w:noProof w:val="0"/>
          <w:lang w:val="en-GB"/>
        </w:rPr>
      </w:pPr>
    </w:p>
    <w:p w:rsidRPr="00A13E27" w:rsidR="00BB7C52" w:rsidP="584AD4F1" w:rsidRDefault="00BB7C52" w14:paraId="75506325" w14:textId="77777777">
      <w:pPr>
        <w:spacing w:after="0" w:line="240" w:lineRule="auto"/>
        <w:rPr>
          <w:rFonts w:ascii="Clear Sans" w:hAnsi="Clear Sans" w:cs="Clear Sans"/>
          <w:noProof w:val="0"/>
          <w:lang w:val="en-GB"/>
        </w:rPr>
      </w:pPr>
    </w:p>
    <w:p w:rsidRPr="00A13E27" w:rsidR="00BB7C52" w:rsidP="584AD4F1" w:rsidRDefault="00BB7C52" w14:paraId="27F87DA0" w14:textId="77777777">
      <w:pPr>
        <w:spacing w:after="0" w:line="240" w:lineRule="auto"/>
        <w:rPr>
          <w:rFonts w:ascii="Clear Sans" w:hAnsi="Clear Sans" w:cs="Clear Sans"/>
          <w:noProof w:val="0"/>
          <w:lang w:val="en-GB"/>
        </w:rPr>
      </w:pPr>
      <w:r w:rsidRPr="00A13E27">
        <w:rPr>
          <w:rFonts w:ascii="Clear Sans" w:hAnsi="Clear Sans" w:cs="Clear Sans"/>
          <w:noProof/>
        </w:rPr>
        <w:drawing>
          <wp:anchor distT="0" distB="0" distL="114300" distR="114300" simplePos="0" relativeHeight="251658241" behindDoc="1" locked="0" layoutInCell="1" allowOverlap="1" wp14:anchorId="721C8A40" wp14:editId="4BF09E2E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179320" cy="2179320"/>
            <wp:effectExtent l="0" t="0" r="0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A13E27" w:rsidR="00BB7C52" w:rsidP="584AD4F1" w:rsidRDefault="00BB7C52" w14:paraId="02F82E48" w14:textId="77777777">
      <w:pPr>
        <w:spacing w:after="0" w:line="240" w:lineRule="auto"/>
        <w:rPr>
          <w:rFonts w:ascii="Clear Sans" w:hAnsi="Clear Sans" w:cs="Clear Sans"/>
          <w:noProof w:val="0"/>
          <w:lang w:val="en-GB"/>
        </w:rPr>
      </w:pPr>
    </w:p>
    <w:p w:rsidRPr="00A13E27" w:rsidR="00BB7C52" w:rsidP="584AD4F1" w:rsidRDefault="00BB7C52" w14:paraId="06143AC1" w14:textId="77777777">
      <w:pPr>
        <w:spacing w:after="0" w:line="240" w:lineRule="auto"/>
        <w:rPr>
          <w:rFonts w:ascii="Clear Sans" w:hAnsi="Clear Sans" w:cs="Clear Sans"/>
          <w:noProof w:val="0"/>
          <w:lang w:val="en-GB"/>
        </w:rPr>
      </w:pPr>
    </w:p>
    <w:p w:rsidRPr="00A13E27" w:rsidR="00BB7C52" w:rsidP="584AD4F1" w:rsidRDefault="00BB7C52" w14:paraId="511EB33D" w14:textId="77777777">
      <w:pPr>
        <w:spacing w:after="0" w:line="240" w:lineRule="auto"/>
        <w:rPr>
          <w:rFonts w:ascii="Clear Sans" w:hAnsi="Clear Sans" w:cs="Clear Sans"/>
          <w:noProof w:val="0"/>
          <w:lang w:val="en-GB"/>
        </w:rPr>
      </w:pPr>
    </w:p>
    <w:p w:rsidRPr="00A13E27" w:rsidR="000033A9" w:rsidP="584AD4F1" w:rsidRDefault="000033A9" w14:paraId="21CF13AE" w14:textId="77777777">
      <w:pPr>
        <w:spacing w:after="0" w:line="240" w:lineRule="auto"/>
        <w:jc w:val="center"/>
        <w:rPr>
          <w:rFonts w:ascii="Clear Sans" w:hAnsi="Clear Sans" w:cs="Clear Sans"/>
          <w:noProof w:val="0"/>
          <w:lang w:val="en-GB"/>
        </w:rPr>
      </w:pPr>
    </w:p>
    <w:p w:rsidRPr="00A13E27" w:rsidR="003E0F57" w:rsidP="584AD4F1" w:rsidRDefault="003E0F57" w14:paraId="2032AD50" w14:textId="77777777">
      <w:pPr>
        <w:spacing w:after="0" w:line="240" w:lineRule="auto"/>
        <w:jc w:val="center"/>
        <w:rPr>
          <w:rFonts w:ascii="Clear Sans" w:hAnsi="Clear Sans" w:cs="Clear Sans"/>
          <w:noProof w:val="0"/>
          <w:lang w:val="en-GB"/>
        </w:rPr>
      </w:pPr>
    </w:p>
    <w:p w:rsidRPr="00A13E27" w:rsidR="000033A9" w:rsidP="584AD4F1" w:rsidRDefault="000033A9" w14:paraId="532FAB41" w14:textId="77777777">
      <w:pPr>
        <w:spacing w:after="0" w:line="240" w:lineRule="auto"/>
        <w:jc w:val="center"/>
        <w:rPr>
          <w:rFonts w:ascii="Clear Sans" w:hAnsi="Clear Sans" w:cs="Clear Sans"/>
          <w:noProof w:val="0"/>
          <w:lang w:val="en-GB"/>
        </w:rPr>
      </w:pPr>
    </w:p>
    <w:p w:rsidRPr="00A13E27" w:rsidR="00BE0E99" w:rsidP="584AD4F1" w:rsidRDefault="00BB7C52" w14:paraId="66C9CA9B" w14:textId="77777777">
      <w:pPr>
        <w:jc w:val="right"/>
        <w:rPr>
          <w:rFonts w:ascii="Clear Sans Light" w:hAnsi="Clear Sans Light" w:cs="Clear Sans Light"/>
          <w:noProof w:val="0"/>
          <w:lang w:val="en-GB"/>
        </w:rPr>
      </w:pPr>
      <w:r w:rsidRPr="00A13E27">
        <w:rPr>
          <w:rFonts w:ascii="Clear Sans Light" w:hAnsi="Clear Sans Light" w:cs="Clear Sans Light"/>
          <w:noProof/>
        </w:rPr>
        <w:drawing>
          <wp:anchor distT="0" distB="0" distL="114300" distR="114300" simplePos="0" relativeHeight="251658240" behindDoc="1" locked="0" layoutInCell="1" allowOverlap="1" wp14:anchorId="68F117F6" wp14:editId="04311CA0">
            <wp:simplePos x="0" y="0"/>
            <wp:positionH relativeFrom="margin">
              <wp:align>right</wp:align>
            </wp:positionH>
            <wp:positionV relativeFrom="paragraph">
              <wp:posOffset>4211320</wp:posOffset>
            </wp:positionV>
            <wp:extent cx="1720215" cy="435191"/>
            <wp:effectExtent l="0" t="0" r="0" b="3175"/>
            <wp:wrapNone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215" cy="435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584AD4F1" w:rsidR="00BE0E99">
        <w:rPr>
          <w:rFonts w:ascii="Clear Sans Light" w:hAnsi="Clear Sans Light" w:cs="Clear Sans Light"/>
          <w:noProof w:val="0"/>
          <w:lang w:val="en-GB"/>
        </w:rPr>
        <w:br w:type="page"/>
      </w:r>
    </w:p>
    <w:p w:rsidRPr="00A13E27" w:rsidR="000033A9" w:rsidP="584AD4F1" w:rsidRDefault="000033A9" w14:paraId="666E8F06" w14:textId="77777777">
      <w:pPr>
        <w:pStyle w:val="Cobra-Title1"/>
        <w:rPr>
          <w:noProof w:val="0"/>
          <w:lang w:val="en-GB"/>
        </w:rPr>
      </w:pPr>
      <w:r w:rsidRPr="584AD4F1" w:rsidR="6D8B011A">
        <w:rPr>
          <w:noProof w:val="0"/>
          <w:lang w:val="en-GB"/>
        </w:rPr>
        <w:t>Introduction</w:t>
      </w:r>
    </w:p>
    <w:p w:rsidRPr="00A13E27" w:rsidR="0095418B" w:rsidP="584AD4F1" w:rsidRDefault="0095418B" w14:paraId="3A71B68A" w14:textId="77777777">
      <w:pPr>
        <w:spacing w:after="0" w:line="240" w:lineRule="auto"/>
        <w:rPr>
          <w:rFonts w:ascii="Clear Sans" w:hAnsi="Clear Sans" w:cs="Clear Sans"/>
          <w:noProof w:val="0"/>
          <w:lang w:val="en-GB"/>
        </w:rPr>
      </w:pPr>
    </w:p>
    <w:p w:rsidRPr="00A13E27" w:rsidR="00831822" w:rsidP="584AD4F1" w:rsidRDefault="00831822" w14:paraId="3774B269" w14:textId="77777777">
      <w:pPr>
        <w:spacing w:after="0" w:line="240" w:lineRule="auto"/>
        <w:rPr>
          <w:rFonts w:ascii="Clear Sans" w:hAnsi="Clear Sans" w:cs="Clear Sans"/>
          <w:noProof w:val="0"/>
          <w:lang w:val="en-GB"/>
        </w:rPr>
      </w:pPr>
    </w:p>
    <w:p w:rsidR="003260F3" w:rsidP="584AD4F1" w:rsidRDefault="0067408C" w14:paraId="58C9DAFE" w14:textId="45FA018C">
      <w:pPr>
        <w:pStyle w:val="Cobra-Normal"/>
        <w:rPr>
          <w:rStyle w:val="Cobra-NormalCar"/>
          <w:noProof w:val="0"/>
          <w:lang w:val="en-GB"/>
        </w:rPr>
      </w:pPr>
      <w:r w:rsidRPr="00A13E27">
        <w:tab/>
      </w:r>
      <w:r w:rsidRPr="584AD4F1" w:rsidR="190E4CB7">
        <w:rPr>
          <w:noProof w:val="0"/>
          <w:lang w:val="en-GB"/>
        </w:rPr>
        <w:t xml:space="preserve">Arthur and Sophie are invited to </w:t>
      </w:r>
      <w:r w:rsidRPr="584AD4F1" w:rsidR="190E4CB7">
        <w:rPr>
          <w:noProof w:val="0"/>
          <w:lang w:val="en-GB"/>
        </w:rPr>
        <w:t>participate</w:t>
      </w:r>
      <w:r w:rsidRPr="584AD4F1" w:rsidR="190E4CB7">
        <w:rPr>
          <w:noProof w:val="0"/>
          <w:lang w:val="en-GB"/>
        </w:rPr>
        <w:t xml:space="preserve"> in the new show called "</w:t>
      </w:r>
      <w:r w:rsidRPr="584AD4F1" w:rsidR="2B084DFC">
        <w:rPr>
          <w:noProof w:val="0"/>
          <w:lang w:val="en-GB"/>
        </w:rPr>
        <w:t xml:space="preserve">The </w:t>
      </w:r>
      <w:r w:rsidRPr="584AD4F1" w:rsidR="75E5AB7E">
        <w:rPr>
          <w:noProof w:val="0"/>
          <w:lang w:val="en-GB"/>
        </w:rPr>
        <w:t xml:space="preserve">Fair </w:t>
      </w:r>
      <w:r w:rsidRPr="584AD4F1" w:rsidR="2B084DFC">
        <w:rPr>
          <w:noProof w:val="0"/>
          <w:lang w:val="en-GB"/>
        </w:rPr>
        <w:t>Price</w:t>
      </w:r>
      <w:r w:rsidRPr="584AD4F1" w:rsidR="190E4CB7">
        <w:rPr>
          <w:noProof w:val="0"/>
          <w:lang w:val="en-GB"/>
        </w:rPr>
        <w:t xml:space="preserve">" </w:t>
      </w:r>
      <w:r w:rsidRPr="584AD4F1" w:rsidR="190E4CB7">
        <w:rPr>
          <w:noProof w:val="0"/>
          <w:lang w:val="en-GB"/>
        </w:rPr>
        <w:t>which will be broadcast on TF</w:t>
      </w:r>
      <w:r w:rsidRPr="584AD4F1" w:rsidR="18E64A0B">
        <w:rPr>
          <w:noProof w:val="0"/>
          <w:lang w:val="en-GB"/>
        </w:rPr>
        <w:t>1</w:t>
      </w:r>
      <w:r w:rsidRPr="584AD4F1" w:rsidR="190E4CB7">
        <w:rPr>
          <w:noProof w:val="0"/>
          <w:lang w:val="en-GB"/>
        </w:rPr>
        <w:t xml:space="preserve"> at 19:30. The goal of this show is </w:t>
      </w:r>
      <w:r w:rsidRPr="584AD4F1" w:rsidR="3E539335">
        <w:rPr>
          <w:noProof w:val="0"/>
          <w:lang w:val="en-GB"/>
        </w:rPr>
        <w:t>simple:</w:t>
      </w:r>
      <w:r w:rsidRPr="584AD4F1" w:rsidR="190E4CB7">
        <w:rPr>
          <w:noProof w:val="0"/>
          <w:lang w:val="en-GB"/>
        </w:rPr>
        <w:t xml:space="preserve"> Find the exact price of a product </w:t>
      </w:r>
      <w:r w:rsidRPr="584AD4F1" w:rsidR="5F76C29E">
        <w:rPr>
          <w:noProof w:val="0"/>
          <w:lang w:val="en-GB"/>
        </w:rPr>
        <w:t>to</w:t>
      </w:r>
      <w:r w:rsidRPr="584AD4F1" w:rsidR="190E4CB7">
        <w:rPr>
          <w:noProof w:val="0"/>
          <w:lang w:val="en-GB"/>
        </w:rPr>
        <w:t xml:space="preserve"> win it.</w:t>
      </w:r>
      <w:r w:rsidRPr="584AD4F1" w:rsidR="76830CB1">
        <w:rPr>
          <w:rStyle w:val="Cobra-NormalCar"/>
          <w:noProof w:val="0"/>
          <w:lang w:val="en-GB"/>
        </w:rPr>
        <w:t xml:space="preserve"> But it will not be so easy because our two participants will have to try to guess the price of the product </w:t>
      </w:r>
      <w:r w:rsidRPr="584AD4F1" w:rsidR="074F4605">
        <w:rPr>
          <w:rStyle w:val="Cobra-NormalCar"/>
          <w:noProof w:val="0"/>
          <w:lang w:val="en-GB"/>
        </w:rPr>
        <w:t xml:space="preserve">in turn</w:t>
      </w:r>
      <w:r w:rsidRPr="584AD4F1" w:rsidR="76830CB1">
        <w:rPr>
          <w:rStyle w:val="Cobra-NormalCar"/>
          <w:noProof w:val="0"/>
          <w:lang w:val="en-GB"/>
        </w:rPr>
        <w:t xml:space="preserve">!</w:t>
      </w:r>
    </w:p>
    <w:p w:rsidR="005B2C85" w:rsidP="584AD4F1" w:rsidRDefault="005B2C85" w14:paraId="07281665" w14:textId="36356C99">
      <w:pPr>
        <w:pStyle w:val="Cobra-Normal"/>
        <w:rPr>
          <w:rFonts w:eastAsia="Calibri"/>
          <w:noProof w:val="0"/>
          <w:lang w:val="en-GB"/>
        </w:rPr>
      </w:pPr>
      <w:r>
        <w:tab/>
      </w:r>
    </w:p>
    <w:p w:rsidR="005B2C85" w:rsidP="584AD4F1" w:rsidRDefault="005B2C85" w14:paraId="3A93EC1E" w14:textId="1D42F5EE">
      <w:pPr>
        <w:pStyle w:val="Cobra-Normal"/>
        <w:rPr>
          <w:noProof w:val="0"/>
          <w:lang w:val="en-GB"/>
        </w:rPr>
      </w:pPr>
      <w:r>
        <w:tab/>
      </w:r>
      <w:r w:rsidRPr="584AD4F1" w:rsidR="6A9742F0">
        <w:rPr>
          <w:noProof w:val="0"/>
          <w:lang w:val="en-GB"/>
        </w:rPr>
        <w:t>Unfortunately</w:t>
      </w:r>
      <w:r w:rsidRPr="584AD4F1" w:rsidR="6A9742F0">
        <w:rPr>
          <w:noProof w:val="0"/>
          <w:lang w:val="en-GB"/>
        </w:rPr>
        <w:t xml:space="preserve">, the TV </w:t>
      </w:r>
      <w:r w:rsidRPr="584AD4F1" w:rsidR="6A9742F0">
        <w:rPr>
          <w:noProof w:val="0"/>
          <w:lang w:val="en-GB"/>
        </w:rPr>
        <w:t>channel</w:t>
      </w:r>
      <w:r w:rsidRPr="584AD4F1" w:rsidR="6A9742F0">
        <w:rPr>
          <w:noProof w:val="0"/>
          <w:lang w:val="en-GB"/>
        </w:rPr>
        <w:t xml:space="preserve"> </w:t>
      </w:r>
      <w:r w:rsidRPr="584AD4F1" w:rsidR="6A9742F0">
        <w:rPr>
          <w:noProof w:val="0"/>
          <w:lang w:val="en-GB"/>
        </w:rPr>
        <w:t>organizing</w:t>
      </w:r>
      <w:r w:rsidRPr="584AD4F1" w:rsidR="6A9742F0">
        <w:rPr>
          <w:noProof w:val="0"/>
          <w:lang w:val="en-GB"/>
        </w:rPr>
        <w:t xml:space="preserve"> </w:t>
      </w:r>
      <w:r w:rsidRPr="584AD4F1" w:rsidR="6A9742F0">
        <w:rPr>
          <w:noProof w:val="0"/>
          <w:lang w:val="en-GB"/>
        </w:rPr>
        <w:t>this</w:t>
      </w:r>
      <w:r w:rsidRPr="584AD4F1" w:rsidR="6A9742F0">
        <w:rPr>
          <w:noProof w:val="0"/>
          <w:lang w:val="en-GB"/>
        </w:rPr>
        <w:t xml:space="preserve"> new show </w:t>
      </w:r>
      <w:r w:rsidRPr="584AD4F1" w:rsidR="6A9742F0">
        <w:rPr>
          <w:noProof w:val="0"/>
          <w:lang w:val="en-GB"/>
        </w:rPr>
        <w:t>forgot</w:t>
      </w:r>
      <w:r w:rsidRPr="584AD4F1" w:rsidR="6A9742F0">
        <w:rPr>
          <w:noProof w:val="0"/>
          <w:lang w:val="en-GB"/>
        </w:rPr>
        <w:t xml:space="preserve"> to tell the </w:t>
      </w:r>
      <w:r w:rsidRPr="584AD4F1" w:rsidR="6A9742F0">
        <w:rPr>
          <w:noProof w:val="0"/>
          <w:lang w:val="en-GB"/>
        </w:rPr>
        <w:t>player</w:t>
      </w:r>
      <w:r w:rsidRPr="584AD4F1" w:rsidR="6A9742F0">
        <w:rPr>
          <w:noProof w:val="0"/>
          <w:lang w:val="en-GB"/>
        </w:rPr>
        <w:t xml:space="preserve"> </w:t>
      </w:r>
      <w:r w:rsidRPr="584AD4F1" w:rsidR="6A9742F0">
        <w:rPr>
          <w:noProof w:val="0"/>
          <w:lang w:val="en-GB"/>
        </w:rPr>
        <w:t>that</w:t>
      </w:r>
      <w:r w:rsidRPr="584AD4F1" w:rsidR="6A9742F0">
        <w:rPr>
          <w:noProof w:val="0"/>
          <w:lang w:val="en-GB"/>
        </w:rPr>
        <w:t xml:space="preserve"> </w:t>
      </w:r>
      <w:r w:rsidRPr="584AD4F1" w:rsidR="6A9742F0">
        <w:rPr>
          <w:noProof w:val="0"/>
          <w:lang w:val="en-GB"/>
        </w:rPr>
        <w:t>it</w:t>
      </w:r>
      <w:r w:rsidRPr="584AD4F1" w:rsidR="6A9742F0">
        <w:rPr>
          <w:noProof w:val="0"/>
          <w:lang w:val="en-GB"/>
        </w:rPr>
        <w:t xml:space="preserve"> </w:t>
      </w:r>
      <w:r w:rsidRPr="584AD4F1" w:rsidR="6A9742F0">
        <w:rPr>
          <w:noProof w:val="0"/>
          <w:lang w:val="en-GB"/>
        </w:rPr>
        <w:t>was</w:t>
      </w:r>
      <w:r w:rsidRPr="584AD4F1" w:rsidR="6A9742F0">
        <w:rPr>
          <w:noProof w:val="0"/>
          <w:lang w:val="en-GB"/>
        </w:rPr>
        <w:t xml:space="preserve"> happening in Paris. Arthur </w:t>
      </w:r>
      <w:r w:rsidRPr="584AD4F1" w:rsidR="6A9742F0">
        <w:rPr>
          <w:noProof w:val="0"/>
          <w:lang w:val="en-GB"/>
        </w:rPr>
        <w:t>being</w:t>
      </w:r>
      <w:r w:rsidRPr="584AD4F1" w:rsidR="6A9742F0">
        <w:rPr>
          <w:noProof w:val="0"/>
          <w:lang w:val="en-GB"/>
        </w:rPr>
        <w:t xml:space="preserve"> in Lille and Sophie </w:t>
      </w:r>
      <w:r w:rsidRPr="584AD4F1" w:rsidR="0D49E561">
        <w:rPr>
          <w:noProof w:val="0"/>
          <w:lang w:val="en-GB"/>
        </w:rPr>
        <w:t>on</w:t>
      </w:r>
      <w:r w:rsidRPr="584AD4F1" w:rsidR="6A9742F0">
        <w:rPr>
          <w:noProof w:val="0"/>
          <w:lang w:val="en-GB"/>
        </w:rPr>
        <w:t xml:space="preserve"> </w:t>
      </w:r>
      <w:r w:rsidRPr="584AD4F1" w:rsidR="6A9742F0">
        <w:rPr>
          <w:noProof w:val="0"/>
          <w:lang w:val="en-GB"/>
        </w:rPr>
        <w:t>Reunion</w:t>
      </w:r>
      <w:r w:rsidRPr="584AD4F1" w:rsidR="6A9742F0">
        <w:rPr>
          <w:noProof w:val="0"/>
          <w:lang w:val="en-GB"/>
        </w:rPr>
        <w:t xml:space="preserve"> Island, </w:t>
      </w:r>
      <w:r w:rsidRPr="584AD4F1" w:rsidR="6A9742F0">
        <w:rPr>
          <w:noProof w:val="0"/>
          <w:lang w:val="en-GB"/>
        </w:rPr>
        <w:t>they</w:t>
      </w:r>
      <w:r w:rsidRPr="584AD4F1" w:rsidR="6A9742F0">
        <w:rPr>
          <w:noProof w:val="0"/>
          <w:lang w:val="en-GB"/>
        </w:rPr>
        <w:t xml:space="preserve"> are </w:t>
      </w:r>
      <w:r w:rsidRPr="584AD4F1" w:rsidR="6A9742F0">
        <w:rPr>
          <w:noProof w:val="0"/>
          <w:lang w:val="en-GB"/>
        </w:rPr>
        <w:t>unable</w:t>
      </w:r>
      <w:r w:rsidRPr="584AD4F1" w:rsidR="6A9742F0">
        <w:rPr>
          <w:noProof w:val="0"/>
          <w:lang w:val="en-GB"/>
        </w:rPr>
        <w:t xml:space="preserve"> to come </w:t>
      </w:r>
      <w:r w:rsidRPr="584AD4F1" w:rsidR="6A9742F0">
        <w:rPr>
          <w:noProof w:val="0"/>
          <w:lang w:val="en-GB"/>
        </w:rPr>
        <w:t>both</w:t>
      </w:r>
      <w:r w:rsidRPr="584AD4F1" w:rsidR="6A9742F0">
        <w:rPr>
          <w:noProof w:val="0"/>
          <w:lang w:val="en-GB"/>
        </w:rPr>
        <w:t xml:space="preserve"> for </w:t>
      </w:r>
      <w:r w:rsidRPr="584AD4F1" w:rsidR="6A9742F0">
        <w:rPr>
          <w:noProof w:val="0"/>
          <w:lang w:val="en-GB"/>
        </w:rPr>
        <w:t>tonight's</w:t>
      </w:r>
      <w:r w:rsidRPr="584AD4F1" w:rsidR="6A9742F0">
        <w:rPr>
          <w:noProof w:val="0"/>
          <w:lang w:val="en-GB"/>
        </w:rPr>
        <w:t xml:space="preserve"> </w:t>
      </w:r>
      <w:r w:rsidRPr="584AD4F1" w:rsidR="6A9742F0">
        <w:rPr>
          <w:noProof w:val="0"/>
          <w:lang w:val="en-GB"/>
        </w:rPr>
        <w:t>premiere</w:t>
      </w:r>
      <w:r w:rsidRPr="584AD4F1" w:rsidR="6A9742F0">
        <w:rPr>
          <w:noProof w:val="0"/>
          <w:lang w:val="en-GB"/>
        </w:rPr>
        <w:t>!</w:t>
      </w:r>
    </w:p>
    <w:p w:rsidR="2D35B5DE" w:rsidP="584AD4F1" w:rsidRDefault="2D35B5DE" w14:paraId="2B028366" w14:textId="60EC4F48">
      <w:pPr>
        <w:pStyle w:val="Cobra-Normal"/>
        <w:rPr>
          <w:noProof w:val="0"/>
          <w:lang w:val="en-GB"/>
        </w:rPr>
      </w:pPr>
      <w:r w:rsidRPr="584AD4F1" w:rsidR="2B03A394">
        <w:rPr>
          <w:noProof w:val="0"/>
          <w:lang w:val="en-GB"/>
        </w:rPr>
        <w:t xml:space="preserve">Vincent </w:t>
      </w:r>
      <w:r w:rsidRPr="584AD4F1" w:rsidR="10CE6FCA">
        <w:rPr>
          <w:noProof w:val="0"/>
          <w:lang w:val="en-GB"/>
        </w:rPr>
        <w:t>Faigaf</w:t>
      </w:r>
      <w:r w:rsidRPr="584AD4F1" w:rsidR="2B03A394">
        <w:rPr>
          <w:noProof w:val="0"/>
          <w:lang w:val="en-GB"/>
        </w:rPr>
        <w:t xml:space="preserve"> </w:t>
      </w:r>
      <w:r w:rsidRPr="584AD4F1" w:rsidR="2B03A394">
        <w:rPr>
          <w:noProof w:val="0"/>
          <w:lang w:val="en-GB"/>
        </w:rPr>
        <w:t>does not want</w:t>
      </w:r>
      <w:r w:rsidRPr="584AD4F1" w:rsidR="2B03A394">
        <w:rPr>
          <w:noProof w:val="0"/>
          <w:lang w:val="en-GB"/>
        </w:rPr>
        <w:t xml:space="preserve"> to cancel </w:t>
      </w:r>
      <w:r w:rsidRPr="584AD4F1" w:rsidR="337D445B">
        <w:rPr>
          <w:noProof w:val="0"/>
          <w:lang w:val="en-GB"/>
        </w:rPr>
        <w:t xml:space="preserve">to </w:t>
      </w:r>
      <w:r w:rsidRPr="584AD4F1" w:rsidR="2B03A394">
        <w:rPr>
          <w:noProof w:val="0"/>
          <w:lang w:val="en-GB"/>
        </w:rPr>
        <w:t>this premiere. It is therefore entrusted to you with the task of dematerializing the TV set to ensure tonight's show. You have an hour and a half before the start!</w:t>
      </w:r>
    </w:p>
    <w:p w:rsidRPr="00A13E27" w:rsidR="003260F3" w:rsidP="584AD4F1" w:rsidRDefault="003260F3" w14:paraId="52E32733" w14:textId="77777777">
      <w:pPr>
        <w:spacing w:line="240" w:lineRule="auto"/>
        <w:jc w:val="both"/>
        <w:rPr>
          <w:rFonts w:ascii="Clear Sans Light" w:hAnsi="Clear Sans Light" w:cs="Clear Sans Light"/>
          <w:noProof w:val="0"/>
          <w:lang w:val="en-GB"/>
        </w:rPr>
      </w:pPr>
    </w:p>
    <w:p w:rsidRPr="00A13E27" w:rsidR="003260F3" w:rsidP="584AD4F1" w:rsidRDefault="003260F3" w14:paraId="6F63C310" w14:textId="7752E53C">
      <w:pPr>
        <w:spacing w:line="240" w:lineRule="auto"/>
        <w:jc w:val="both"/>
        <w:rPr>
          <w:rFonts w:ascii="Clear Sans Light" w:hAnsi="Clear Sans Light" w:cs="Clear Sans Light"/>
          <w:noProof w:val="0"/>
          <w:lang w:val="en-GB"/>
        </w:rPr>
      </w:pPr>
    </w:p>
    <w:p w:rsidRPr="008B7016" w:rsidR="00E00405" w:rsidP="584AD4F1" w:rsidRDefault="00E00405" w14:paraId="4B2D4FDB" w14:textId="77777777">
      <w:pPr>
        <w:pStyle w:val="Cobra-Annotation"/>
        <w:jc w:val="both"/>
        <w:rPr>
          <w:rFonts w:eastAsia="Calibri"/>
          <w:noProof w:val="0"/>
          <w:lang w:val="en-GB"/>
        </w:rPr>
      </w:pPr>
    </w:p>
    <w:p w:rsidRPr="008B7016" w:rsidR="00DC03B8" w:rsidP="584AD4F1" w:rsidRDefault="00DC03B8" w14:paraId="245D5FE6" w14:textId="411428B7">
      <w:pPr>
        <w:spacing w:line="240" w:lineRule="auto"/>
        <w:jc w:val="both"/>
        <w:rPr>
          <w:rFonts w:ascii="Clear Sans Light" w:hAnsi="Clear Sans Light" w:cs="Clear Sans Light"/>
          <w:noProof w:val="0"/>
          <w:sz w:val="18"/>
          <w:szCs w:val="18"/>
          <w:lang w:val="en-GB"/>
        </w:rPr>
      </w:pPr>
      <w:r w:rsidRPr="584AD4F1">
        <w:rPr>
          <w:rFonts w:ascii="Clear Sans" w:hAnsi="Clear Sans" w:cs="Clear Sans"/>
          <w:noProof w:val="0"/>
          <w:lang w:val="en-GB"/>
        </w:rPr>
        <w:br w:type="page"/>
      </w:r>
    </w:p>
    <w:p w:rsidRPr="00A13E27" w:rsidR="00DC03B8" w:rsidP="584AD4F1" w:rsidRDefault="00B35E92" w14:paraId="2D34BE24" w14:textId="77777777">
      <w:pPr>
        <w:pStyle w:val="Cobra-Title1"/>
        <w:rPr>
          <w:noProof w:val="0"/>
          <w:lang w:val="en-GB"/>
        </w:rPr>
      </w:pPr>
      <w:r w:rsidRPr="584AD4F1" w:rsidR="5C7EAEE7">
        <w:rPr>
          <w:noProof w:val="0"/>
          <w:lang w:val="en-GB"/>
        </w:rPr>
        <w:t>Instructions</w:t>
      </w:r>
    </w:p>
    <w:p w:rsidRPr="00A13E27" w:rsidR="00DC03B8" w:rsidP="584AD4F1" w:rsidRDefault="00DC03B8" w14:paraId="5B6F3EC6" w14:textId="77777777">
      <w:pPr>
        <w:spacing w:after="0" w:line="240" w:lineRule="auto"/>
        <w:rPr>
          <w:rFonts w:ascii="Clear Sans Light" w:hAnsi="Clear Sans Light" w:cs="Clear Sans Light"/>
          <w:noProof w:val="0"/>
          <w:lang w:val="en-GB"/>
        </w:rPr>
      </w:pPr>
    </w:p>
    <w:p w:rsidRPr="00A13E27" w:rsidR="00192E8B" w:rsidP="584AD4F1" w:rsidRDefault="00192E8B" w14:paraId="55C807A6" w14:textId="77777777">
      <w:pPr>
        <w:spacing w:after="0" w:line="240" w:lineRule="auto"/>
        <w:rPr>
          <w:rFonts w:ascii="Clear Sans Light" w:hAnsi="Clear Sans Light" w:cs="Clear Sans Light"/>
          <w:noProof w:val="0"/>
          <w:lang w:val="en-GB"/>
        </w:rPr>
      </w:pPr>
    </w:p>
    <w:p w:rsidRPr="001071EE" w:rsidR="002E761E" w:rsidP="584AD4F1" w:rsidRDefault="005B2C85" w14:paraId="75DA3D59" w14:textId="03D5467E">
      <w:pPr>
        <w:pStyle w:val="Cobra-NormalTick"/>
        <w:rPr>
          <w:rFonts w:ascii="Arial" w:hAnsi="Arial" w:cs="Arial"/>
          <w:noProof w:val="0"/>
          <w:color w:val="000000" w:themeColor="text1" w:themeTint="FF" w:themeShade="FF"/>
          <w:sz w:val="21"/>
          <w:szCs w:val="21"/>
          <w:lang w:val="en-GB"/>
        </w:rPr>
      </w:pPr>
      <w:r w:rsidRPr="584AD4F1" w:rsidR="6A9742F0">
        <w:rPr>
          <w:rFonts w:ascii="Arial" w:hAnsi="Arial" w:cs="Arial"/>
          <w:noProof w:val="0"/>
          <w:color w:val="000000"/>
          <w:sz w:val="21"/>
          <w:szCs w:val="21"/>
          <w:shd w:val="clear" w:color="auto" w:fill="FFFFFF"/>
          <w:lang w:val="en-GB"/>
        </w:rPr>
        <w:t xml:space="preserve">For </w:t>
      </w:r>
      <w:r w:rsidRPr="584AD4F1" w:rsidR="1FC6E31D">
        <w:rPr>
          <w:rFonts w:ascii="Arial" w:hAnsi="Arial" w:cs="Arial"/>
          <w:noProof w:val="0"/>
          <w:color w:val="000000"/>
          <w:sz w:val="21"/>
          <w:szCs w:val="21"/>
          <w:shd w:val="clear" w:color="auto" w:fill="FFFFFF"/>
          <w:lang w:val="en-GB"/>
        </w:rPr>
        <w:t xml:space="preserve">the </w:t>
      </w:r>
      <w:r w:rsidRPr="584AD4F1" w:rsidR="6A9742F0">
        <w:rPr>
          <w:rFonts w:ascii="Arial" w:hAnsi="Arial" w:cs="Arial"/>
          <w:noProof w:val="0"/>
          <w:color w:val="000000"/>
          <w:sz w:val="21"/>
          <w:szCs w:val="21"/>
          <w:shd w:val="clear" w:color="auto" w:fill="FFFFFF"/>
          <w:lang w:val="en-GB"/>
        </w:rPr>
        <w:t>installation, follow the tutorial "Installing Python and its tools".</w:t>
      </w:r>
    </w:p>
    <w:p w:rsidRPr="001071EE" w:rsidR="001071EE" w:rsidP="584AD4F1" w:rsidRDefault="001071EE" w14:paraId="567C9C0A" w14:textId="0071403F">
      <w:pPr>
        <w:pStyle w:val="Cobra-NormalTick"/>
        <w:rPr>
          <w:rFonts w:ascii="Arial" w:hAnsi="Arial" w:cs="Arial"/>
          <w:noProof w:val="0"/>
          <w:color w:val="000000" w:themeColor="text1" w:themeTint="FF" w:themeShade="FF"/>
          <w:sz w:val="21"/>
          <w:szCs w:val="21"/>
          <w:lang w:val="en-GB"/>
        </w:rPr>
      </w:pPr>
      <w:r w:rsidRPr="584AD4F1" w:rsidR="6BA290DF">
        <w:rPr>
          <w:rFonts w:ascii="Arial" w:hAnsi="Arial" w:cs="Arial"/>
          <w:noProof w:val="0"/>
          <w:color w:val="000000"/>
          <w:sz w:val="21"/>
          <w:szCs w:val="21"/>
          <w:shd w:val="clear" w:color="auto" w:fill="FFFFFF"/>
          <w:lang w:val="en-GB"/>
        </w:rPr>
        <w:t xml:space="preserve">Read </w:t>
      </w:r>
      <w:r w:rsidRPr="584AD4F1" w:rsidR="6BA290DF">
        <w:rPr>
          <w:rFonts w:ascii="Arial" w:hAnsi="Arial" w:cs="Arial"/>
          <w:noProof w:val="0"/>
          <w:color w:val="000000"/>
          <w:sz w:val="21"/>
          <w:szCs w:val="21"/>
          <w:shd w:val="clear" w:color="auto" w:fill="FFFFFF"/>
          <w:lang w:val="en-GB"/>
        </w:rPr>
        <w:t>everything</w:t>
      </w:r>
      <w:r w:rsidRPr="584AD4F1" w:rsidR="6BA290DF">
        <w:rPr>
          <w:rFonts w:ascii="Arial" w:hAnsi="Arial" w:cs="Arial"/>
          <w:noProof w:val="0"/>
          <w:color w:val="000000"/>
          <w:sz w:val="21"/>
          <w:szCs w:val="21"/>
          <w:shd w:val="clear" w:color="auto" w:fill="FFFFFF"/>
          <w:lang w:val="en-GB"/>
        </w:rPr>
        <w:t xml:space="preserve"> </w:t>
      </w:r>
      <w:r w:rsidRPr="584AD4F1" w:rsidR="6BA290DF">
        <w:rPr>
          <w:rFonts w:ascii="Arial" w:hAnsi="Arial" w:cs="Arial"/>
          <w:noProof w:val="0"/>
          <w:color w:val="000000"/>
          <w:sz w:val="21"/>
          <w:szCs w:val="21"/>
          <w:shd w:val="clear" w:color="auto" w:fill="FFFFFF"/>
          <w:lang w:val="en-GB"/>
        </w:rPr>
        <w:t>before</w:t>
      </w:r>
      <w:r w:rsidRPr="584AD4F1" w:rsidR="6BA290DF">
        <w:rPr>
          <w:rFonts w:ascii="Arial" w:hAnsi="Arial" w:cs="Arial"/>
          <w:noProof w:val="0"/>
          <w:color w:val="000000"/>
          <w:sz w:val="21"/>
          <w:szCs w:val="21"/>
          <w:shd w:val="clear" w:color="auto" w:fill="FFFFFF"/>
          <w:lang w:val="en-GB"/>
        </w:rPr>
        <w:t xml:space="preserve"> </w:t>
      </w:r>
      <w:r w:rsidRPr="584AD4F1" w:rsidR="6BA290DF">
        <w:rPr>
          <w:rFonts w:ascii="Arial" w:hAnsi="Arial" w:cs="Arial"/>
          <w:noProof w:val="0"/>
          <w:color w:val="000000"/>
          <w:sz w:val="21"/>
          <w:szCs w:val="21"/>
          <w:shd w:val="clear" w:color="auto" w:fill="FFFFFF"/>
          <w:lang w:val="en-GB"/>
        </w:rPr>
        <w:t>you</w:t>
      </w:r>
      <w:r w:rsidRPr="584AD4F1" w:rsidR="6BA290DF">
        <w:rPr>
          <w:rFonts w:ascii="Arial" w:hAnsi="Arial" w:cs="Arial"/>
          <w:noProof w:val="0"/>
          <w:color w:val="000000"/>
          <w:sz w:val="21"/>
          <w:szCs w:val="21"/>
          <w:shd w:val="clear" w:color="auto" w:fill="FFFFFF"/>
          <w:lang w:val="en-GB"/>
        </w:rPr>
        <w:t xml:space="preserve"> </w:t>
      </w:r>
      <w:r w:rsidRPr="584AD4F1" w:rsidR="6BA290DF">
        <w:rPr>
          <w:rFonts w:ascii="Arial" w:hAnsi="Arial" w:cs="Arial"/>
          <w:noProof w:val="0"/>
          <w:color w:val="000000"/>
          <w:sz w:val="21"/>
          <w:szCs w:val="21"/>
          <w:shd w:val="clear" w:color="auto" w:fill="FFFFFF"/>
          <w:lang w:val="en-GB"/>
        </w:rPr>
        <w:t>start!</w:t>
      </w:r>
    </w:p>
    <w:p w:rsidRPr="001071EE" w:rsidR="001071EE" w:rsidP="584AD4F1" w:rsidRDefault="001071EE" w14:paraId="13BA724D" w14:textId="17097813">
      <w:pPr>
        <w:pStyle w:val="Cobra-NormalTick"/>
        <w:rPr>
          <w:rFonts w:ascii="Arial" w:hAnsi="Arial" w:cs="Arial"/>
          <w:noProof w:val="0"/>
          <w:color w:val="000000" w:themeColor="text1" w:themeTint="FF" w:themeShade="FF"/>
          <w:sz w:val="21"/>
          <w:szCs w:val="21"/>
          <w:lang w:val="en-GB"/>
        </w:rPr>
      </w:pPr>
      <w:r w:rsidRPr="584AD4F1" w:rsidR="6BA290DF">
        <w:rPr>
          <w:rFonts w:ascii="Arial" w:hAnsi="Arial" w:cs="Arial"/>
          <w:noProof w:val="0"/>
          <w:color w:val="000000"/>
          <w:sz w:val="21"/>
          <w:szCs w:val="21"/>
          <w:shd w:val="clear" w:color="auto" w:fill="FFFFFF"/>
          <w:lang w:val="en-GB"/>
        </w:rPr>
        <w:t>Ask</w:t>
      </w:r>
      <w:r w:rsidRPr="584AD4F1" w:rsidR="6BA290DF">
        <w:rPr>
          <w:rFonts w:ascii="Arial" w:hAnsi="Arial" w:cs="Arial"/>
          <w:noProof w:val="0"/>
          <w:color w:val="000000"/>
          <w:sz w:val="21"/>
          <w:szCs w:val="21"/>
          <w:shd w:val="clear" w:color="auto" w:fill="FFFFFF"/>
          <w:lang w:val="en-GB"/>
        </w:rPr>
        <w:t xml:space="preserve"> the Cobras for help in case of installation </w:t>
      </w:r>
      <w:r w:rsidRPr="584AD4F1" w:rsidR="6BA290DF">
        <w:rPr>
          <w:rFonts w:ascii="Arial" w:hAnsi="Arial" w:cs="Arial"/>
          <w:noProof w:val="0"/>
          <w:color w:val="000000"/>
          <w:sz w:val="21"/>
          <w:szCs w:val="21"/>
          <w:shd w:val="clear" w:color="auto" w:fill="FFFFFF"/>
          <w:lang w:val="en-GB"/>
        </w:rPr>
        <w:t>problems</w:t>
      </w:r>
      <w:r w:rsidRPr="584AD4F1" w:rsidR="6BA290DF">
        <w:rPr>
          <w:rFonts w:ascii="Arial" w:hAnsi="Arial" w:cs="Arial"/>
          <w:noProof w:val="0"/>
          <w:color w:val="000000"/>
          <w:sz w:val="21"/>
          <w:szCs w:val="21"/>
          <w:shd w:val="clear" w:color="auto" w:fill="FFFFFF"/>
          <w:lang w:val="en-GB"/>
        </w:rPr>
        <w:t xml:space="preserve">. If </w:t>
      </w:r>
      <w:r w:rsidRPr="584AD4F1" w:rsidR="6BA290DF">
        <w:rPr>
          <w:rFonts w:ascii="Arial" w:hAnsi="Arial" w:cs="Arial"/>
          <w:noProof w:val="0"/>
          <w:color w:val="000000"/>
          <w:sz w:val="21"/>
          <w:szCs w:val="21"/>
          <w:shd w:val="clear" w:color="auto" w:fill="FFFFFF"/>
          <w:lang w:val="en-GB"/>
        </w:rPr>
        <w:t>nothing</w:t>
      </w:r>
      <w:r w:rsidRPr="584AD4F1" w:rsidR="6BA290DF">
        <w:rPr>
          <w:rFonts w:ascii="Arial" w:hAnsi="Arial" w:cs="Arial"/>
          <w:noProof w:val="0"/>
          <w:color w:val="000000"/>
          <w:sz w:val="21"/>
          <w:szCs w:val="21"/>
          <w:shd w:val="clear" w:color="auto" w:fill="FFFFFF"/>
          <w:lang w:val="en-GB"/>
        </w:rPr>
        <w:t xml:space="preserve"> </w:t>
      </w:r>
      <w:r w:rsidRPr="584AD4F1" w:rsidR="6BA290DF">
        <w:rPr>
          <w:rFonts w:ascii="Arial" w:hAnsi="Arial" w:cs="Arial"/>
          <w:noProof w:val="0"/>
          <w:color w:val="000000"/>
          <w:sz w:val="21"/>
          <w:szCs w:val="21"/>
          <w:shd w:val="clear" w:color="auto" w:fill="FFFFFF"/>
          <w:lang w:val="en-GB"/>
        </w:rPr>
        <w:t>goes</w:t>
      </w:r>
      <w:r w:rsidRPr="584AD4F1" w:rsidR="6BA290DF">
        <w:rPr>
          <w:rFonts w:ascii="Arial" w:hAnsi="Arial" w:cs="Arial"/>
          <w:noProof w:val="0"/>
          <w:color w:val="000000"/>
          <w:sz w:val="21"/>
          <w:szCs w:val="21"/>
          <w:shd w:val="clear" w:color="auto" w:fill="FFFFFF"/>
          <w:lang w:val="en-GB"/>
        </w:rPr>
        <w:t xml:space="preserve"> </w:t>
      </w:r>
      <w:r w:rsidRPr="584AD4F1" w:rsidR="6BA290DF">
        <w:rPr>
          <w:rFonts w:ascii="Arial" w:hAnsi="Arial" w:cs="Arial"/>
          <w:noProof w:val="0"/>
          <w:color w:val="000000"/>
          <w:sz w:val="21"/>
          <w:szCs w:val="21"/>
          <w:shd w:val="clear" w:color="auto" w:fill="FFFFFF"/>
          <w:lang w:val="en-GB"/>
        </w:rPr>
        <w:t>well</w:t>
      </w:r>
      <w:r w:rsidRPr="584AD4F1" w:rsidR="6BA290DF">
        <w:rPr>
          <w:rFonts w:ascii="Arial" w:hAnsi="Arial" w:cs="Arial"/>
          <w:noProof w:val="0"/>
          <w:color w:val="000000"/>
          <w:sz w:val="21"/>
          <w:szCs w:val="21"/>
          <w:shd w:val="clear" w:color="auto" w:fill="FFFFFF"/>
          <w:lang w:val="en-GB"/>
        </w:rPr>
        <w:t xml:space="preserve">, start </w:t>
      </w:r>
      <w:r w:rsidRPr="584AD4F1" w:rsidR="6BA290DF">
        <w:rPr>
          <w:rFonts w:ascii="Arial" w:hAnsi="Arial" w:cs="Arial"/>
          <w:noProof w:val="0"/>
          <w:color w:val="000000"/>
          <w:sz w:val="21"/>
          <w:szCs w:val="21"/>
          <w:shd w:val="clear" w:color="auto" w:fill="FFFFFF"/>
          <w:lang w:val="en-GB"/>
        </w:rPr>
        <w:t>again</w:t>
      </w:r>
      <w:r w:rsidRPr="584AD4F1" w:rsidR="6BA290DF">
        <w:rPr>
          <w:rFonts w:ascii="Arial" w:hAnsi="Arial" w:cs="Arial"/>
          <w:noProof w:val="0"/>
          <w:color w:val="000000"/>
          <w:sz w:val="21"/>
          <w:szCs w:val="21"/>
          <w:shd w:val="clear" w:color="auto" w:fill="FFFFFF"/>
          <w:lang w:val="en-GB"/>
        </w:rPr>
        <w:t xml:space="preserve"> </w:t>
      </w:r>
      <w:r w:rsidRPr="584AD4F1" w:rsidR="6BA290DF">
        <w:rPr>
          <w:rFonts w:ascii="Arial" w:hAnsi="Arial" w:cs="Arial"/>
          <w:noProof w:val="0"/>
          <w:color w:val="000000"/>
          <w:sz w:val="21"/>
          <w:szCs w:val="21"/>
          <w:shd w:val="clear" w:color="auto" w:fill="FFFFFF"/>
          <w:lang w:val="en-GB"/>
        </w:rPr>
        <w:t>from</w:t>
      </w:r>
      <w:r w:rsidRPr="584AD4F1" w:rsidR="6BA290DF">
        <w:rPr>
          <w:rFonts w:ascii="Arial" w:hAnsi="Arial" w:cs="Arial"/>
          <w:noProof w:val="0"/>
          <w:color w:val="000000"/>
          <w:sz w:val="21"/>
          <w:szCs w:val="21"/>
          <w:shd w:val="clear" w:color="auto" w:fill="FFFFFF"/>
          <w:lang w:val="en-GB"/>
        </w:rPr>
        <w:t xml:space="preserve"> the </w:t>
      </w:r>
      <w:r w:rsidRPr="584AD4F1" w:rsidR="6BA290DF">
        <w:rPr>
          <w:rFonts w:ascii="Arial" w:hAnsi="Arial" w:cs="Arial"/>
          <w:noProof w:val="0"/>
          <w:color w:val="000000"/>
          <w:sz w:val="21"/>
          <w:szCs w:val="21"/>
          <w:shd w:val="clear" w:color="auto" w:fill="FFFFFF"/>
          <w:lang w:val="en-GB"/>
        </w:rPr>
        <w:t>beginning</w:t>
      </w:r>
      <w:r w:rsidRPr="584AD4F1" w:rsidR="6BA290DF">
        <w:rPr>
          <w:rFonts w:ascii="Arial" w:hAnsi="Arial" w:cs="Arial"/>
          <w:noProof w:val="0"/>
          <w:color w:val="000000"/>
          <w:sz w:val="21"/>
          <w:szCs w:val="21"/>
          <w:shd w:val="clear" w:color="auto" w:fill="FFFFFF"/>
          <w:lang w:val="en-GB"/>
        </w:rPr>
        <w:t xml:space="preserve"> </w:t>
      </w:r>
      <w:r w:rsidRPr="584AD4F1" w:rsidR="6BA290DF">
        <w:rPr>
          <w:rFonts w:ascii="Arial" w:hAnsi="Arial" w:cs="Arial"/>
          <w:noProof w:val="0"/>
          <w:color w:val="000000"/>
          <w:sz w:val="21"/>
          <w:szCs w:val="21"/>
          <w:shd w:val="clear" w:color="auto" w:fill="FFFFFF"/>
          <w:lang w:val="en-GB"/>
        </w:rPr>
        <w:t>paying</w:t>
      </w:r>
      <w:r w:rsidRPr="584AD4F1" w:rsidR="6BA290DF">
        <w:rPr>
          <w:rFonts w:ascii="Arial" w:hAnsi="Arial" w:cs="Arial"/>
          <w:noProof w:val="0"/>
          <w:color w:val="000000"/>
          <w:sz w:val="21"/>
          <w:szCs w:val="21"/>
          <w:shd w:val="clear" w:color="auto" w:fill="FFFFFF"/>
          <w:lang w:val="en-GB"/>
        </w:rPr>
        <w:t xml:space="preserve"> attention to all the </w:t>
      </w:r>
      <w:r w:rsidRPr="584AD4F1" w:rsidR="6BA290DF">
        <w:rPr>
          <w:rFonts w:ascii="Arial" w:hAnsi="Arial" w:cs="Arial"/>
          <w:noProof w:val="0"/>
          <w:color w:val="000000"/>
          <w:sz w:val="21"/>
          <w:szCs w:val="21"/>
          <w:shd w:val="clear" w:color="auto" w:fill="FFFFFF"/>
          <w:lang w:val="en-GB"/>
        </w:rPr>
        <w:t>steps</w:t>
      </w:r>
      <w:r w:rsidRPr="584AD4F1" w:rsidR="6BA290DF">
        <w:rPr>
          <w:rFonts w:ascii="Arial" w:hAnsi="Arial" w:cs="Arial"/>
          <w:noProof w:val="0"/>
          <w:color w:val="000000"/>
          <w:sz w:val="21"/>
          <w:szCs w:val="21"/>
          <w:shd w:val="clear" w:color="auto" w:fill="FFFFFF"/>
          <w:lang w:val="en-GB"/>
        </w:rPr>
        <w:t>!</w:t>
      </w:r>
    </w:p>
    <w:p w:rsidRPr="00A13E27" w:rsidR="002E761E" w:rsidP="584AD4F1" w:rsidRDefault="001071EE" w14:paraId="50707B90" w14:textId="1F3E67B3">
      <w:pPr>
        <w:pStyle w:val="Cobra-NormalTick"/>
        <w:rPr>
          <w:noProof w:val="0"/>
          <w:lang w:val="en-GB"/>
        </w:rPr>
      </w:pPr>
      <w:r w:rsidRPr="584AD4F1" w:rsidR="6BA290DF">
        <w:rPr>
          <w:noProof w:val="0"/>
          <w:lang w:val="en-GB"/>
        </w:rPr>
        <w:t xml:space="preserve">If </w:t>
      </w:r>
      <w:r w:rsidRPr="584AD4F1" w:rsidR="6BA290DF">
        <w:rPr>
          <w:noProof w:val="0"/>
          <w:lang w:val="en-GB"/>
        </w:rPr>
        <w:t>you</w:t>
      </w:r>
      <w:r w:rsidRPr="584AD4F1" w:rsidR="6BA290DF">
        <w:rPr>
          <w:noProof w:val="0"/>
          <w:lang w:val="en-GB"/>
        </w:rPr>
        <w:t xml:space="preserve"> </w:t>
      </w:r>
      <w:r w:rsidRPr="584AD4F1" w:rsidR="74CB089E">
        <w:rPr>
          <w:noProof w:val="0"/>
          <w:lang w:val="en-GB"/>
        </w:rPr>
        <w:t>struggle</w:t>
      </w:r>
      <w:r w:rsidRPr="584AD4F1" w:rsidR="6BA290DF">
        <w:rPr>
          <w:noProof w:val="0"/>
          <w:lang w:val="en-GB"/>
        </w:rPr>
        <w:t xml:space="preserve">, </w:t>
      </w:r>
      <w:r w:rsidRPr="584AD4F1" w:rsidR="6BA290DF">
        <w:rPr>
          <w:noProof w:val="0"/>
          <w:lang w:val="en-GB"/>
        </w:rPr>
        <w:t>remember</w:t>
      </w:r>
      <w:r w:rsidRPr="584AD4F1" w:rsidR="6BA290DF">
        <w:rPr>
          <w:noProof w:val="0"/>
          <w:lang w:val="en-GB"/>
        </w:rPr>
        <w:t xml:space="preserve"> </w:t>
      </w:r>
      <w:r w:rsidRPr="584AD4F1" w:rsidR="6BA290DF">
        <w:rPr>
          <w:noProof w:val="0"/>
          <w:lang w:val="en-GB"/>
        </w:rPr>
        <w:t>that</w:t>
      </w:r>
      <w:r w:rsidRPr="584AD4F1" w:rsidR="6BA290DF">
        <w:rPr>
          <w:noProof w:val="0"/>
          <w:lang w:val="en-GB"/>
        </w:rPr>
        <w:t xml:space="preserve"> </w:t>
      </w:r>
      <w:r w:rsidRPr="584AD4F1" w:rsidR="6BA290DF">
        <w:rPr>
          <w:noProof w:val="0"/>
          <w:lang w:val="en-GB"/>
        </w:rPr>
        <w:t>you</w:t>
      </w:r>
      <w:r w:rsidRPr="584AD4F1" w:rsidR="6BA290DF">
        <w:rPr>
          <w:noProof w:val="0"/>
          <w:lang w:val="en-GB"/>
        </w:rPr>
        <w:t xml:space="preserve"> are </w:t>
      </w:r>
      <w:r w:rsidRPr="584AD4F1" w:rsidR="6BA290DF">
        <w:rPr>
          <w:noProof w:val="0"/>
          <w:lang w:val="en-GB"/>
        </w:rPr>
        <w:t>accompanied</w:t>
      </w:r>
      <w:r w:rsidRPr="584AD4F1" w:rsidR="6BA290DF">
        <w:rPr>
          <w:noProof w:val="0"/>
          <w:lang w:val="en-GB"/>
        </w:rPr>
        <w:t xml:space="preserve">! </w:t>
      </w:r>
      <w:r w:rsidRPr="584AD4F1" w:rsidR="6BA290DF">
        <w:rPr>
          <w:noProof w:val="0"/>
          <w:lang w:val="en-GB"/>
        </w:rPr>
        <w:t>Ask</w:t>
      </w:r>
      <w:r w:rsidRPr="584AD4F1" w:rsidR="6BA290DF">
        <w:rPr>
          <w:noProof w:val="0"/>
          <w:lang w:val="en-GB"/>
        </w:rPr>
        <w:t xml:space="preserve"> </w:t>
      </w:r>
      <w:r w:rsidRPr="584AD4F1" w:rsidR="6BA290DF">
        <w:rPr>
          <w:noProof w:val="0"/>
          <w:lang w:val="en-GB"/>
        </w:rPr>
        <w:t>your</w:t>
      </w:r>
      <w:r w:rsidRPr="584AD4F1" w:rsidR="6BA290DF">
        <w:rPr>
          <w:noProof w:val="0"/>
          <w:lang w:val="en-GB"/>
        </w:rPr>
        <w:t xml:space="preserve"> </w:t>
      </w:r>
      <w:r w:rsidRPr="584AD4F1" w:rsidR="6BA290DF">
        <w:rPr>
          <w:noProof w:val="0"/>
          <w:lang w:val="en-GB"/>
        </w:rPr>
        <w:t>comrades</w:t>
      </w:r>
      <w:r w:rsidRPr="584AD4F1" w:rsidR="6BA290DF">
        <w:rPr>
          <w:noProof w:val="0"/>
          <w:lang w:val="en-GB"/>
        </w:rPr>
        <w:t xml:space="preserve"> or a Cobra for help, </w:t>
      </w:r>
      <w:r w:rsidRPr="584AD4F1" w:rsidR="6BA290DF">
        <w:rPr>
          <w:noProof w:val="0"/>
          <w:lang w:val="en-GB"/>
        </w:rPr>
        <w:t>they</w:t>
      </w:r>
      <w:r w:rsidRPr="584AD4F1" w:rsidR="6BA290DF">
        <w:rPr>
          <w:noProof w:val="0"/>
          <w:lang w:val="en-GB"/>
        </w:rPr>
        <w:t xml:space="preserve"> </w:t>
      </w:r>
      <w:r w:rsidRPr="584AD4F1" w:rsidR="6BA290DF">
        <w:rPr>
          <w:noProof w:val="0"/>
          <w:lang w:val="en-GB"/>
        </w:rPr>
        <w:t>don't</w:t>
      </w:r>
      <w:r w:rsidRPr="584AD4F1" w:rsidR="6BA290DF">
        <w:rPr>
          <w:noProof w:val="0"/>
          <w:lang w:val="en-GB"/>
        </w:rPr>
        <w:t xml:space="preserve"> bite.</w:t>
      </w:r>
    </w:p>
    <w:p w:rsidRPr="00A13E27" w:rsidR="009F34B8" w:rsidP="584AD4F1" w:rsidRDefault="001071EE" w14:paraId="0BF9A7FB" w14:textId="6B88E7AB">
      <w:pPr>
        <w:pStyle w:val="Cobra-NormalTick"/>
        <w:rPr>
          <w:noProof w:val="0"/>
          <w:lang w:val="en-GB"/>
        </w:rPr>
      </w:pPr>
      <w:r w:rsidRPr="584AD4F1" w:rsidR="6BA290DF">
        <w:rPr>
          <w:noProof w:val="0"/>
          <w:lang w:val="en-GB"/>
        </w:rPr>
        <w:t xml:space="preserve">The Internet </w:t>
      </w:r>
      <w:r w:rsidRPr="584AD4F1" w:rsidR="6BA290DF">
        <w:rPr>
          <w:noProof w:val="0"/>
          <w:lang w:val="en-GB"/>
        </w:rPr>
        <w:t>is</w:t>
      </w:r>
      <w:r w:rsidRPr="584AD4F1" w:rsidR="6BA290DF">
        <w:rPr>
          <w:noProof w:val="0"/>
          <w:lang w:val="en-GB"/>
        </w:rPr>
        <w:t xml:space="preserve"> a </w:t>
      </w:r>
      <w:r w:rsidRPr="584AD4F1" w:rsidR="6BA290DF">
        <w:rPr>
          <w:noProof w:val="0"/>
          <w:lang w:val="en-GB"/>
        </w:rPr>
        <w:t>great</w:t>
      </w:r>
      <w:r w:rsidRPr="584AD4F1" w:rsidR="6BA290DF">
        <w:rPr>
          <w:noProof w:val="0"/>
          <w:lang w:val="en-GB"/>
        </w:rPr>
        <w:t xml:space="preserve"> </w:t>
      </w:r>
      <w:r w:rsidRPr="584AD4F1" w:rsidR="6BA290DF">
        <w:rPr>
          <w:noProof w:val="0"/>
          <w:lang w:val="en-GB"/>
        </w:rPr>
        <w:t>tool</w:t>
      </w:r>
      <w:r w:rsidRPr="584AD4F1" w:rsidR="6BA290DF">
        <w:rPr>
          <w:noProof w:val="0"/>
          <w:lang w:val="en-GB"/>
        </w:rPr>
        <w:t xml:space="preserve"> to </w:t>
      </w:r>
      <w:r w:rsidRPr="584AD4F1" w:rsidR="6BA290DF">
        <w:rPr>
          <w:noProof w:val="0"/>
          <w:lang w:val="en-GB"/>
        </w:rPr>
        <w:t>discover</w:t>
      </w:r>
      <w:r w:rsidRPr="584AD4F1" w:rsidR="6BA290DF">
        <w:rPr>
          <w:noProof w:val="0"/>
          <w:lang w:val="en-GB"/>
        </w:rPr>
        <w:t xml:space="preserve"> how </w:t>
      </w:r>
      <w:r w:rsidRPr="584AD4F1" w:rsidR="6BA290DF">
        <w:rPr>
          <w:noProof w:val="0"/>
          <w:lang w:val="en-GB"/>
        </w:rPr>
        <w:t>things</w:t>
      </w:r>
      <w:r w:rsidRPr="584AD4F1" w:rsidR="6BA290DF">
        <w:rPr>
          <w:noProof w:val="0"/>
          <w:lang w:val="en-GB"/>
        </w:rPr>
        <w:t xml:space="preserve"> </w:t>
      </w:r>
      <w:r w:rsidRPr="584AD4F1" w:rsidR="6BA290DF">
        <w:rPr>
          <w:noProof w:val="0"/>
          <w:lang w:val="en-GB"/>
        </w:rPr>
        <w:t>work</w:t>
      </w:r>
      <w:r w:rsidRPr="584AD4F1" w:rsidR="6BA290DF">
        <w:rPr>
          <w:noProof w:val="0"/>
          <w:lang w:val="en-GB"/>
        </w:rPr>
        <w:t xml:space="preserve">, use </w:t>
      </w:r>
      <w:r w:rsidRPr="584AD4F1" w:rsidR="6BA290DF">
        <w:rPr>
          <w:noProof w:val="0"/>
          <w:lang w:val="en-GB"/>
        </w:rPr>
        <w:t>it</w:t>
      </w:r>
      <w:r w:rsidRPr="584AD4F1" w:rsidR="6BA290DF">
        <w:rPr>
          <w:noProof w:val="0"/>
          <w:lang w:val="en-GB"/>
        </w:rPr>
        <w:t xml:space="preserve"> </w:t>
      </w:r>
      <w:r w:rsidRPr="584AD4F1" w:rsidR="6BA290DF">
        <w:rPr>
          <w:noProof w:val="0"/>
          <w:lang w:val="en-GB"/>
        </w:rPr>
        <w:t>regularly</w:t>
      </w:r>
      <w:r w:rsidRPr="584AD4F1" w:rsidR="6BA290DF">
        <w:rPr>
          <w:noProof w:val="0"/>
          <w:lang w:val="en-GB"/>
        </w:rPr>
        <w:t xml:space="preserve">! </w:t>
      </w:r>
    </w:p>
    <w:p w:rsidR="006A2076" w:rsidP="584AD4F1" w:rsidRDefault="006A2076" w14:paraId="0B719670" w14:textId="74C72771">
      <w:pPr>
        <w:pStyle w:val="Cobra-NormalTick"/>
        <w:numPr>
          <w:numId w:val="0"/>
        </w:numPr>
        <w:rPr>
          <w:rFonts w:eastAsia="Calibri"/>
          <w:noProof w:val="0"/>
          <w:color w:val="000000" w:themeColor="text1"/>
          <w:sz w:val="21"/>
          <w:szCs w:val="21"/>
          <w:lang w:val="en-GB"/>
        </w:rPr>
      </w:pPr>
    </w:p>
    <w:p w:rsidR="7882DAF8" w:rsidP="584AD4F1" w:rsidRDefault="7882DAF8" w14:paraId="124B4BF6" w14:textId="3248DA62">
      <w:pPr>
        <w:pStyle w:val="Cobra-Attention"/>
        <w:rPr>
          <w:rFonts w:eastAsia="Segoe UI Emoji"/>
          <w:noProof w:val="0"/>
          <w:lang w:val="en-GB"/>
        </w:rPr>
      </w:pPr>
      <w:r w:rsidRPr="584AD4F1" w:rsidR="2068BC70">
        <w:rPr>
          <w:rFonts w:ascii="Calibri" w:hAnsi="Calibri" w:eastAsia="Calibri" w:cs="Calibri"/>
          <w:noProof w:val="0"/>
          <w:lang w:val="en-GB"/>
        </w:rPr>
        <w:t>⚠</w:t>
      </w:r>
      <w:r w:rsidRPr="584AD4F1" w:rsidR="2068BC70">
        <w:rPr>
          <w:rFonts w:eastAsia="Segoe UI Emoji"/>
          <w:noProof w:val="0"/>
          <w:lang w:val="en-GB"/>
        </w:rPr>
        <w:t xml:space="preserve"> </w:t>
      </w:r>
      <w:r w:rsidRPr="584AD4F1" w:rsidR="2068BC70">
        <w:rPr>
          <w:rFonts w:eastAsia="Segoe UI Emoji"/>
          <w:noProof w:val="0"/>
          <w:lang w:val="en-GB"/>
        </w:rPr>
        <w:t>Careful</w:t>
      </w:r>
    </w:p>
    <w:p w:rsidR="75A71F8C" w:rsidP="584AD4F1" w:rsidRDefault="75A71F8C" w14:paraId="2F92962B" w14:textId="35B6D36D">
      <w:pPr>
        <w:pStyle w:val="Cobra-Normal"/>
        <w:rPr>
          <w:rFonts w:eastAsia="Calibri"/>
          <w:noProof w:val="0"/>
          <w:lang w:val="en-GB"/>
        </w:rPr>
      </w:pPr>
      <w:r w:rsidRPr="584AD4F1" w:rsidR="2E8CD1A1">
        <w:rPr>
          <w:noProof w:val="0"/>
          <w:lang w:val="en-GB"/>
        </w:rPr>
        <w:t xml:space="preserve">The code of the </w:t>
      </w:r>
      <w:r w:rsidRPr="584AD4F1" w:rsidR="2E8CD1A1">
        <w:rPr>
          <w:noProof w:val="0"/>
          <w:lang w:val="en-GB"/>
        </w:rPr>
        <w:t>examples</w:t>
      </w:r>
      <w:r w:rsidRPr="584AD4F1" w:rsidR="2E8CD1A1">
        <w:rPr>
          <w:noProof w:val="0"/>
          <w:lang w:val="en-GB"/>
        </w:rPr>
        <w:t xml:space="preserve"> </w:t>
      </w:r>
      <w:r w:rsidRPr="584AD4F1" w:rsidR="2E8CD1A1">
        <w:rPr>
          <w:noProof w:val="0"/>
          <w:lang w:val="en-GB"/>
        </w:rPr>
        <w:t>is</w:t>
      </w:r>
      <w:r w:rsidRPr="584AD4F1" w:rsidR="2E8CD1A1">
        <w:rPr>
          <w:noProof w:val="0"/>
          <w:lang w:val="en-GB"/>
        </w:rPr>
        <w:t xml:space="preserve"> </w:t>
      </w:r>
      <w:r w:rsidRPr="584AD4F1" w:rsidR="2E8CD1A1">
        <w:rPr>
          <w:noProof w:val="0"/>
          <w:lang w:val="en-GB"/>
        </w:rPr>
        <w:t>incomplete</w:t>
      </w:r>
      <w:r w:rsidRPr="584AD4F1" w:rsidR="2E8CD1A1">
        <w:rPr>
          <w:noProof w:val="0"/>
          <w:lang w:val="en-GB"/>
        </w:rPr>
        <w:t xml:space="preserve">, </w:t>
      </w:r>
      <w:r w:rsidRPr="584AD4F1" w:rsidR="2E8CD1A1">
        <w:rPr>
          <w:noProof w:val="0"/>
          <w:lang w:val="en-GB"/>
        </w:rPr>
        <w:t>you</w:t>
      </w:r>
      <w:r w:rsidRPr="584AD4F1" w:rsidR="2E8CD1A1">
        <w:rPr>
          <w:noProof w:val="0"/>
          <w:lang w:val="en-GB"/>
        </w:rPr>
        <w:t xml:space="preserve"> </w:t>
      </w:r>
      <w:r w:rsidRPr="584AD4F1" w:rsidR="2E8CD1A1">
        <w:rPr>
          <w:noProof w:val="0"/>
          <w:lang w:val="en-GB"/>
        </w:rPr>
        <w:t>will</w:t>
      </w:r>
      <w:r w:rsidRPr="584AD4F1" w:rsidR="2E8CD1A1">
        <w:rPr>
          <w:noProof w:val="0"/>
          <w:lang w:val="en-GB"/>
        </w:rPr>
        <w:t xml:space="preserve"> have to </w:t>
      </w:r>
      <w:r w:rsidRPr="584AD4F1" w:rsidR="2E8CD1A1">
        <w:rPr>
          <w:noProof w:val="0"/>
          <w:lang w:val="en-GB"/>
        </w:rPr>
        <w:t>add</w:t>
      </w:r>
      <w:r w:rsidRPr="584AD4F1" w:rsidR="2E8CD1A1">
        <w:rPr>
          <w:noProof w:val="0"/>
          <w:lang w:val="en-GB"/>
        </w:rPr>
        <w:t>/</w:t>
      </w:r>
      <w:r w:rsidRPr="584AD4F1" w:rsidR="2E8CD1A1">
        <w:rPr>
          <w:noProof w:val="0"/>
          <w:lang w:val="en-GB"/>
        </w:rPr>
        <w:t>modify</w:t>
      </w:r>
      <w:r w:rsidRPr="584AD4F1" w:rsidR="2E8CD1A1">
        <w:rPr>
          <w:noProof w:val="0"/>
          <w:lang w:val="en-GB"/>
        </w:rPr>
        <w:t xml:space="preserve"> </w:t>
      </w:r>
      <w:r w:rsidRPr="584AD4F1" w:rsidR="2E8CD1A1">
        <w:rPr>
          <w:noProof w:val="0"/>
          <w:lang w:val="en-GB"/>
        </w:rPr>
        <w:t>some</w:t>
      </w:r>
      <w:r w:rsidRPr="584AD4F1" w:rsidR="2E8CD1A1">
        <w:rPr>
          <w:noProof w:val="0"/>
          <w:lang w:val="en-GB"/>
        </w:rPr>
        <w:t xml:space="preserve"> </w:t>
      </w:r>
      <w:r w:rsidRPr="584AD4F1" w:rsidR="2E8CD1A1">
        <w:rPr>
          <w:noProof w:val="0"/>
          <w:lang w:val="en-GB"/>
        </w:rPr>
        <w:t>elements</w:t>
      </w:r>
      <w:r w:rsidRPr="584AD4F1" w:rsidR="2E8CD1A1">
        <w:rPr>
          <w:noProof w:val="0"/>
          <w:lang w:val="en-GB"/>
        </w:rPr>
        <w:t xml:space="preserve"> for </w:t>
      </w:r>
      <w:r w:rsidRPr="584AD4F1" w:rsidR="2E8CD1A1">
        <w:rPr>
          <w:noProof w:val="0"/>
          <w:lang w:val="en-GB"/>
        </w:rPr>
        <w:t>it</w:t>
      </w:r>
      <w:r w:rsidRPr="584AD4F1" w:rsidR="2E8CD1A1">
        <w:rPr>
          <w:noProof w:val="0"/>
          <w:lang w:val="en-GB"/>
        </w:rPr>
        <w:t xml:space="preserve"> to </w:t>
      </w:r>
      <w:r w:rsidRPr="584AD4F1" w:rsidR="2E8CD1A1">
        <w:rPr>
          <w:noProof w:val="0"/>
          <w:lang w:val="en-GB"/>
        </w:rPr>
        <w:t>work</w:t>
      </w:r>
      <w:r w:rsidRPr="584AD4F1" w:rsidR="2E8CD1A1">
        <w:rPr>
          <w:noProof w:val="0"/>
          <w:lang w:val="en-GB"/>
        </w:rPr>
        <w:t>.</w:t>
      </w:r>
    </w:p>
    <w:p w:rsidR="001071EE" w:rsidP="584AD4F1" w:rsidRDefault="007E7CE5" w14:paraId="486C9EA6" w14:textId="48F129C7">
      <w:pPr>
        <w:pStyle w:val="Cobra-Normal"/>
        <w:rPr>
          <w:rFonts w:eastAsia="Calibri"/>
          <w:noProof w:val="0"/>
          <w:color w:val="ED7D31" w:themeColor="accent2"/>
          <w:lang w:val="en-GB"/>
        </w:rPr>
      </w:pPr>
      <w:r w:rsidRPr="584AD4F1" w:rsidR="235F5A83">
        <w:rPr>
          <w:noProof w:val="0"/>
          <w:lang w:val="en-GB"/>
        </w:rPr>
        <w:t xml:space="preserve">A </w:t>
      </w:r>
      <w:r w:rsidRPr="584AD4F1" w:rsidR="6644D905">
        <w:rPr>
          <w:rStyle w:val="Cobra-CodeCar"/>
          <w:noProof w:val="0"/>
          <w:color w:val="FFC000" w:themeColor="accent4" w:themeTint="FF" w:themeShade="FF"/>
          <w:lang w:val="en-GB"/>
        </w:rPr>
        <w:t>...</w:t>
      </w:r>
      <w:r w:rsidRPr="584AD4F1" w:rsidR="6AA9BBFC">
        <w:rPr>
          <w:noProof w:val="0"/>
          <w:lang w:val="en-GB"/>
        </w:rPr>
        <w:t xml:space="preserve"> </w:t>
      </w:r>
      <w:r w:rsidRPr="584AD4F1" w:rsidR="235F5A83">
        <w:rPr>
          <w:noProof w:val="0"/>
          <w:lang w:val="en-GB"/>
        </w:rPr>
        <w:t xml:space="preserve">In code means that you </w:t>
      </w:r>
      <w:r w:rsidRPr="584AD4F1" w:rsidR="5B52D219">
        <w:rPr>
          <w:noProof w:val="0"/>
          <w:lang w:val="en-GB"/>
        </w:rPr>
        <w:t>must</w:t>
      </w:r>
      <w:r w:rsidRPr="584AD4F1" w:rsidR="235F5A83">
        <w:rPr>
          <w:noProof w:val="0"/>
          <w:lang w:val="en-GB"/>
        </w:rPr>
        <w:t xml:space="preserve"> complete the code by yourself using the information in the subject.</w:t>
      </w:r>
    </w:p>
    <w:p w:rsidR="007D0959" w:rsidP="584AD4F1" w:rsidRDefault="007E7CE5" w14:paraId="5471B051" w14:textId="6F8B5371">
      <w:pPr>
        <w:pStyle w:val="Cobra-Normal"/>
        <w:rPr>
          <w:noProof w:val="0"/>
          <w:lang w:val="en-GB"/>
        </w:rPr>
      </w:pPr>
      <w:r w:rsidRPr="584AD4F1" w:rsidR="235F5A83">
        <w:rPr>
          <w:noProof w:val="0"/>
          <w:lang w:val="en-GB"/>
        </w:rPr>
        <w:t xml:space="preserve">A </w:t>
      </w:r>
      <w:r w:rsidRPr="584AD4F1" w:rsidR="4D8B6E90">
        <w:rPr>
          <w:rStyle w:val="Cobra-CodeCar"/>
          <w:noProof w:val="0"/>
          <w:lang w:val="en-GB"/>
        </w:rPr>
        <w:t>#</w:t>
      </w:r>
      <w:r w:rsidRPr="584AD4F1" w:rsidR="51CF536E">
        <w:rPr>
          <w:noProof w:val="0"/>
          <w:lang w:val="en-GB"/>
        </w:rPr>
        <w:t xml:space="preserve"> </w:t>
      </w:r>
      <w:r w:rsidRPr="584AD4F1" w:rsidR="235F5A83">
        <w:rPr>
          <w:noProof w:val="0"/>
          <w:lang w:val="en-GB"/>
        </w:rPr>
        <w:t>is a comment to help you understand. What is after, on the same line, is ignored by the program.</w:t>
      </w:r>
    </w:p>
    <w:p w:rsidR="007D0959" w:rsidP="584AD4F1" w:rsidRDefault="007D0959" w14:paraId="4C195B0E" w14:textId="77777777">
      <w:pPr>
        <w:rPr>
          <w:rFonts w:ascii="Clear Sans Light" w:hAnsi="Clear Sans Light" w:cs="Clear Sans Light"/>
          <w:noProof w:val="0"/>
          <w:shd w:val="clear" w:color="auto" w:fill="FFFFFF"/>
          <w:lang w:val="en-GB"/>
        </w:rPr>
      </w:pPr>
      <w:r w:rsidRPr="584AD4F1">
        <w:rPr>
          <w:noProof w:val="0"/>
          <w:lang w:val="en-GB"/>
        </w:rPr>
        <w:br w:type="page"/>
      </w:r>
    </w:p>
    <w:p w:rsidR="295A2D09" w:rsidP="584AD4F1" w:rsidRDefault="295A2D09" w14:paraId="1E400B06" w14:textId="6934A3F6">
      <w:pPr>
        <w:pStyle w:val="Cobra-Title1"/>
        <w:rPr>
          <w:rFonts w:ascii="Calibri" w:hAnsi="Calibri" w:eastAsia="游明朝" w:cs="Arial" w:asciiTheme="minorAscii" w:hAnsiTheme="minorAscii" w:eastAsiaTheme="minorEastAsia" w:cstheme="minorBidi"/>
          <w:noProof w:val="0"/>
          <w:u w:val="single"/>
          <w:lang w:val="en-GB"/>
        </w:rPr>
      </w:pPr>
      <w:r w:rsidRPr="584AD4F1" w:rsidR="73AF7D98">
        <w:rPr>
          <w:noProof w:val="0"/>
          <w:lang w:val="en-GB"/>
        </w:rPr>
        <w:t>Player Registration</w:t>
      </w:r>
    </w:p>
    <w:p w:rsidR="295A2D09" w:rsidP="584AD4F1" w:rsidRDefault="295A2D09" w14:paraId="289F1AE2" w14:textId="52C451A0">
      <w:pPr>
        <w:pStyle w:val="Cobra-Titre2"/>
        <w:spacing w:after="0"/>
        <w:rPr>
          <w:rFonts w:ascii="Calibri" w:hAnsi="Calibri" w:eastAsia="游明朝" w:cs="Arial" w:asciiTheme="minorAscii" w:hAnsiTheme="minorAscii" w:eastAsiaTheme="minorEastAsia" w:cstheme="minorBidi"/>
          <w:noProof w:val="0"/>
          <w:lang w:val="en-GB"/>
        </w:rPr>
      </w:pPr>
      <w:r w:rsidRPr="584AD4F1" w:rsidR="73AF7D98">
        <w:rPr>
          <w:noProof w:val="0"/>
          <w:lang w:val="en-GB"/>
        </w:rPr>
        <w:t>Replicas</w:t>
      </w:r>
    </w:p>
    <w:p w:rsidR="005F03C3" w:rsidP="584AD4F1" w:rsidRDefault="005F03C3" w14:paraId="3E0569FD" w14:textId="70BFD318">
      <w:pPr>
        <w:pStyle w:val="Cobra-Normal"/>
        <w:rPr>
          <w:rFonts w:eastAsia="Calibri"/>
          <w:noProof w:val="0"/>
          <w:lang w:val="en-GB"/>
        </w:rPr>
      </w:pPr>
    </w:p>
    <w:p w:rsidR="00671C49" w:rsidP="584AD4F1" w:rsidRDefault="005F03C3" w14:paraId="60C50C06" w14:textId="097F8752">
      <w:pPr>
        <w:pStyle w:val="Cobra-Normal"/>
        <w:ind w:firstLine="708"/>
        <w:rPr>
          <w:rFonts w:eastAsia="Calibri"/>
          <w:noProof w:val="0"/>
          <w:lang w:val="en-GB"/>
        </w:rPr>
      </w:pPr>
      <w:r w:rsidRPr="584AD4F1" w:rsidR="262CBC59">
        <w:rPr>
          <w:noProof w:val="0"/>
          <w:lang w:val="en-GB"/>
        </w:rPr>
        <w:t xml:space="preserve">First, it will be necessary to recreate the TV presenter, the </w:t>
      </w:r>
      <w:r w:rsidRPr="584AD4F1" w:rsidR="262CBC59">
        <w:rPr>
          <w:noProof w:val="0"/>
          <w:lang w:val="en-GB"/>
        </w:rPr>
        <w:t>voice-over</w:t>
      </w:r>
      <w:r w:rsidRPr="584AD4F1" w:rsidR="262CBC59">
        <w:rPr>
          <w:noProof w:val="0"/>
          <w:lang w:val="en-GB"/>
        </w:rPr>
        <w:t xml:space="preserve"> and the audience. We are lucky because </w:t>
      </w:r>
      <w:hyperlink r:id="Rd955961d29b44c72">
        <w:r w:rsidRPr="584AD4F1" w:rsidR="071F1E59">
          <w:rPr>
            <w:rStyle w:val="Hyperlink"/>
            <w:noProof w:val="0"/>
            <w:lang w:val="en-GB"/>
          </w:rPr>
          <w:t>the lines</w:t>
        </w:r>
      </w:hyperlink>
      <w:r w:rsidRPr="584AD4F1" w:rsidR="262CBC59">
        <w:rPr>
          <w:noProof w:val="0"/>
          <w:lang w:val="en-GB"/>
        </w:rPr>
        <w:t xml:space="preserve"> are the same</w:t>
      </w:r>
      <w:r w:rsidRPr="584AD4F1" w:rsidR="443B825C">
        <w:rPr>
          <w:noProof w:val="0"/>
          <w:lang w:val="en-GB"/>
        </w:rPr>
        <w:t xml:space="preserve"> </w:t>
      </w:r>
      <w:r w:rsidRPr="584AD4F1" w:rsidR="071F1E59">
        <w:rPr>
          <w:rStyle w:val="Cobra-NormalCar"/>
          <w:noProof w:val="0"/>
          <w:lang w:val="en-GB"/>
        </w:rPr>
        <w:t>on each show.</w:t>
      </w:r>
      <w:r w:rsidRPr="584AD4F1" w:rsidR="15739C8D">
        <w:rPr>
          <w:noProof w:val="0"/>
          <w:lang w:val="en-GB"/>
        </w:rPr>
        <w:t xml:space="preserve"> It would be a shame if Arthur and Sophie</w:t>
      </w:r>
      <w:r w:rsidRPr="584AD4F1" w:rsidR="15739C8D">
        <w:rPr>
          <w:rStyle w:val="Cobra-NormalCar"/>
          <w:noProof w:val="0"/>
          <w:lang w:val="en-GB"/>
        </w:rPr>
        <w:t xml:space="preserve"> </w:t>
      </w:r>
      <w:r w:rsidRPr="584AD4F1" w:rsidR="15739C8D">
        <w:rPr>
          <w:rStyle w:val="Cobra-NormalCar"/>
          <w:noProof w:val="0"/>
          <w:lang w:val="en-GB"/>
        </w:rPr>
        <w:t>couldn't</w:t>
      </w:r>
      <w:r w:rsidRPr="584AD4F1" w:rsidR="15739C8D">
        <w:rPr>
          <w:rStyle w:val="Cobra-NormalCar"/>
          <w:noProof w:val="0"/>
          <w:lang w:val="en-GB"/>
        </w:rPr>
        <w:t xml:space="preserve"> follow the game guided by our </w:t>
      </w:r>
      <w:r w:rsidRPr="584AD4F1" w:rsidR="0F01D394">
        <w:rPr>
          <w:rStyle w:val="Cobra-NormalCar"/>
          <w:noProof w:val="0"/>
          <w:lang w:val="en-GB"/>
        </w:rPr>
        <w:t>favourite</w:t>
      </w:r>
      <w:r w:rsidRPr="584AD4F1" w:rsidR="15739C8D">
        <w:rPr>
          <w:rStyle w:val="Cobra-NormalCar"/>
          <w:noProof w:val="0"/>
          <w:lang w:val="en-GB"/>
        </w:rPr>
        <w:t xml:space="preserve"> presenter!</w:t>
      </w:r>
    </w:p>
    <w:p w:rsidRPr="005F03C3" w:rsidR="005F03C3" w:rsidP="584AD4F1" w:rsidRDefault="005F03C3" w14:paraId="5DD03706" w14:textId="5E51CE5A">
      <w:pPr>
        <w:pStyle w:val="Cobra-Code"/>
        <w:rPr>
          <w:rFonts w:ascii="Consolas" w:hAnsi="Consolas" w:eastAsia="Times New Roman" w:cs="Times New Roman"/>
          <w:noProof w:val="0"/>
          <w:color w:val="D4D4D4"/>
          <w:lang w:val="en-GB"/>
        </w:rPr>
      </w:pPr>
      <w:r w:rsidRPr="584AD4F1" w:rsidR="262CBC59">
        <w:rPr>
          <w:noProof w:val="0"/>
          <w:lang w:val="en-GB"/>
        </w:rPr>
        <w:t>Dialogue</w:t>
      </w:r>
      <w:r w:rsidRPr="584AD4F1" w:rsidR="262CBC59">
        <w:rPr>
          <w:rFonts w:ascii="Consolas" w:hAnsi="Consolas" w:eastAsia="Times New Roman" w:cs="Times New Roman"/>
          <w:noProof w:val="0"/>
          <w:color w:val="D4D4D4"/>
          <w:lang w:val="en-GB"/>
        </w:rPr>
        <w:t xml:space="preserve"> = [</w:t>
      </w:r>
    </w:p>
    <w:p w:rsidR="105FAD8C" w:rsidP="584AD4F1" w:rsidRDefault="105FAD8C" w14:paraId="08334A16" w14:textId="1698331A">
      <w:pPr>
        <w:pStyle w:val="Cobra-Code"/>
        <w:rPr>
          <w:rFonts w:eastAsia="Calibri"/>
          <w:noProof w:val="0"/>
          <w:color w:val="E6E6E6"/>
          <w:lang w:val="en-GB"/>
        </w:rPr>
      </w:pPr>
      <w:r w:rsidRPr="584AD4F1" w:rsidR="1E6E4E49">
        <w:rPr>
          <w:noProof w:val="0"/>
          <w:lang w:val="en-GB"/>
        </w:rPr>
        <w:t xml:space="preserve">    </w:t>
      </w:r>
      <w:r w:rsidRPr="584AD4F1" w:rsidR="1E6E4E49">
        <w:rPr>
          <w:noProof w:val="0"/>
          <w:color w:val="F1FA8C"/>
          <w:lang w:val="en-GB"/>
        </w:rPr>
        <w:t>""</w:t>
      </w:r>
      <w:r w:rsidRPr="584AD4F1" w:rsidR="1E6E4E49">
        <w:rPr>
          <w:noProof w:val="0"/>
          <w:lang w:val="en-GB"/>
        </w:rPr>
        <w:t>,</w:t>
      </w:r>
    </w:p>
    <w:p w:rsidRPr="005F03C3" w:rsidR="005F03C3" w:rsidP="584AD4F1" w:rsidRDefault="09EA09F1" w14:paraId="21A4023A" w14:textId="580CA22B">
      <w:pPr>
        <w:pStyle w:val="Cobra-Code"/>
        <w:rPr>
          <w:rFonts w:ascii="Consolas" w:hAnsi="Consolas" w:eastAsia="Times New Roman" w:cs="Times New Roman"/>
          <w:noProof w:val="0"/>
          <w:color w:val="D4D4D4"/>
          <w:lang w:val="en-GB"/>
        </w:rPr>
      </w:pPr>
      <w:r w:rsidRPr="584AD4F1" w:rsidR="3C460BFA">
        <w:rPr>
          <w:noProof w:val="0"/>
          <w:lang w:val="en-GB"/>
        </w:rPr>
        <w:t>    </w:t>
      </w:r>
      <w:r w:rsidRPr="584AD4F1" w:rsidR="474B93CB">
        <w:rPr>
          <w:noProof w:val="0"/>
          <w:color w:val="F1FA8C"/>
          <w:lang w:val="en-GB"/>
        </w:rPr>
        <w:t xml:space="preserve">"voice-over: Hello and welcome to the Just Award, with Vincent </w:t>
      </w:r>
      <w:r w:rsidRPr="584AD4F1" w:rsidR="10CE6FCA">
        <w:rPr>
          <w:noProof w:val="0"/>
          <w:color w:val="F1FA8C"/>
          <w:lang w:val="en-GB"/>
        </w:rPr>
        <w:t>FAIGAF</w:t>
      </w:r>
      <w:r w:rsidRPr="584AD4F1" w:rsidR="474B93CB">
        <w:rPr>
          <w:noProof w:val="0"/>
          <w:color w:val="F1FA8C"/>
          <w:lang w:val="en-GB"/>
        </w:rPr>
        <w:t xml:space="preserve"> as presenter!"</w:t>
      </w:r>
      <w:r w:rsidRPr="584AD4F1" w:rsidR="262CBC59">
        <w:rPr>
          <w:rFonts w:ascii="Consolas" w:hAnsi="Consolas" w:eastAsia="Times New Roman" w:cs="Times New Roman"/>
          <w:noProof w:val="0"/>
          <w:color w:val="D4D4D4"/>
          <w:lang w:val="en-GB"/>
        </w:rPr>
        <w:t>,</w:t>
      </w:r>
    </w:p>
    <w:p w:rsidRPr="005F03C3" w:rsidR="005F03C3" w:rsidP="584AD4F1" w:rsidRDefault="005F03C3" w14:paraId="2BF623DE" w14:textId="2E9D2F73">
      <w:pPr>
        <w:pStyle w:val="Cobra-Code"/>
        <w:rPr>
          <w:rFonts w:ascii="Consolas" w:hAnsi="Consolas" w:eastAsia="Times New Roman" w:cs="Times New Roman"/>
          <w:noProof w:val="0"/>
          <w:color w:val="D4D4D4"/>
          <w:lang w:val="en-GB"/>
        </w:rPr>
      </w:pPr>
      <w:r w:rsidRPr="584AD4F1" w:rsidR="262CBC59">
        <w:rPr>
          <w:noProof w:val="0"/>
          <w:lang w:val="en-GB"/>
        </w:rPr>
        <w:t>    </w:t>
      </w:r>
      <w:r w:rsidRPr="584AD4F1" w:rsidR="262CBC59">
        <w:rPr>
          <w:rFonts w:ascii="Consolas" w:hAnsi="Consolas" w:eastAsia="Times New Roman" w:cs="Times New Roman"/>
          <w:noProof w:val="0"/>
          <w:color w:val="F1FA8C"/>
          <w:lang w:val="en-GB"/>
        </w:rPr>
        <w:t xml:space="preserve">"Vincent </w:t>
      </w:r>
      <w:r w:rsidRPr="584AD4F1" w:rsidR="10CE6FCA">
        <w:rPr>
          <w:rFonts w:ascii="Consolas" w:hAnsi="Consolas" w:eastAsia="Times New Roman" w:cs="Times New Roman"/>
          <w:noProof w:val="0"/>
          <w:color w:val="F1FA8C"/>
          <w:lang w:val="en-GB"/>
        </w:rPr>
        <w:t>Faigaf</w:t>
      </w:r>
      <w:r w:rsidRPr="584AD4F1" w:rsidR="2F7BBB5E">
        <w:rPr>
          <w:rFonts w:ascii="Consolas" w:hAnsi="Consolas" w:eastAsia="Times New Roman" w:cs="Times New Roman"/>
          <w:noProof w:val="0"/>
          <w:color w:val="F1FA8C"/>
          <w:lang w:val="en-GB"/>
        </w:rPr>
        <w:t>:</w:t>
      </w:r>
      <w:r w:rsidRPr="584AD4F1" w:rsidR="262CBC59">
        <w:rPr>
          <w:rFonts w:ascii="Consolas" w:hAnsi="Consolas" w:eastAsia="Times New Roman" w:cs="Times New Roman"/>
          <w:noProof w:val="0"/>
          <w:color w:val="F1FA8C"/>
          <w:lang w:val="en-GB"/>
        </w:rPr>
        <w:t xml:space="preserve"> </w:t>
      </w:r>
      <w:r w:rsidRPr="584AD4F1" w:rsidR="2BBE10B8">
        <w:rPr>
          <w:rFonts w:ascii="Consolas" w:hAnsi="Consolas" w:eastAsia="Times New Roman" w:cs="Times New Roman"/>
          <w:noProof w:val="0"/>
          <w:color w:val="F1FA8C"/>
          <w:lang w:val="en-GB"/>
        </w:rPr>
        <w:t xml:space="preserve">MEEP </w:t>
      </w:r>
      <w:r w:rsidRPr="584AD4F1" w:rsidR="2BBE10B8">
        <w:rPr>
          <w:rFonts w:ascii="Consolas" w:hAnsi="Consolas" w:eastAsia="Times New Roman" w:cs="Times New Roman"/>
          <w:noProof w:val="0"/>
          <w:color w:val="F1FA8C"/>
          <w:lang w:val="en-GB"/>
        </w:rPr>
        <w:t>MEEP</w:t>
      </w:r>
      <w:r w:rsidRPr="584AD4F1" w:rsidR="262CBC59">
        <w:rPr>
          <w:rFonts w:ascii="Consolas" w:hAnsi="Consolas" w:eastAsia="Times New Roman" w:cs="Times New Roman"/>
          <w:noProof w:val="0"/>
          <w:color w:val="F1FA8C"/>
          <w:lang w:val="en-GB"/>
        </w:rPr>
        <w:t>"</w:t>
      </w:r>
      <w:r w:rsidRPr="584AD4F1" w:rsidR="262CBC59">
        <w:rPr>
          <w:rFonts w:ascii="Consolas" w:hAnsi="Consolas" w:eastAsia="Times New Roman" w:cs="Times New Roman"/>
          <w:noProof w:val="0"/>
          <w:color w:val="D4D4D4"/>
          <w:lang w:val="en-GB"/>
        </w:rPr>
        <w:t>,</w:t>
      </w:r>
    </w:p>
    <w:p w:rsidRPr="005F03C3" w:rsidR="005F03C3" w:rsidP="584AD4F1" w:rsidRDefault="005F03C3" w14:paraId="1CCAC95A" w14:textId="1D58A63D">
      <w:pPr>
        <w:pStyle w:val="Cobra-Code"/>
        <w:rPr>
          <w:rFonts w:ascii="Consolas" w:hAnsi="Consolas" w:eastAsia="Times New Roman" w:cs="Times New Roman"/>
          <w:noProof w:val="0"/>
          <w:color w:val="D4D4D4"/>
          <w:lang w:val="en-GB"/>
        </w:rPr>
      </w:pPr>
      <w:r w:rsidRPr="584AD4F1" w:rsidR="262CBC59">
        <w:rPr>
          <w:noProof w:val="0"/>
          <w:lang w:val="en-GB"/>
        </w:rPr>
        <w:t>    </w:t>
      </w:r>
      <w:r w:rsidRPr="584AD4F1" w:rsidR="262CBC59">
        <w:rPr>
          <w:noProof w:val="0"/>
          <w:color w:val="F1FA8C"/>
          <w:lang w:val="en-GB"/>
        </w:rPr>
        <w:t xml:space="preserve">"The </w:t>
      </w:r>
      <w:r w:rsidRPr="584AD4F1" w:rsidR="262CBC59">
        <w:rPr>
          <w:noProof w:val="0"/>
          <w:color w:val="F1FA8C"/>
          <w:lang w:val="en-GB"/>
        </w:rPr>
        <w:t>public:</w:t>
      </w:r>
      <w:r w:rsidRPr="584AD4F1" w:rsidR="262CBC59">
        <w:rPr>
          <w:noProof w:val="0"/>
          <w:color w:val="F1FA8C"/>
          <w:lang w:val="en-GB"/>
        </w:rPr>
        <w:t xml:space="preserve"> </w:t>
      </w:r>
      <w:r w:rsidRPr="584AD4F1" w:rsidR="262CBC59">
        <w:rPr>
          <w:noProof w:val="0"/>
          <w:color w:val="F1FA8C"/>
          <w:lang w:val="en-GB"/>
        </w:rPr>
        <w:t>OUAIIIIIIS!</w:t>
      </w:r>
      <w:r w:rsidRPr="584AD4F1" w:rsidR="262CBC59">
        <w:rPr>
          <w:noProof w:val="0"/>
          <w:color w:val="F1FA8C"/>
          <w:lang w:val="en-GB"/>
        </w:rPr>
        <w:t>"</w:t>
      </w:r>
      <w:r w:rsidRPr="584AD4F1" w:rsidR="262CBC59">
        <w:rPr>
          <w:rFonts w:ascii="Consolas" w:hAnsi="Consolas" w:eastAsia="Times New Roman" w:cs="Times New Roman"/>
          <w:noProof w:val="0"/>
          <w:color w:val="D4D4D4"/>
          <w:lang w:val="en-GB"/>
        </w:rPr>
        <w:t>,</w:t>
      </w:r>
    </w:p>
    <w:p w:rsidRPr="005F03C3" w:rsidR="005F03C3" w:rsidP="584AD4F1" w:rsidRDefault="005F03C3" w14:paraId="2A9B4309" w14:textId="1D9920F7">
      <w:pPr>
        <w:pStyle w:val="Cobra-Code"/>
        <w:rPr>
          <w:rFonts w:ascii="Consolas" w:hAnsi="Consolas" w:eastAsia="Times New Roman" w:cs="Times New Roman"/>
          <w:noProof w:val="0"/>
          <w:color w:val="D4D4D4"/>
          <w:lang w:val="en-GB"/>
        </w:rPr>
      </w:pPr>
      <w:r w:rsidRPr="584AD4F1" w:rsidR="262CBC59">
        <w:rPr>
          <w:noProof w:val="0"/>
          <w:lang w:val="en-GB"/>
        </w:rPr>
        <w:t>    </w:t>
      </w:r>
      <w:r w:rsidRPr="584AD4F1" w:rsidR="262CBC59">
        <w:rPr>
          <w:rFonts w:ascii="Consolas" w:hAnsi="Consolas" w:eastAsia="Times New Roman" w:cs="Times New Roman"/>
          <w:noProof w:val="0"/>
          <w:color w:val="F1FA8C"/>
          <w:lang w:val="en-GB"/>
        </w:rPr>
        <w:t>"</w:t>
      </w:r>
      <w:r w:rsidRPr="584AD4F1" w:rsidR="262CBC59">
        <w:rPr>
          <w:rFonts w:ascii="Consolas" w:hAnsi="Consolas" w:eastAsia="Times New Roman" w:cs="Times New Roman"/>
          <w:noProof w:val="0"/>
          <w:color w:val="F1FA8C"/>
          <w:lang w:val="en-GB"/>
        </w:rPr>
        <w:t xml:space="preserve">Vincent </w:t>
      </w:r>
      <w:r w:rsidRPr="584AD4F1" w:rsidR="19053B68">
        <w:rPr>
          <w:rFonts w:ascii="Consolas" w:hAnsi="Consolas" w:eastAsia="Times New Roman" w:cs="Times New Roman"/>
          <w:noProof w:val="0"/>
          <w:color w:val="F1FA8C"/>
          <w:lang w:val="en-GB"/>
        </w:rPr>
        <w:t>Fai</w:t>
      </w:r>
      <w:r w:rsidRPr="584AD4F1" w:rsidR="262CBC59">
        <w:rPr>
          <w:rFonts w:ascii="Consolas" w:hAnsi="Consolas" w:eastAsia="Times New Roman" w:cs="Times New Roman"/>
          <w:noProof w:val="0"/>
          <w:color w:val="F1FA8C"/>
          <w:lang w:val="en-GB"/>
        </w:rPr>
        <w:t>gaf</w:t>
      </w:r>
      <w:r w:rsidRPr="584AD4F1" w:rsidR="262CBC59">
        <w:rPr>
          <w:rFonts w:ascii="Consolas" w:hAnsi="Consolas" w:eastAsia="Times New Roman" w:cs="Times New Roman"/>
          <w:noProof w:val="0"/>
          <w:color w:val="F1FA8C"/>
          <w:lang w:val="en-GB"/>
        </w:rPr>
        <w:t>: And we start right away with our first candidates!"</w:t>
      </w:r>
      <w:r w:rsidRPr="584AD4F1" w:rsidR="262CBC59">
        <w:rPr>
          <w:rFonts w:ascii="Consolas" w:hAnsi="Consolas" w:eastAsia="Times New Roman" w:cs="Times New Roman"/>
          <w:noProof w:val="0"/>
          <w:color w:val="D4D4D4"/>
          <w:lang w:val="en-GB"/>
        </w:rPr>
        <w:t>,</w:t>
      </w:r>
    </w:p>
    <w:p w:rsidR="39841EC9" w:rsidP="584AD4F1" w:rsidRDefault="39841EC9" w14:paraId="4C971506" w14:textId="371BCFC0">
      <w:pPr>
        <w:pStyle w:val="Cobra-Code"/>
        <w:rPr>
          <w:rFonts w:eastAsia="Calibri"/>
          <w:noProof w:val="0"/>
          <w:color w:val="E6E6E6"/>
          <w:lang w:val="en-GB"/>
        </w:rPr>
      </w:pPr>
      <w:r w:rsidRPr="584AD4F1" w:rsidR="4A157C19">
        <w:rPr>
          <w:noProof w:val="0"/>
          <w:lang w:val="en-GB"/>
        </w:rPr>
        <w:t xml:space="preserve">   </w:t>
      </w:r>
      <w:r w:rsidRPr="584AD4F1" w:rsidR="4A157C19">
        <w:rPr>
          <w:noProof w:val="0"/>
          <w:color w:val="F1FA8C"/>
          <w:lang w:val="en-GB"/>
        </w:rPr>
        <w:t xml:space="preserve">"Our first candidate </w:t>
      </w:r>
      <w:r w:rsidRPr="584AD4F1" w:rsidR="4A157C19">
        <w:rPr>
          <w:noProof w:val="0"/>
          <w:color w:val="F1FA8C"/>
          <w:lang w:val="en-GB"/>
        </w:rPr>
        <w:t>is</w:t>
      </w:r>
      <w:r w:rsidRPr="584AD4F1" w:rsidR="4A157C19">
        <w:rPr>
          <w:noProof w:val="0"/>
          <w:color w:val="F1FA8C"/>
          <w:lang w:val="en-GB"/>
        </w:rPr>
        <w:t>:",</w:t>
      </w:r>
    </w:p>
    <w:p w:rsidR="39841EC9" w:rsidP="584AD4F1" w:rsidRDefault="39841EC9" w14:paraId="58BB6A92" w14:textId="3C7F2CFC">
      <w:pPr>
        <w:pStyle w:val="Cobra-Code"/>
        <w:rPr>
          <w:rFonts w:eastAsia="Calibri"/>
          <w:noProof w:val="0"/>
          <w:color w:val="E6E6E6"/>
          <w:lang w:val="en-GB"/>
        </w:rPr>
      </w:pPr>
      <w:r w:rsidRPr="584AD4F1" w:rsidR="4A157C19">
        <w:rPr>
          <w:noProof w:val="0"/>
          <w:lang w:val="en-GB"/>
        </w:rPr>
        <w:t xml:space="preserve">   </w:t>
      </w:r>
      <w:r w:rsidRPr="584AD4F1" w:rsidR="4A157C19">
        <w:rPr>
          <w:noProof w:val="0"/>
          <w:color w:val="F1FA8C"/>
          <w:lang w:val="en-GB"/>
        </w:rPr>
        <w:t xml:space="preserve">"He </w:t>
      </w:r>
      <w:r w:rsidRPr="584AD4F1" w:rsidR="4A157C19">
        <w:rPr>
          <w:noProof w:val="0"/>
          <w:color w:val="F1FA8C"/>
          <w:lang w:val="en-GB"/>
        </w:rPr>
        <w:t>will</w:t>
      </w:r>
      <w:r w:rsidRPr="584AD4F1" w:rsidR="4A157C19">
        <w:rPr>
          <w:noProof w:val="0"/>
          <w:color w:val="F1FA8C"/>
          <w:lang w:val="en-GB"/>
        </w:rPr>
        <w:t xml:space="preserve"> </w:t>
      </w:r>
      <w:r w:rsidRPr="584AD4F1" w:rsidR="4A157C19">
        <w:rPr>
          <w:noProof w:val="0"/>
          <w:color w:val="F1FA8C"/>
          <w:lang w:val="en-GB"/>
        </w:rPr>
        <w:t>face:</w:t>
      </w:r>
      <w:r w:rsidRPr="584AD4F1" w:rsidR="4A157C19">
        <w:rPr>
          <w:noProof w:val="0"/>
          <w:color w:val="F1FA8C"/>
          <w:lang w:val="en-GB"/>
        </w:rPr>
        <w:t>",</w:t>
      </w:r>
    </w:p>
    <w:p w:rsidRPr="005F03C3" w:rsidR="005F03C3" w:rsidP="584AD4F1" w:rsidRDefault="005F03C3" w14:paraId="216772BC" w14:textId="77777777">
      <w:pPr>
        <w:pStyle w:val="Cobra-Code"/>
        <w:rPr>
          <w:rFonts w:ascii="Consolas" w:hAnsi="Consolas" w:eastAsia="Times New Roman" w:cs="Times New Roman"/>
          <w:noProof w:val="0"/>
          <w:color w:val="D4D4D4"/>
          <w:lang w:val="en-GB"/>
        </w:rPr>
      </w:pPr>
      <w:r w:rsidRPr="584AD4F1" w:rsidR="262CBC59">
        <w:rPr>
          <w:noProof w:val="0"/>
          <w:lang w:val="en-GB"/>
        </w:rPr>
        <w:t>    </w:t>
      </w:r>
      <w:r w:rsidRPr="584AD4F1" w:rsidR="262CBC59">
        <w:rPr>
          <w:rFonts w:ascii="Consolas" w:hAnsi="Consolas" w:eastAsia="Times New Roman" w:cs="Times New Roman"/>
          <w:noProof w:val="0"/>
          <w:color w:val="F1FA8C"/>
          <w:lang w:val="en-GB"/>
        </w:rPr>
        <w:t>"</w:t>
      </w:r>
      <w:r w:rsidRPr="584AD4F1" w:rsidR="262CBC59">
        <w:rPr>
          <w:rFonts w:ascii="Consolas" w:hAnsi="Consolas" w:eastAsia="Times New Roman" w:cs="Times New Roman"/>
          <w:noProof w:val="0"/>
          <w:color w:val="F1FA8C"/>
          <w:lang w:val="en-GB"/>
        </w:rPr>
        <w:t>We're</w:t>
      </w:r>
      <w:r w:rsidRPr="584AD4F1" w:rsidR="262CBC59">
        <w:rPr>
          <w:rFonts w:ascii="Consolas" w:hAnsi="Consolas" w:eastAsia="Times New Roman" w:cs="Times New Roman"/>
          <w:noProof w:val="0"/>
          <w:color w:val="F1FA8C"/>
          <w:lang w:val="en-GB"/>
        </w:rPr>
        <w:t xml:space="preserve"> </w:t>
      </w:r>
      <w:r w:rsidRPr="584AD4F1" w:rsidR="262CBC59">
        <w:rPr>
          <w:rFonts w:ascii="Consolas" w:hAnsi="Consolas" w:eastAsia="Times New Roman" w:cs="Times New Roman"/>
          <w:noProof w:val="0"/>
          <w:color w:val="F1FA8C"/>
          <w:lang w:val="en-GB"/>
        </w:rPr>
        <w:t>going</w:t>
      </w:r>
      <w:r w:rsidRPr="584AD4F1" w:rsidR="262CBC59">
        <w:rPr>
          <w:rFonts w:ascii="Consolas" w:hAnsi="Consolas" w:eastAsia="Times New Roman" w:cs="Times New Roman"/>
          <w:noProof w:val="0"/>
          <w:color w:val="F1FA8C"/>
          <w:lang w:val="en-GB"/>
        </w:rPr>
        <w:t xml:space="preserve"> to start right </w:t>
      </w:r>
      <w:r w:rsidRPr="584AD4F1" w:rsidR="262CBC59">
        <w:rPr>
          <w:rFonts w:ascii="Consolas" w:hAnsi="Consolas" w:eastAsia="Times New Roman" w:cs="Times New Roman"/>
          <w:noProof w:val="0"/>
          <w:color w:val="F1FA8C"/>
          <w:lang w:val="en-GB"/>
        </w:rPr>
        <w:t>away</w:t>
      </w:r>
      <w:r w:rsidRPr="584AD4F1" w:rsidR="262CBC59">
        <w:rPr>
          <w:rFonts w:ascii="Consolas" w:hAnsi="Consolas" w:eastAsia="Times New Roman" w:cs="Times New Roman"/>
          <w:noProof w:val="0"/>
          <w:color w:val="F1FA8C"/>
          <w:lang w:val="en-GB"/>
        </w:rPr>
        <w:t xml:space="preserve"> </w:t>
      </w:r>
      <w:r w:rsidRPr="584AD4F1" w:rsidR="262CBC59">
        <w:rPr>
          <w:rFonts w:ascii="Consolas" w:hAnsi="Consolas" w:eastAsia="Times New Roman" w:cs="Times New Roman"/>
          <w:noProof w:val="0"/>
          <w:color w:val="F1FA8C"/>
          <w:lang w:val="en-GB"/>
        </w:rPr>
        <w:t>with</w:t>
      </w:r>
      <w:r w:rsidRPr="584AD4F1" w:rsidR="262CBC59">
        <w:rPr>
          <w:rFonts w:ascii="Consolas" w:hAnsi="Consolas" w:eastAsia="Times New Roman" w:cs="Times New Roman"/>
          <w:noProof w:val="0"/>
          <w:color w:val="F1FA8C"/>
          <w:lang w:val="en-GB"/>
        </w:rPr>
        <w:t xml:space="preserve"> the first </w:t>
      </w:r>
      <w:r w:rsidRPr="584AD4F1" w:rsidR="262CBC59">
        <w:rPr>
          <w:rFonts w:ascii="Consolas" w:hAnsi="Consolas" w:eastAsia="Times New Roman" w:cs="Times New Roman"/>
          <w:noProof w:val="0"/>
          <w:color w:val="F1FA8C"/>
          <w:lang w:val="en-GB"/>
        </w:rPr>
        <w:t>product</w:t>
      </w:r>
      <w:r w:rsidRPr="584AD4F1" w:rsidR="262CBC59">
        <w:rPr>
          <w:rFonts w:ascii="Consolas" w:hAnsi="Consolas" w:eastAsia="Times New Roman" w:cs="Times New Roman"/>
          <w:noProof w:val="0"/>
          <w:color w:val="F1FA8C"/>
          <w:lang w:val="en-GB"/>
        </w:rPr>
        <w:t>."</w:t>
      </w:r>
    </w:p>
    <w:p w:rsidRPr="005F03C3" w:rsidR="00402A9D" w:rsidP="584AD4F1" w:rsidRDefault="005F03C3" w14:paraId="592E7DB8" w14:textId="4FE31969">
      <w:pPr>
        <w:pStyle w:val="Cobra-Code"/>
        <w:rPr>
          <w:rFonts w:ascii="Consolas" w:hAnsi="Consolas" w:eastAsia="Times New Roman" w:cs="Times New Roman"/>
          <w:noProof w:val="0"/>
          <w:color w:val="D4D4D4"/>
          <w:lang w:val="en-GB"/>
        </w:rPr>
      </w:pPr>
      <w:r w:rsidRPr="584AD4F1" w:rsidR="262CBC59">
        <w:rPr>
          <w:noProof w:val="0"/>
          <w:lang w:val="en-GB"/>
        </w:rPr>
        <w:t>]</w:t>
      </w:r>
    </w:p>
    <w:p w:rsidR="00402A9D" w:rsidP="584AD4F1" w:rsidRDefault="00402A9D" w14:paraId="097D704F" w14:textId="2C4A47E3">
      <w:pPr>
        <w:rPr>
          <w:noProof w:val="0"/>
          <w:shd w:val="clear" w:color="auto" w:fill="FFFFFF"/>
          <w:lang w:val="en-GB"/>
        </w:rPr>
      </w:pPr>
    </w:p>
    <w:p w:rsidR="51C9E901" w:rsidP="584AD4F1" w:rsidRDefault="51C9E901" w14:paraId="2334A533" w14:textId="04CFCB21">
      <w:pPr>
        <w:pStyle w:val="Cobra-Titre2"/>
        <w:spacing w:after="0"/>
        <w:rPr>
          <w:rFonts w:ascii="Calibri" w:hAnsi="Calibri" w:eastAsia="游明朝" w:cs="Arial" w:asciiTheme="minorAscii" w:hAnsiTheme="minorAscii" w:eastAsiaTheme="minorEastAsia" w:cstheme="minorBidi"/>
          <w:noProof w:val="0"/>
          <w:lang w:val="en-GB"/>
        </w:rPr>
      </w:pPr>
      <w:r w:rsidRPr="584AD4F1" w:rsidR="6B6235E2">
        <w:rPr>
          <w:noProof w:val="0"/>
          <w:lang w:val="en-GB"/>
        </w:rPr>
        <w:t xml:space="preserve">Player </w:t>
      </w:r>
      <w:r w:rsidRPr="584AD4F1" w:rsidR="6B6235E2">
        <w:rPr>
          <w:noProof w:val="0"/>
          <w:lang w:val="en-GB"/>
        </w:rPr>
        <w:t>creation</w:t>
      </w:r>
    </w:p>
    <w:p w:rsidR="00A658E9" w:rsidP="584AD4F1" w:rsidRDefault="00A658E9" w14:paraId="4DDEB3B6" w14:textId="77777777">
      <w:pPr>
        <w:pStyle w:val="Cobra-Normal"/>
        <w:rPr>
          <w:rFonts w:eastAsia="Calibri"/>
          <w:noProof w:val="0"/>
          <w:lang w:val="en-GB"/>
        </w:rPr>
      </w:pPr>
    </w:p>
    <w:p w:rsidR="00671C49" w:rsidP="584AD4F1" w:rsidRDefault="36021F4A" w14:paraId="491B1588" w14:textId="05A686B8">
      <w:pPr>
        <w:pStyle w:val="Cobra-NormalTick"/>
        <w:ind/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highlight w:val="black"/>
          <w:lang w:val="fr-FR"/>
        </w:rPr>
      </w:pPr>
      <w:r w:rsidRPr="584AD4F1" w:rsidR="69F9DC1D">
        <w:rPr>
          <w:noProof w:val="0"/>
          <w:lang w:val="en-GB"/>
        </w:rPr>
        <w:t xml:space="preserve">You must then enter the names of the players to add them to the dialogue. </w:t>
      </w:r>
      <w:r w:rsidRPr="584AD4F1" w:rsidR="00C712AD">
        <w:rPr>
          <w:noProof w:val="0"/>
          <w:lang w:val="en-GB"/>
        </w:rPr>
        <w:t>In the</w:t>
      </w:r>
      <w:r w:rsidRPr="584AD4F1" w:rsidR="69F9DC1D">
        <w:rPr>
          <w:noProof w:val="0"/>
          <w:lang w:val="en-GB"/>
        </w:rPr>
        <w:t xml:space="preserve"> </w:t>
      </w:r>
      <w:r w:rsidRPr="584AD4F1" w:rsidR="11C16A96">
        <w:rPr>
          <w:b w:val="0"/>
          <w:bCs w:val="0"/>
          <w:i w:val="0"/>
          <w:iCs w:val="0"/>
          <w:caps w:val="0"/>
          <w:smallCaps w:val="0"/>
          <w:noProof w:val="0"/>
          <w:color w:val="92D050"/>
          <w:sz w:val="22"/>
          <w:szCs w:val="22"/>
          <w:highlight w:val="black"/>
          <w:lang w:val="fr-FR"/>
        </w:rPr>
        <w:t>Main()</w:t>
      </w:r>
      <w:r w:rsidRPr="584AD4F1" w:rsidR="1362AC46">
        <w:rPr>
          <w:rStyle w:val="Cobra-CodeCar"/>
          <w:rFonts w:ascii="Arial" w:hAnsi="Arial" w:eastAsia="Arial" w:cs="Arial"/>
          <w:noProof w:val="0"/>
          <w:color w:val="auto"/>
          <w:sz w:val="22"/>
          <w:szCs w:val="22"/>
          <w:lang w:val="en-GB"/>
        </w:rPr>
        <w:t xml:space="preserve"> </w:t>
      </w:r>
      <w:r w:rsidRPr="584AD4F1" w:rsidR="1362AC46">
        <w:rPr>
          <w:rStyle w:val="Cobra-CodeCar"/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>function, we will start by</w:t>
      </w:r>
      <w:r w:rsidRPr="584AD4F1" w:rsidR="1A9EB116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584AD4F1" w:rsidR="14A5BAD2">
        <w:rPr>
          <w:rStyle w:val="Cobra-NormalCar"/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-GB"/>
        </w:rPr>
        <w:t>a</w:t>
      </w:r>
      <w:r w:rsidRPr="584AD4F1" w:rsidR="14A5BAD2">
        <w:rPr>
          <w:rStyle w:val="Cobra-NormalCar"/>
          <w:rFonts w:ascii="Arial" w:hAnsi="Arial" w:eastAsia="Arial" w:cs="Arial"/>
          <w:noProof w:val="0"/>
          <w:sz w:val="22"/>
          <w:szCs w:val="22"/>
          <w:lang w:val="en-GB"/>
        </w:rPr>
        <w:t>sking for the</w:t>
      </w:r>
      <w:r w:rsidRPr="584AD4F1" w:rsidR="14A5BAD2">
        <w:rPr>
          <w:rStyle w:val="Cobra-NormalCar"/>
          <w:noProof w:val="0"/>
          <w:sz w:val="22"/>
          <w:szCs w:val="22"/>
          <w:lang w:val="en-GB"/>
        </w:rPr>
        <w:t xml:space="preserve"> name</w:t>
      </w:r>
      <w:r w:rsidRPr="584AD4F1" w:rsidR="703B5C4F">
        <w:rPr>
          <w:noProof w:val="0"/>
          <w:lang w:val="en-GB"/>
        </w:rPr>
        <w:t xml:space="preserve"> of each player and then store them in the </w:t>
      </w:r>
      <w:r w:rsidRPr="584AD4F1" w:rsidR="22CB547F">
        <w:rPr>
          <w:rStyle w:val="Cobra-CodeCar"/>
          <w:b w:val="0"/>
          <w:bCs w:val="0"/>
          <w:i w:val="0"/>
          <w:iCs w:val="0"/>
          <w:caps w:val="0"/>
          <w:smallCaps w:val="0"/>
          <w:noProof w:val="0"/>
          <w:color w:val="E6E6E6"/>
          <w:sz w:val="19"/>
          <w:szCs w:val="19"/>
          <w:lang w:val="fr-FR"/>
        </w:rPr>
        <w:t>playerOne</w:t>
      </w:r>
      <w:r w:rsidRPr="584AD4F1" w:rsidR="703B5C4F">
        <w:rPr>
          <w:noProof w:val="0"/>
          <w:lang w:val="en-GB"/>
        </w:rPr>
        <w:t xml:space="preserve"> and </w:t>
      </w:r>
      <w:r w:rsidRPr="584AD4F1" w:rsidR="40F1267C">
        <w:rPr>
          <w:rStyle w:val="Cobra-CodeCar"/>
          <w:b w:val="0"/>
          <w:bCs w:val="0"/>
          <w:i w:val="0"/>
          <w:iCs w:val="0"/>
          <w:caps w:val="0"/>
          <w:smallCaps w:val="0"/>
          <w:noProof w:val="0"/>
          <w:color w:val="E6E6E6"/>
          <w:sz w:val="19"/>
          <w:szCs w:val="19"/>
          <w:lang w:val="fr-FR"/>
        </w:rPr>
        <w:t>playerTwo</w:t>
      </w:r>
      <w:r w:rsidRPr="584AD4F1" w:rsidR="40F1267C"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thanks to the </w:t>
      </w:r>
      <w:r w:rsidRPr="584AD4F1" w:rsidR="1D96401F">
        <w:rPr>
          <w:b w:val="0"/>
          <w:bCs w:val="0"/>
          <w:i w:val="0"/>
          <w:iCs w:val="0"/>
          <w:caps w:val="0"/>
          <w:smallCaps w:val="0"/>
          <w:noProof w:val="0"/>
          <w:color w:val="92D050"/>
          <w:sz w:val="22"/>
          <w:szCs w:val="22"/>
          <w:highlight w:val="black"/>
          <w:lang w:val="fr-FR"/>
        </w:rPr>
        <w:t>input</w:t>
      </w:r>
      <w:r w:rsidRPr="584AD4F1" w:rsidR="1D96401F"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highlight w:val="black"/>
          <w:lang w:val="fr-FR"/>
        </w:rPr>
        <w:t>(</w:t>
      </w:r>
      <w:r w:rsidRPr="584AD4F1" w:rsidR="1D96401F">
        <w:rPr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highlight w:val="black"/>
          <w:lang w:val="fr-FR"/>
        </w:rPr>
        <w:t>)</w:t>
      </w:r>
      <w:r w:rsidRPr="584AD4F1" w:rsidR="2419BD34">
        <w:rPr>
          <w:noProof w:val="0"/>
          <w:lang w:val="en-GB"/>
        </w:rPr>
        <w:t xml:space="preserve"> function.</w:t>
      </w:r>
    </w:p>
    <w:p w:rsidR="00671C49" w:rsidP="584AD4F1" w:rsidRDefault="13736B5E" w14:paraId="14222657" w14:textId="77BD025F">
      <w:pPr>
        <w:pStyle w:val="Cobra-Code"/>
        <w:rPr>
          <w:rFonts w:eastAsia="Calibri"/>
          <w:noProof w:val="0"/>
          <w:color w:val="E6E6E6"/>
          <w:lang w:val="en-GB"/>
        </w:rPr>
      </w:pPr>
      <w:r w:rsidRPr="584AD4F1" w:rsidR="3EFE2F79">
        <w:rPr>
          <w:noProof w:val="0"/>
          <w:color w:val="FF79C6"/>
          <w:lang w:val="en-GB"/>
        </w:rPr>
        <w:t>def</w:t>
      </w:r>
      <w:r w:rsidRPr="584AD4F1" w:rsidR="3EFE2F79">
        <w:rPr>
          <w:noProof w:val="0"/>
          <w:color w:val="FF79C6"/>
          <w:lang w:val="en-GB"/>
        </w:rPr>
        <w:t xml:space="preserve"> </w:t>
      </w:r>
      <w:r w:rsidRPr="584AD4F1" w:rsidR="3EFE2F79">
        <w:rPr>
          <w:noProof w:val="0"/>
          <w:color w:val="92D050"/>
          <w:lang w:val="en-GB"/>
        </w:rPr>
        <w:t>Main</w:t>
      </w:r>
      <w:r w:rsidRPr="584AD4F1" w:rsidR="3EFE2F79">
        <w:rPr>
          <w:noProof w:val="0"/>
          <w:lang w:val="en-GB"/>
        </w:rPr>
        <w:t>(</w:t>
      </w:r>
      <w:r w:rsidRPr="584AD4F1" w:rsidR="3EFE2F79">
        <w:rPr>
          <w:noProof w:val="0"/>
          <w:lang w:val="en-GB"/>
        </w:rPr>
        <w:t>):</w:t>
      </w:r>
    </w:p>
    <w:p w:rsidR="00671C49" w:rsidP="584AD4F1" w:rsidRDefault="13736B5E" w14:paraId="1530A2D1" w14:textId="2D058EEB">
      <w:pPr>
        <w:pStyle w:val="Cobra-Code"/>
        <w:spacing w:before="0" w:after="0"/>
        <w:rPr>
          <w:rFonts w:eastAsia="Calibri"/>
          <w:noProof w:val="0"/>
          <w:color w:val="E6E6E6"/>
          <w:lang w:val="en-GB"/>
        </w:rPr>
      </w:pPr>
      <w:r w:rsidRPr="584AD4F1" w:rsidR="3EFE2F79">
        <w:rPr>
          <w:noProof w:val="0"/>
          <w:lang w:val="en-GB"/>
        </w:rPr>
        <w:t xml:space="preserve">    </w:t>
      </w:r>
      <w:r w:rsidRPr="584AD4F1" w:rsidR="3EFE2F79">
        <w:rPr>
          <w:noProof w:val="0"/>
          <w:lang w:val="en-GB"/>
        </w:rPr>
        <w:t>playerOne</w:t>
      </w:r>
      <w:r w:rsidRPr="584AD4F1" w:rsidR="3EFE2F79">
        <w:rPr>
          <w:noProof w:val="0"/>
          <w:lang w:val="en-GB"/>
        </w:rPr>
        <w:t xml:space="preserve"> = </w:t>
      </w:r>
      <w:r w:rsidRPr="584AD4F1" w:rsidR="0B91FE88">
        <w:rPr>
          <w:noProof w:val="0"/>
          <w:color w:val="FFC000" w:themeColor="accent4" w:themeTint="FF" w:themeShade="FF"/>
          <w:lang w:val="en-GB"/>
        </w:rPr>
        <w:t>...</w:t>
      </w:r>
    </w:p>
    <w:p w:rsidR="00671C49" w:rsidP="584AD4F1" w:rsidRDefault="13736B5E" w14:paraId="74F05142" w14:textId="72435BA0">
      <w:pPr>
        <w:pStyle w:val="Cobra-Code"/>
        <w:spacing w:before="0"/>
        <w:rPr>
          <w:rFonts w:eastAsia="Calibri"/>
          <w:noProof w:val="0"/>
          <w:color w:val="E6E6E6"/>
          <w:lang w:val="en-GB"/>
        </w:rPr>
      </w:pPr>
      <w:r w:rsidRPr="584AD4F1" w:rsidR="3EFE2F79">
        <w:rPr>
          <w:noProof w:val="0"/>
          <w:lang w:val="en-GB"/>
        </w:rPr>
        <w:t xml:space="preserve">    </w:t>
      </w:r>
      <w:r w:rsidRPr="584AD4F1" w:rsidR="3EFE2F79">
        <w:rPr>
          <w:noProof w:val="0"/>
          <w:lang w:val="en-GB"/>
        </w:rPr>
        <w:t>playerTwo</w:t>
      </w:r>
      <w:r w:rsidRPr="584AD4F1" w:rsidR="3EFE2F79">
        <w:rPr>
          <w:noProof w:val="0"/>
          <w:lang w:val="en-GB"/>
        </w:rPr>
        <w:t xml:space="preserve"> = </w:t>
      </w:r>
      <w:r w:rsidRPr="584AD4F1" w:rsidR="32C973B1">
        <w:rPr>
          <w:noProof w:val="0"/>
          <w:color w:val="FFC000" w:themeColor="accent4" w:themeTint="FF" w:themeShade="FF"/>
          <w:lang w:val="en-GB"/>
        </w:rPr>
        <w:t>...</w:t>
      </w:r>
    </w:p>
    <w:p w:rsidR="00671C49" w:rsidP="584AD4F1" w:rsidRDefault="00671C49" w14:paraId="29FDCC6F" w14:textId="511AD232">
      <w:pPr>
        <w:pStyle w:val="Heading3"/>
        <w:rPr>
          <w:rFonts w:ascii="Calibri Light" w:hAnsi="Calibri Light" w:eastAsia="Yu Gothic Light" w:cs="Times New Roman"/>
          <w:noProof w:val="0"/>
          <w:color w:val="1F3763"/>
          <w:lang w:val="en-GB"/>
        </w:rPr>
      </w:pPr>
    </w:p>
    <w:p w:rsidR="4F7255DD" w:rsidP="584AD4F1" w:rsidRDefault="4F7255DD" w14:paraId="507877B3" w14:textId="6C728398">
      <w:pPr>
        <w:pStyle w:val="Cobra-Titre2"/>
        <w:rPr>
          <w:rFonts w:ascii="Calibri" w:hAnsi="Calibri" w:eastAsia="游明朝" w:cs="Arial" w:asciiTheme="minorAscii" w:hAnsiTheme="minorAscii" w:eastAsiaTheme="minorEastAsia" w:cstheme="minorBidi"/>
          <w:noProof w:val="0"/>
          <w:lang w:val="en-GB"/>
        </w:rPr>
      </w:pPr>
      <w:r w:rsidRPr="584AD4F1" w:rsidR="405E91FF">
        <w:rPr>
          <w:noProof w:val="0"/>
          <w:lang w:val="en-GB"/>
        </w:rPr>
        <w:t>Two</w:t>
      </w:r>
      <w:r w:rsidRPr="584AD4F1" w:rsidR="405E91FF">
        <w:rPr>
          <w:noProof w:val="0"/>
          <w:lang w:val="en-GB"/>
        </w:rPr>
        <w:t xml:space="preserve"> </w:t>
      </w:r>
      <w:r w:rsidRPr="584AD4F1" w:rsidR="405E91FF">
        <w:rPr>
          <w:noProof w:val="0"/>
          <w:lang w:val="en-GB"/>
        </w:rPr>
        <w:t>names</w:t>
      </w:r>
      <w:r w:rsidRPr="584AD4F1" w:rsidR="405E91FF">
        <w:rPr>
          <w:noProof w:val="0"/>
          <w:lang w:val="en-GB"/>
        </w:rPr>
        <w:t xml:space="preserve"> in the </w:t>
      </w:r>
      <w:r w:rsidRPr="584AD4F1" w:rsidR="405E91FF">
        <w:rPr>
          <w:noProof w:val="0"/>
          <w:lang w:val="en-GB"/>
        </w:rPr>
        <w:t>headset</w:t>
      </w:r>
    </w:p>
    <w:p w:rsidR="00671C49" w:rsidP="584AD4F1" w:rsidRDefault="00671C49" w14:paraId="38314842" w14:textId="52136FEE">
      <w:pPr>
        <w:pStyle w:val="Cobra-Normal"/>
        <w:rPr>
          <w:rFonts w:eastAsia="Calibri"/>
          <w:noProof w:val="0"/>
          <w:lang w:val="en-GB"/>
        </w:rPr>
      </w:pPr>
    </w:p>
    <w:p w:rsidR="00671C49" w:rsidP="584AD4F1" w:rsidRDefault="00A658E9" w14:paraId="204239C1" w14:textId="4C4CFF2E">
      <w:pPr>
        <w:pStyle w:val="Cobra-Normal"/>
        <w:rPr>
          <w:rFonts w:eastAsia="Calibri"/>
          <w:noProof w:val="0"/>
          <w:lang w:val="en-GB"/>
        </w:rPr>
      </w:pPr>
      <w:r>
        <w:tab/>
      </w:r>
      <w:r w:rsidRPr="584AD4F1" w:rsidR="1A92D965">
        <w:rPr>
          <w:noProof w:val="0"/>
          <w:lang w:val="en-GB"/>
        </w:rPr>
        <w:t xml:space="preserve">Both</w:t>
      </w:r>
      <w:r w:rsidRPr="584AD4F1" w:rsidR="1A92D965">
        <w:rPr>
          <w:noProof w:val="0"/>
          <w:lang w:val="en-GB"/>
        </w:rPr>
        <w:t xml:space="preserve"> candidates are </w:t>
      </w:r>
      <w:r w:rsidRPr="584AD4F1" w:rsidR="1A92D965">
        <w:rPr>
          <w:noProof w:val="0"/>
          <w:lang w:val="en-GB"/>
        </w:rPr>
        <w:t xml:space="preserve">now</w:t>
      </w:r>
      <w:r w:rsidRPr="584AD4F1" w:rsidR="1A92D965">
        <w:rPr>
          <w:noProof w:val="0"/>
          <w:lang w:val="en-GB"/>
        </w:rPr>
        <w:t xml:space="preserve"> </w:t>
      </w:r>
      <w:r w:rsidRPr="584AD4F1" w:rsidR="1A92D965">
        <w:rPr>
          <w:noProof w:val="0"/>
          <w:lang w:val="en-GB"/>
        </w:rPr>
        <w:t xml:space="preserve">registered</w:t>
      </w:r>
      <w:r w:rsidRPr="584AD4F1" w:rsidR="1A92D965">
        <w:rPr>
          <w:noProof w:val="0"/>
          <w:lang w:val="en-GB"/>
        </w:rPr>
        <w:t xml:space="preserve">, but </w:t>
      </w:r>
      <w:r w:rsidRPr="584AD4F1" w:rsidR="1A92D965">
        <w:rPr>
          <w:noProof w:val="0"/>
          <w:lang w:val="en-GB"/>
        </w:rPr>
        <w:t xml:space="preserve">our</w:t>
      </w:r>
      <w:r w:rsidRPr="584AD4F1" w:rsidR="1A92D965">
        <w:rPr>
          <w:noProof w:val="0"/>
          <w:lang w:val="en-GB"/>
        </w:rPr>
        <w:t xml:space="preserve"> </w:t>
      </w:r>
      <w:r w:rsidRPr="584AD4F1" w:rsidR="1A92D965">
        <w:rPr>
          <w:noProof w:val="0"/>
          <w:lang w:val="en-GB"/>
        </w:rPr>
        <w:t xml:space="preserve">dear</w:t>
      </w:r>
      <w:r w:rsidRPr="584AD4F1" w:rsidR="1A92D965">
        <w:rPr>
          <w:noProof w:val="0"/>
          <w:lang w:val="en-GB"/>
        </w:rPr>
        <w:t xml:space="preserve"> Vincent </w:t>
      </w:r>
      <w:r w:rsidRPr="584AD4F1" w:rsidR="1A92D965">
        <w:rPr>
          <w:noProof w:val="0"/>
          <w:lang w:val="en-GB"/>
        </w:rPr>
        <w:t xml:space="preserve">Faigaf</w:t>
      </w:r>
      <w:r w:rsidRPr="584AD4F1" w:rsidR="1A92D965">
        <w:rPr>
          <w:noProof w:val="0"/>
          <w:lang w:val="en-GB"/>
        </w:rPr>
        <w:t xml:space="preserve"> </w:t>
      </w:r>
      <w:r w:rsidRPr="584AD4F1" w:rsidR="1A92D965">
        <w:rPr>
          <w:noProof w:val="0"/>
          <w:lang w:val="en-GB"/>
        </w:rPr>
        <w:t xml:space="preserve">does</w:t>
      </w:r>
      <w:r w:rsidRPr="584AD4F1" w:rsidR="1A92D965">
        <w:rPr>
          <w:noProof w:val="0"/>
          <w:lang w:val="en-GB"/>
        </w:rPr>
        <w:t xml:space="preserve"> not have </w:t>
      </w:r>
      <w:r w:rsidRPr="584AD4F1" w:rsidR="1A92D965">
        <w:rPr>
          <w:noProof w:val="0"/>
          <w:lang w:val="en-GB"/>
        </w:rPr>
        <w:t xml:space="preserve">their</w:t>
      </w:r>
      <w:r w:rsidRPr="584AD4F1" w:rsidR="1A92D965">
        <w:rPr>
          <w:noProof w:val="0"/>
          <w:lang w:val="en-GB"/>
        </w:rPr>
        <w:t xml:space="preserve"> </w:t>
      </w:r>
      <w:r w:rsidRPr="584AD4F1" w:rsidR="1A92D965">
        <w:rPr>
          <w:noProof w:val="0"/>
          <w:lang w:val="en-GB"/>
        </w:rPr>
        <w:t xml:space="preserve">name</w:t>
      </w:r>
      <w:r w:rsidRPr="584AD4F1" w:rsidR="1A92D965">
        <w:rPr>
          <w:noProof w:val="0"/>
          <w:lang w:val="en-GB"/>
        </w:rPr>
        <w:t xml:space="preserve"> in </w:t>
      </w:r>
      <w:r w:rsidRPr="584AD4F1" w:rsidR="1A92D965">
        <w:rPr>
          <w:noProof w:val="0"/>
          <w:lang w:val="en-GB"/>
        </w:rPr>
        <w:t xml:space="preserve">his</w:t>
      </w:r>
      <w:r w:rsidRPr="584AD4F1" w:rsidR="1A92D965">
        <w:rPr>
          <w:noProof w:val="0"/>
          <w:lang w:val="en-GB"/>
        </w:rPr>
        <w:t xml:space="preserve"> script. It </w:t>
      </w:r>
      <w:r w:rsidRPr="584AD4F1" w:rsidR="1A92D965">
        <w:rPr>
          <w:noProof w:val="0"/>
          <w:lang w:val="en-GB"/>
        </w:rPr>
        <w:t xml:space="preserve">will</w:t>
      </w:r>
      <w:r w:rsidRPr="584AD4F1" w:rsidR="1A92D965">
        <w:rPr>
          <w:noProof w:val="0"/>
          <w:lang w:val="en-GB"/>
        </w:rPr>
        <w:t xml:space="preserve"> </w:t>
      </w:r>
      <w:r w:rsidRPr="584AD4F1" w:rsidR="1A92D965">
        <w:rPr>
          <w:noProof w:val="0"/>
          <w:lang w:val="en-GB"/>
        </w:rPr>
        <w:t xml:space="preserve">therefore</w:t>
      </w:r>
      <w:r w:rsidRPr="584AD4F1" w:rsidR="1A92D965">
        <w:rPr>
          <w:noProof w:val="0"/>
          <w:lang w:val="en-GB"/>
        </w:rPr>
        <w:t xml:space="preserve"> </w:t>
      </w:r>
      <w:r w:rsidRPr="584AD4F1" w:rsidR="1A92D965">
        <w:rPr>
          <w:noProof w:val="0"/>
          <w:lang w:val="en-GB"/>
        </w:rPr>
        <w:t xml:space="preserve">be</w:t>
      </w:r>
      <w:r w:rsidRPr="584AD4F1" w:rsidR="1A92D965">
        <w:rPr>
          <w:noProof w:val="0"/>
          <w:lang w:val="en-GB"/>
        </w:rPr>
        <w:t xml:space="preserve"> </w:t>
      </w:r>
      <w:r w:rsidRPr="584AD4F1" w:rsidR="1A92D965">
        <w:rPr>
          <w:noProof w:val="0"/>
          <w:lang w:val="en-GB"/>
        </w:rPr>
        <w:t xml:space="preserve">necessary</w:t>
      </w:r>
      <w:r w:rsidRPr="584AD4F1" w:rsidR="1A92D965">
        <w:rPr>
          <w:noProof w:val="0"/>
          <w:lang w:val="en-GB"/>
        </w:rPr>
        <w:t xml:space="preserve"> to </w:t>
      </w:r>
      <w:r w:rsidRPr="584AD4F1" w:rsidR="1A92D965">
        <w:rPr>
          <w:noProof w:val="0"/>
          <w:lang w:val="en-GB"/>
        </w:rPr>
        <w:t xml:space="preserve">amend</w:t>
      </w:r>
      <w:r w:rsidRPr="584AD4F1" w:rsidR="1A92D965">
        <w:rPr>
          <w:noProof w:val="0"/>
          <w:lang w:val="en-GB"/>
        </w:rPr>
        <w:t xml:space="preserve"> the </w:t>
      </w:r>
      <w:r w:rsidRPr="584AD4F1" w:rsidR="1A92D965">
        <w:rPr>
          <w:noProof w:val="0"/>
          <w:lang w:val="en-GB"/>
        </w:rPr>
        <w:t xml:space="preserve">fifth</w:t>
      </w:r>
      <w:r w:rsidRPr="584AD4F1" w:rsidR="1A92D965">
        <w:rPr>
          <w:noProof w:val="0"/>
          <w:lang w:val="en-GB"/>
        </w:rPr>
        <w:t xml:space="preserve"> and </w:t>
      </w:r>
      <w:r w:rsidRPr="584AD4F1" w:rsidR="1A92D965">
        <w:rPr>
          <w:noProof w:val="0"/>
          <w:lang w:val="en-GB"/>
        </w:rPr>
        <w:t xml:space="preserve">sixth</w:t>
      </w:r>
      <w:r w:rsidRPr="584AD4F1" w:rsidR="1A92D965">
        <w:rPr>
          <w:noProof w:val="0"/>
          <w:lang w:val="en-GB"/>
        </w:rPr>
        <w:t xml:space="preserve"> sentences of </w:t>
      </w:r>
      <w:r w:rsidRPr="584AD4F1" w:rsidR="4B5ADB7A">
        <w:rPr>
          <w:rStyle w:val="Cobra-CodeCar"/>
          <w:noProof w:val="0"/>
          <w:lang w:val="en-GB"/>
        </w:rPr>
        <w:t>Dialogue</w:t>
      </w:r>
      <w:r w:rsidRPr="584AD4F1" w:rsidR="4B5ADB7A">
        <w:rPr>
          <w:noProof w:val="0"/>
          <w:lang w:val="en-GB"/>
        </w:rPr>
        <w:t xml:space="preserve"> in </w:t>
      </w:r>
      <w:r w:rsidRPr="584AD4F1" w:rsidR="4B5ADB7A">
        <w:rPr>
          <w:noProof w:val="0"/>
          <w:lang w:val="en-GB"/>
        </w:rPr>
        <w:t xml:space="preserve">our</w:t>
      </w:r>
      <w:r w:rsidRPr="584AD4F1" w:rsidR="4B5ADB7A">
        <w:rPr>
          <w:noProof w:val="0"/>
          <w:lang w:val="en-GB"/>
        </w:rPr>
        <w:t xml:space="preserve"> </w:t>
      </w:r>
      <w:r w:rsidRPr="584AD4F1" w:rsidR="4B5ADB7A">
        <w:rPr>
          <w:noProof w:val="0"/>
          <w:lang w:val="en-GB"/>
        </w:rPr>
        <w:t xml:space="preserve">function</w:t>
      </w:r>
      <w:r w:rsidRPr="584AD4F1" w:rsidR="4B5ADB7A">
        <w:rPr>
          <w:noProof w:val="0"/>
          <w:lang w:val="en-GB"/>
        </w:rPr>
        <w:t xml:space="preserve"> </w:t>
      </w:r>
      <w:r w:rsidRPr="584AD4F1" w:rsidR="4B5ADB7A">
        <w:rPr>
          <w:rStyle w:val="Cobra-CodeCar"/>
          <w:noProof w:val="0"/>
          <w:color w:val="92D050"/>
          <w:lang w:val="en-GB"/>
        </w:rPr>
        <w:t>RegisterPlayer</w:t>
      </w:r>
      <w:r w:rsidRPr="584AD4F1" w:rsidR="4B5ADB7A">
        <w:rPr>
          <w:rStyle w:val="Cobra-CodeCar"/>
          <w:noProof w:val="0"/>
          <w:lang w:val="en-GB"/>
        </w:rPr>
        <w:t>(player1, player2)</w:t>
      </w:r>
      <w:r w:rsidRPr="584AD4F1" w:rsidR="6C843FC6">
        <w:rPr>
          <w:noProof w:val="0"/>
          <w:lang w:val="en-GB"/>
        </w:rPr>
        <w:t xml:space="preserve"> for </w:t>
      </w:r>
      <w:hyperlink r:id="R9fef38403d24494d">
        <w:r w:rsidRPr="584AD4F1" w:rsidR="6C843FC6">
          <w:rPr>
            <w:rStyle w:val="Hyperlink"/>
            <w:noProof w:val="0"/>
            <w:lang w:val="en-GB"/>
          </w:rPr>
          <w:t>Add names to string</w:t>
        </w:r>
      </w:hyperlink>
      <w:r w:rsidRPr="584AD4F1" w:rsidR="6787C61E">
        <w:rPr>
          <w:noProof w:val="0"/>
          <w:lang w:val="en-GB"/>
        </w:rPr>
        <w:t xml:space="preserve"> </w:t>
      </w:r>
      <w:r w:rsidRPr="584AD4F1" w:rsidR="6787C61E">
        <w:rPr>
          <w:noProof w:val="0"/>
          <w:lang w:val="en-GB"/>
        </w:rPr>
        <w:t xml:space="preserve">Existing</w:t>
      </w:r>
      <w:r w:rsidRPr="584AD4F1" w:rsidR="6787C61E">
        <w:rPr>
          <w:noProof w:val="0"/>
          <w:lang w:val="en-GB"/>
        </w:rPr>
        <w:t xml:space="preserve">.</w:t>
      </w:r>
    </w:p>
    <w:p w:rsidR="00671C49" w:rsidP="584AD4F1" w:rsidRDefault="244F2C4A" w14:paraId="1C9FAF32" w14:textId="314B44D4">
      <w:pPr>
        <w:pStyle w:val="Cobra-Code"/>
        <w:spacing w:before="0" w:after="0"/>
        <w:rPr>
          <w:rStyle w:val="Cobra-CodeCar"/>
          <w:noProof w:val="0"/>
          <w:lang w:val="en-GB"/>
        </w:rPr>
      </w:pPr>
      <w:r w:rsidRPr="584AD4F1" w:rsidR="02D38F19">
        <w:rPr>
          <w:noProof w:val="0"/>
          <w:color w:val="FF79C6"/>
          <w:lang w:val="en-GB"/>
        </w:rPr>
        <w:t>def</w:t>
      </w:r>
      <w:r w:rsidRPr="584AD4F1" w:rsidR="02D38F19">
        <w:rPr>
          <w:noProof w:val="0"/>
          <w:color w:val="FF79C6"/>
          <w:lang w:val="en-GB"/>
        </w:rPr>
        <w:t xml:space="preserve"> </w:t>
      </w:r>
      <w:r w:rsidRPr="584AD4F1" w:rsidR="02D38F19">
        <w:rPr>
          <w:noProof w:val="0"/>
          <w:color w:val="92D050"/>
          <w:lang w:val="en-GB"/>
        </w:rPr>
        <w:t>RegisterPlayer</w:t>
      </w:r>
      <w:r w:rsidRPr="584AD4F1" w:rsidR="02D38F19">
        <w:rPr>
          <w:noProof w:val="0"/>
          <w:lang w:val="en-GB"/>
        </w:rPr>
        <w:t>(player1, player2):</w:t>
      </w:r>
      <w:r>
        <w:br/>
      </w:r>
      <w:r w:rsidRPr="584AD4F1" w:rsidR="612289AB">
        <w:rPr>
          <w:noProof w:val="0"/>
          <w:lang w:val="en-GB"/>
        </w:rPr>
        <w:t xml:space="preserve">    Dialogue[</w:t>
      </w:r>
      <w:r w:rsidRPr="584AD4F1" w:rsidR="63782497">
        <w:rPr>
          <w:noProof w:val="0"/>
          <w:color w:val="FFC000" w:themeColor="accent4" w:themeTint="FF" w:themeShade="FF"/>
          <w:lang w:val="en-GB"/>
        </w:rPr>
        <w:t>...</w:t>
      </w:r>
      <w:r w:rsidRPr="584AD4F1" w:rsidR="63782497">
        <w:rPr>
          <w:noProof w:val="0"/>
          <w:lang w:val="en-GB"/>
        </w:rPr>
        <w:t xml:space="preserve">] = </w:t>
      </w:r>
      <w:r w:rsidRPr="584AD4F1" w:rsidR="63782497">
        <w:rPr>
          <w:noProof w:val="0"/>
          <w:color w:val="FFC000" w:themeColor="accent4" w:themeTint="FF" w:themeShade="FF"/>
          <w:lang w:val="en-GB"/>
        </w:rPr>
        <w:t>…</w:t>
      </w:r>
      <w:r>
        <w:br/>
      </w:r>
      <w:r w:rsidRPr="584AD4F1" w:rsidR="490E6304">
        <w:rPr>
          <w:rStyle w:val="Cobra-CodeCar"/>
          <w:noProof w:val="0"/>
          <w:lang w:val="en-GB"/>
        </w:rPr>
        <w:t xml:space="preserve">    Dialogue[</w:t>
      </w:r>
      <w:r w:rsidRPr="584AD4F1" w:rsidR="15900707">
        <w:rPr>
          <w:rStyle w:val="Cobra-CodeCar"/>
          <w:noProof w:val="0"/>
          <w:color w:val="FFC000" w:themeColor="accent4" w:themeTint="FF" w:themeShade="FF"/>
          <w:lang w:val="en-GB"/>
        </w:rPr>
        <w:t>...</w:t>
      </w:r>
      <w:r w:rsidRPr="584AD4F1" w:rsidR="15900707">
        <w:rPr>
          <w:rStyle w:val="Cobra-CodeCar"/>
          <w:noProof w:val="0"/>
          <w:lang w:val="en-GB"/>
        </w:rPr>
        <w:t xml:space="preserve">] = </w:t>
      </w:r>
      <w:r w:rsidRPr="584AD4F1" w:rsidR="15900707">
        <w:rPr>
          <w:rStyle w:val="Cobra-CodeCar"/>
          <w:noProof w:val="0"/>
          <w:color w:val="FFC000" w:themeColor="accent4" w:themeTint="FF" w:themeShade="FF"/>
          <w:lang w:val="en-GB"/>
        </w:rPr>
        <w:t>…</w:t>
      </w:r>
    </w:p>
    <w:p w:rsidR="00671C49" w:rsidP="584AD4F1" w:rsidRDefault="00A658E9" w14:paraId="566EF355" w14:textId="2EC0B6BF">
      <w:pPr>
        <w:spacing w:after="0"/>
        <w:rPr>
          <w:noProof w:val="0"/>
          <w:lang w:val="en-GB"/>
        </w:rPr>
      </w:pPr>
      <w:r w:rsidRPr="584AD4F1">
        <w:rPr>
          <w:noProof w:val="0"/>
          <w:lang w:val="en-GB"/>
        </w:rPr>
        <w:br w:type="page"/>
      </w:r>
    </w:p>
    <w:p w:rsidR="00671C49" w:rsidP="584AD4F1" w:rsidRDefault="00671C49" w14:paraId="5E075AFD" w14:textId="22AD4267">
      <w:pPr>
        <w:pStyle w:val="Cobra-Normal"/>
        <w:rPr>
          <w:rFonts w:eastAsia="Calibri"/>
          <w:noProof w:val="0"/>
          <w:lang w:val="en-GB"/>
        </w:rPr>
      </w:pPr>
    </w:p>
    <w:p w:rsidR="00671C49" w:rsidP="584AD4F1" w:rsidRDefault="00671C49" w14:paraId="4E908C78" w14:textId="04F4901C">
      <w:pPr>
        <w:pStyle w:val="Cobra-Normal"/>
        <w:spacing w:after="0"/>
        <w:rPr>
          <w:rFonts w:eastAsia="Calibri"/>
          <w:noProof w:val="0"/>
          <w:shd w:val="clear" w:color="auto" w:fill="FFFFFF"/>
          <w:lang w:val="en-GB"/>
        </w:rPr>
      </w:pPr>
    </w:p>
    <w:p w:rsidR="00A658E9" w:rsidP="584AD4F1" w:rsidRDefault="00A85DBC" w14:paraId="1FC47231" w14:textId="1F4DA217">
      <w:pPr>
        <w:pStyle w:val="Cobra-Title1"/>
        <w:rPr>
          <w:noProof w:val="0"/>
          <w:shd w:val="clear" w:color="auto" w:fill="FFFFFF"/>
          <w:lang w:val="en-GB"/>
        </w:rPr>
      </w:pPr>
      <w:r w:rsidRPr="584AD4F1" w:rsidR="071F1E59">
        <w:rPr>
          <w:noProof w:val="0"/>
          <w:shd w:val="clear" w:color="auto" w:fill="FFFFFF"/>
          <w:lang w:val="en-GB"/>
        </w:rPr>
        <w:t>Quality</w:t>
      </w:r>
      <w:r w:rsidRPr="584AD4F1" w:rsidR="071F1E59">
        <w:rPr>
          <w:noProof w:val="0"/>
          <w:shd w:val="clear" w:color="auto" w:fill="FFFFFF"/>
          <w:lang w:val="en-GB"/>
        </w:rPr>
        <w:t xml:space="preserve"> Story </w:t>
      </w:r>
      <w:r w:rsidRPr="584AD4F1" w:rsidR="071F1E59">
        <w:rPr>
          <w:noProof w:val="0"/>
          <w:shd w:val="clear" w:color="auto" w:fill="FFFFFF"/>
          <w:lang w:val="en-GB"/>
        </w:rPr>
        <w:t>Telling</w:t>
      </w:r>
      <w:r w:rsidRPr="584AD4F1" w:rsidR="071F1E59">
        <w:rPr>
          <w:noProof w:val="0"/>
          <w:shd w:val="clear" w:color="auto" w:fill="FFFFFF"/>
          <w:lang w:val="en-GB"/>
        </w:rPr>
        <w:t>!</w:t>
      </w:r>
    </w:p>
    <w:p w:rsidR="00A85DBC" w:rsidP="584AD4F1" w:rsidRDefault="00A85DBC" w14:paraId="00501A49" w14:textId="6EDD5D65">
      <w:pPr>
        <w:pStyle w:val="Cobra-Titre2"/>
        <w:spacing w:after="0"/>
        <w:rPr>
          <w:noProof w:val="0"/>
          <w:shd w:val="clear" w:color="auto" w:fill="FFFFFF"/>
          <w:lang w:val="en-GB"/>
        </w:rPr>
      </w:pPr>
      <w:r w:rsidRPr="584AD4F1" w:rsidR="071F1E59">
        <w:rPr>
          <w:noProof w:val="0"/>
          <w:shd w:val="clear" w:color="auto" w:fill="FFFFFF"/>
          <w:lang w:val="en-GB"/>
        </w:rPr>
        <w:t xml:space="preserve">A </w:t>
      </w:r>
      <w:r w:rsidRPr="584AD4F1" w:rsidR="071F1E59">
        <w:rPr>
          <w:noProof w:val="0"/>
          <w:shd w:val="clear" w:color="auto" w:fill="FFFFFF"/>
          <w:lang w:val="en-GB"/>
        </w:rPr>
        <w:t>different</w:t>
      </w:r>
      <w:r w:rsidRPr="584AD4F1" w:rsidR="071F1E59">
        <w:rPr>
          <w:noProof w:val="0"/>
          <w:shd w:val="clear" w:color="auto" w:fill="FFFFFF"/>
          <w:lang w:val="en-GB"/>
        </w:rPr>
        <w:t xml:space="preserve"> </w:t>
      </w:r>
      <w:r w:rsidRPr="584AD4F1" w:rsidR="071F1E59">
        <w:rPr>
          <w:noProof w:val="0"/>
          <w:shd w:val="clear" w:color="auto" w:fill="FFFFFF"/>
          <w:lang w:val="en-GB"/>
        </w:rPr>
        <w:t>way</w:t>
      </w:r>
      <w:r w:rsidRPr="584AD4F1" w:rsidR="071F1E59">
        <w:rPr>
          <w:noProof w:val="0"/>
          <w:shd w:val="clear" w:color="auto" w:fill="FFFFFF"/>
          <w:lang w:val="en-GB"/>
        </w:rPr>
        <w:t xml:space="preserve"> to display</w:t>
      </w:r>
    </w:p>
    <w:p w:rsidR="00A85DBC" w:rsidP="584AD4F1" w:rsidRDefault="00A85DBC" w14:paraId="67C058DE" w14:textId="591E3582">
      <w:pPr>
        <w:spacing w:after="0"/>
        <w:rPr>
          <w:noProof w:val="0"/>
          <w:shd w:val="clear" w:color="auto" w:fill="FFFFFF"/>
          <w:lang w:val="en-GB"/>
        </w:rPr>
      </w:pPr>
    </w:p>
    <w:p w:rsidRPr="00EA19C2" w:rsidR="00433CD4" w:rsidP="584AD4F1" w:rsidRDefault="127FF6A6" w14:paraId="5F432ED4" w14:textId="1DB5B7BC">
      <w:pPr>
        <w:pStyle w:val="Cobra-Normal"/>
        <w:ind w:firstLine="708"/>
        <w:jc w:val="left"/>
        <w:rPr>
          <w:rStyle w:val="Cobra-NormalCar"/>
          <w:noProof w:val="0"/>
          <w:lang w:val="en-GB"/>
        </w:rPr>
      </w:pPr>
      <w:r w:rsidRPr="584AD4F1" w:rsidR="150EF612">
        <w:rPr>
          <w:noProof w:val="0"/>
          <w:lang w:val="en-GB"/>
        </w:rPr>
        <w:t xml:space="preserve">Arthur and Sophie </w:t>
      </w:r>
      <w:r w:rsidRPr="584AD4F1" w:rsidR="150EF612">
        <w:rPr>
          <w:noProof w:val="0"/>
          <w:lang w:val="en-GB"/>
        </w:rPr>
        <w:t>take</w:t>
      </w:r>
      <w:r w:rsidRPr="584AD4F1" w:rsidR="150EF612">
        <w:rPr>
          <w:noProof w:val="0"/>
          <w:lang w:val="en-GB"/>
        </w:rPr>
        <w:t xml:space="preserve"> time to </w:t>
      </w:r>
      <w:r w:rsidRPr="584AD4F1" w:rsidR="150EF612">
        <w:rPr>
          <w:noProof w:val="0"/>
          <w:lang w:val="en-GB"/>
        </w:rPr>
        <w:t>read</w:t>
      </w:r>
      <w:r w:rsidRPr="584AD4F1" w:rsidR="150EF612">
        <w:rPr>
          <w:noProof w:val="0"/>
          <w:lang w:val="en-GB"/>
        </w:rPr>
        <w:t xml:space="preserve">, </w:t>
      </w:r>
      <w:r w:rsidRPr="584AD4F1" w:rsidR="150EF612">
        <w:rPr>
          <w:noProof w:val="0"/>
          <w:lang w:val="en-GB"/>
        </w:rPr>
        <w:t>so</w:t>
      </w:r>
      <w:r w:rsidRPr="584AD4F1" w:rsidR="150EF612">
        <w:rPr>
          <w:noProof w:val="0"/>
          <w:lang w:val="en-GB"/>
        </w:rPr>
        <w:t xml:space="preserve"> </w:t>
      </w:r>
      <w:r w:rsidRPr="584AD4F1" w:rsidR="150EF612">
        <w:rPr>
          <w:noProof w:val="0"/>
          <w:lang w:val="en-GB"/>
        </w:rPr>
        <w:t>you</w:t>
      </w:r>
      <w:r w:rsidRPr="584AD4F1" w:rsidR="150EF612">
        <w:rPr>
          <w:noProof w:val="0"/>
          <w:lang w:val="en-GB"/>
        </w:rPr>
        <w:t xml:space="preserve"> </w:t>
      </w:r>
      <w:r w:rsidRPr="584AD4F1" w:rsidR="150EF612">
        <w:rPr>
          <w:noProof w:val="0"/>
          <w:lang w:val="en-GB"/>
        </w:rPr>
        <w:t>will</w:t>
      </w:r>
      <w:r w:rsidRPr="584AD4F1" w:rsidR="150EF612">
        <w:rPr>
          <w:noProof w:val="0"/>
          <w:lang w:val="en-GB"/>
        </w:rPr>
        <w:t xml:space="preserve"> have to display the </w:t>
      </w:r>
      <w:hyperlink r:id="Rd07bf6cad5904781">
        <w:r w:rsidRPr="584AD4F1" w:rsidR="2038D974">
          <w:rPr>
            <w:rStyle w:val="Hyperlink"/>
            <w:noProof w:val="0"/>
            <w:lang w:val="en-GB"/>
          </w:rPr>
          <w:t xml:space="preserve">text </w:t>
        </w:r>
        <w:r w:rsidRPr="584AD4F1" w:rsidR="704CC0B6">
          <w:rPr>
            <w:rStyle w:val="Hyperlink"/>
            <w:noProof w:val="0"/>
            <w:lang w:val="en-GB"/>
          </w:rPr>
          <w:t>bit by bit</w:t>
        </w:r>
      </w:hyperlink>
      <w:r w:rsidRPr="584AD4F1" w:rsidR="2038D974">
        <w:rPr>
          <w:noProof w:val="0"/>
          <w:lang w:val="en-GB"/>
        </w:rPr>
        <w:t xml:space="preserve">. </w:t>
      </w:r>
      <w:hyperlink r:id="Rf3ca73f87d6c4a69">
        <w:r w:rsidRPr="584AD4F1" w:rsidR="2038D974">
          <w:rPr>
            <w:rStyle w:val="Hyperlink"/>
            <w:noProof w:val="0"/>
            <w:lang w:val="en-GB"/>
          </w:rPr>
          <w:t>This</w:t>
        </w:r>
      </w:hyperlink>
      <w:r w:rsidRPr="584AD4F1" w:rsidR="2038D974">
        <w:rPr>
          <w:noProof w:val="0"/>
          <w:lang w:val="en-GB"/>
        </w:rPr>
        <w:t xml:space="preserve"> </w:t>
      </w:r>
      <w:r w:rsidRPr="584AD4F1" w:rsidR="2038D974">
        <w:rPr>
          <w:noProof w:val="0"/>
          <w:lang w:val="en-GB"/>
        </w:rPr>
        <w:t>may</w:t>
      </w:r>
      <w:r w:rsidRPr="584AD4F1" w:rsidR="2038D974">
        <w:rPr>
          <w:noProof w:val="0"/>
          <w:lang w:val="en-GB"/>
        </w:rPr>
        <w:t xml:space="preserve"> help </w:t>
      </w:r>
      <w:r w:rsidRPr="584AD4F1" w:rsidR="2038D974">
        <w:rPr>
          <w:noProof w:val="0"/>
          <w:lang w:val="en-GB"/>
        </w:rPr>
        <w:t>you</w:t>
      </w:r>
      <w:r w:rsidRPr="584AD4F1" w:rsidR="2038D974">
        <w:rPr>
          <w:noProof w:val="0"/>
          <w:lang w:val="en-GB"/>
        </w:rPr>
        <w:t xml:space="preserve">. The first </w:t>
      </w:r>
      <w:r w:rsidRPr="584AD4F1" w:rsidR="15331B1C">
        <w:rPr>
          <w:rStyle w:val="Cobra-CodeCar"/>
          <w:noProof w:val="0"/>
          <w:highlight w:val="black"/>
          <w:lang w:val="en-GB"/>
        </w:rPr>
        <w:t>text</w:t>
      </w:r>
      <w:r w:rsidRPr="584AD4F1" w:rsidR="15331B1C">
        <w:rPr>
          <w:noProof w:val="0"/>
          <w:lang w:val="en-GB"/>
        </w:rPr>
        <w:t xml:space="preserve"> </w:t>
      </w:r>
      <w:r w:rsidRPr="584AD4F1" w:rsidR="15331B1C">
        <w:rPr>
          <w:noProof w:val="0"/>
          <w:lang w:val="en-GB"/>
        </w:rPr>
        <w:t>parameter</w:t>
      </w:r>
      <w:r w:rsidRPr="584AD4F1" w:rsidR="15331B1C">
        <w:rPr>
          <w:noProof w:val="0"/>
          <w:lang w:val="en-GB"/>
        </w:rPr>
        <w:t xml:space="preserve"> </w:t>
      </w:r>
      <w:r w:rsidRPr="584AD4F1" w:rsidR="15331B1C">
        <w:rPr>
          <w:noProof w:val="0"/>
          <w:lang w:val="en-GB"/>
        </w:rPr>
        <w:t>will</w:t>
      </w:r>
      <w:r w:rsidRPr="584AD4F1" w:rsidR="15331B1C">
        <w:rPr>
          <w:noProof w:val="0"/>
          <w:lang w:val="en-GB"/>
        </w:rPr>
        <w:t xml:space="preserve"> </w:t>
      </w:r>
      <w:r w:rsidRPr="584AD4F1" w:rsidR="15331B1C">
        <w:rPr>
          <w:noProof w:val="0"/>
          <w:lang w:val="en-GB"/>
        </w:rPr>
        <w:t>be</w:t>
      </w:r>
      <w:r w:rsidRPr="584AD4F1" w:rsidR="15331B1C">
        <w:rPr>
          <w:noProof w:val="0"/>
          <w:lang w:val="en-GB"/>
        </w:rPr>
        <w:t xml:space="preserve"> </w:t>
      </w:r>
      <w:r w:rsidRPr="584AD4F1" w:rsidR="15331B1C">
        <w:rPr>
          <w:noProof w:val="0"/>
          <w:lang w:val="en-GB"/>
        </w:rPr>
        <w:t>used</w:t>
      </w:r>
      <w:r w:rsidRPr="584AD4F1" w:rsidR="15331B1C">
        <w:rPr>
          <w:noProof w:val="0"/>
          <w:lang w:val="en-GB"/>
        </w:rPr>
        <w:t xml:space="preserve"> </w:t>
      </w:r>
      <w:r w:rsidRPr="584AD4F1" w:rsidR="734D1107">
        <w:rPr>
          <w:noProof w:val="0"/>
          <w:lang w:val="en-GB"/>
        </w:rPr>
        <w:t>to display</w:t>
      </w:r>
      <w:r w:rsidRPr="584AD4F1" w:rsidR="15331B1C">
        <w:rPr>
          <w:noProof w:val="0"/>
          <w:lang w:val="en-GB"/>
        </w:rPr>
        <w:t xml:space="preserve"> the dialogues and the second </w:t>
      </w:r>
      <w:r w:rsidRPr="584AD4F1" w:rsidR="15331B1C">
        <w:rPr>
          <w:noProof w:val="0"/>
          <w:lang w:val="en-GB"/>
        </w:rPr>
        <w:t>parameter</w:t>
      </w:r>
      <w:r w:rsidRPr="584AD4F1" w:rsidR="15331B1C">
        <w:rPr>
          <w:noProof w:val="0"/>
          <w:lang w:val="en-GB"/>
        </w:rPr>
        <w:t xml:space="preserve"> </w:t>
      </w:r>
      <w:r w:rsidRPr="584AD4F1" w:rsidR="2038D974">
        <w:rPr>
          <w:rStyle w:val="Cobra-NormalCar"/>
          <w:noProof w:val="0"/>
          <w:lang w:val="en-GB"/>
        </w:rPr>
        <w:t xml:space="preserve"> </w:t>
      </w:r>
      <w:r w:rsidRPr="584AD4F1" w:rsidR="2038D974">
        <w:rPr>
          <w:rStyle w:val="Cobra-NormalCar"/>
          <w:noProof w:val="0"/>
          <w:lang w:val="en-GB"/>
        </w:rPr>
        <w:t>will</w:t>
      </w:r>
      <w:r w:rsidRPr="584AD4F1" w:rsidR="2038D974">
        <w:rPr>
          <w:rStyle w:val="Cobra-NormalCar"/>
          <w:noProof w:val="0"/>
          <w:lang w:val="en-GB"/>
        </w:rPr>
        <w:t xml:space="preserve"> </w:t>
      </w:r>
      <w:r w:rsidRPr="584AD4F1" w:rsidR="4D066A57">
        <w:rPr>
          <w:rStyle w:val="Cobra-CodeCar"/>
          <w:noProof w:val="0"/>
          <w:highlight w:val="black"/>
          <w:lang w:val="en-GB"/>
        </w:rPr>
        <w:t>sleep_time</w:t>
      </w:r>
      <w:r w:rsidRPr="584AD4F1" w:rsidR="0CC4A814">
        <w:rPr>
          <w:rStyle w:val="Cobra-NormalCar"/>
          <w:noProof w:val="0"/>
          <w:lang w:val="en-GB"/>
        </w:rPr>
        <w:t xml:space="preserve"> w</w:t>
      </w:r>
      <w:r w:rsidRPr="584AD4F1" w:rsidR="68B1123D">
        <w:rPr>
          <w:rStyle w:val="Cobra-NormalCar"/>
          <w:noProof w:val="0"/>
          <w:lang w:val="en-GB"/>
        </w:rPr>
        <w:t>ill</w:t>
      </w:r>
      <w:r w:rsidRPr="584AD4F1" w:rsidR="68B1123D">
        <w:rPr>
          <w:rStyle w:val="Cobra-NormalCar"/>
          <w:noProof w:val="0"/>
          <w:lang w:val="en-GB"/>
        </w:rPr>
        <w:t xml:space="preserve"> be used to give the time between each message.</w:t>
      </w:r>
    </w:p>
    <w:p w:rsidRPr="008B7016" w:rsidR="007A7D99" w:rsidP="584AD4F1" w:rsidRDefault="007A7D99" w14:paraId="0D3DCA4A" w14:textId="77777777">
      <w:pPr>
        <w:pStyle w:val="Cobra-Code"/>
        <w:rPr>
          <w:rFonts w:ascii="Consolas" w:hAnsi="Consolas" w:eastAsia="Times New Roman" w:cs="Times New Roman"/>
          <w:noProof w:val="0"/>
          <w:color w:val="D4D4D4"/>
          <w:lang w:val="en-GB"/>
        </w:rPr>
      </w:pPr>
      <w:r w:rsidRPr="584AD4F1" w:rsidR="2038D974">
        <w:rPr>
          <w:noProof w:val="0"/>
          <w:color w:val="FF79C6"/>
          <w:lang w:val="en-GB"/>
        </w:rPr>
        <w:t>def</w:t>
      </w:r>
      <w:r w:rsidRPr="584AD4F1" w:rsidR="2038D974">
        <w:rPr>
          <w:noProof w:val="0"/>
          <w:color w:val="FF79C6"/>
          <w:lang w:val="en-GB"/>
        </w:rPr>
        <w:t xml:space="preserve"> </w:t>
      </w:r>
      <w:r w:rsidRPr="584AD4F1" w:rsidR="2038D974">
        <w:rPr>
          <w:rFonts w:ascii="Consolas" w:hAnsi="Consolas" w:eastAsia="Times New Roman" w:cs="Times New Roman"/>
          <w:noProof w:val="0"/>
          <w:color w:val="92D050"/>
          <w:lang w:val="en-GB"/>
        </w:rPr>
        <w:t>CustomPrint</w:t>
      </w:r>
      <w:r w:rsidRPr="584AD4F1" w:rsidR="2038D974">
        <w:rPr>
          <w:rFonts w:ascii="Consolas" w:hAnsi="Consolas" w:eastAsia="Times New Roman" w:cs="Times New Roman"/>
          <w:noProof w:val="0"/>
          <w:color w:val="D4D4D4"/>
          <w:lang w:val="en-GB"/>
        </w:rPr>
        <w:t>(</w:t>
      </w:r>
      <w:r w:rsidRPr="584AD4F1" w:rsidR="2038D974">
        <w:rPr>
          <w:rFonts w:ascii="Consolas" w:hAnsi="Consolas" w:eastAsia="Times New Roman" w:cs="Times New Roman"/>
          <w:noProof w:val="0"/>
          <w:color w:val="9CDCFE"/>
          <w:lang w:val="en-GB"/>
        </w:rPr>
        <w:t>text</w:t>
      </w:r>
      <w:r w:rsidRPr="584AD4F1" w:rsidR="2038D974">
        <w:rPr>
          <w:rFonts w:ascii="Consolas" w:hAnsi="Consolas" w:eastAsia="Times New Roman" w:cs="Times New Roman"/>
          <w:noProof w:val="0"/>
          <w:color w:val="D4D4D4"/>
          <w:lang w:val="en-GB"/>
        </w:rPr>
        <w:t xml:space="preserve">, </w:t>
      </w:r>
      <w:r w:rsidRPr="584AD4F1" w:rsidR="2038D974">
        <w:rPr>
          <w:rFonts w:ascii="Consolas" w:hAnsi="Consolas" w:eastAsia="Times New Roman" w:cs="Times New Roman"/>
          <w:noProof w:val="0"/>
          <w:color w:val="9CDCFE"/>
          <w:lang w:val="en-GB"/>
        </w:rPr>
        <w:t>sleep_time</w:t>
      </w:r>
      <w:r w:rsidRPr="584AD4F1" w:rsidR="2038D974">
        <w:rPr>
          <w:rFonts w:ascii="Consolas" w:hAnsi="Consolas" w:eastAsia="Times New Roman" w:cs="Times New Roman"/>
          <w:noProof w:val="0"/>
          <w:color w:val="D4D4D4"/>
          <w:lang w:val="en-GB"/>
        </w:rPr>
        <w:t>):</w:t>
      </w:r>
    </w:p>
    <w:p w:rsidRPr="00433CD4" w:rsidR="007A7D99" w:rsidP="584AD4F1" w:rsidRDefault="71273BE1" w14:paraId="72747F07" w14:textId="27D90430">
      <w:pPr>
        <w:pStyle w:val="Cobra-Code"/>
        <w:rPr>
          <w:rFonts w:ascii="Consolas" w:hAnsi="Consolas" w:eastAsia="Times New Roman" w:cs="Times New Roman"/>
          <w:noProof w:val="0"/>
          <w:color w:val="D4D4D4"/>
          <w:lang w:val="en-GB"/>
        </w:rPr>
      </w:pPr>
      <w:r w:rsidRPr="584AD4F1" w:rsidR="169C8709">
        <w:rPr>
          <w:noProof w:val="0"/>
          <w:lang w:val="en-GB"/>
        </w:rPr>
        <w:t xml:space="preserve">    </w:t>
      </w:r>
      <w:r w:rsidRPr="584AD4F1" w:rsidR="2038D974">
        <w:rPr>
          <w:noProof w:val="0"/>
          <w:color w:val="FFC000" w:themeColor="accent4" w:themeTint="FF" w:themeShade="FF"/>
          <w:lang w:val="en-GB"/>
        </w:rPr>
        <w:t>...</w:t>
      </w:r>
    </w:p>
    <w:p w:rsidR="00433CD4" w:rsidP="584AD4F1" w:rsidRDefault="00433CD4" w14:paraId="5F45AF16" w14:textId="5573E3D4">
      <w:pPr>
        <w:spacing w:after="0"/>
        <w:rPr>
          <w:noProof w:val="0"/>
          <w:shd w:val="clear" w:color="auto" w:fill="FFFFFF"/>
          <w:lang w:val="en-GB"/>
        </w:rPr>
      </w:pPr>
    </w:p>
    <w:p w:rsidR="00433CD4" w:rsidP="584AD4F1" w:rsidRDefault="00433CD4" w14:paraId="59F82823" w14:textId="381BD692">
      <w:pPr>
        <w:pStyle w:val="Cobra-Titre2"/>
        <w:spacing w:after="0"/>
        <w:rPr>
          <w:noProof w:val="0"/>
          <w:shd w:val="clear" w:color="auto" w:fill="FFFFFF"/>
          <w:lang w:val="en-GB"/>
        </w:rPr>
      </w:pPr>
      <w:r w:rsidRPr="584AD4F1" w:rsidR="15331B1C">
        <w:rPr>
          <w:noProof w:val="0"/>
          <w:shd w:val="clear" w:color="auto" w:fill="FFFFFF"/>
          <w:lang w:val="en-GB"/>
        </w:rPr>
        <w:t>It's</w:t>
      </w:r>
      <w:r w:rsidRPr="584AD4F1" w:rsidR="15331B1C">
        <w:rPr>
          <w:noProof w:val="0"/>
          <w:shd w:val="clear" w:color="auto" w:fill="FFFFFF"/>
          <w:lang w:val="en-GB"/>
        </w:rPr>
        <w:t xml:space="preserve"> time to </w:t>
      </w:r>
      <w:r w:rsidRPr="584AD4F1" w:rsidR="15331B1C">
        <w:rPr>
          <w:noProof w:val="0"/>
          <w:shd w:val="clear" w:color="auto" w:fill="FFFFFF"/>
          <w:lang w:val="en-GB"/>
        </w:rPr>
        <w:t>give</w:t>
      </w:r>
      <w:r w:rsidRPr="584AD4F1" w:rsidR="15331B1C">
        <w:rPr>
          <w:noProof w:val="0"/>
          <w:shd w:val="clear" w:color="auto" w:fill="FFFFFF"/>
          <w:lang w:val="en-GB"/>
        </w:rPr>
        <w:t xml:space="preserve"> </w:t>
      </w:r>
      <w:r w:rsidRPr="584AD4F1" w:rsidR="15331B1C">
        <w:rPr>
          <w:noProof w:val="0"/>
          <w:shd w:val="clear" w:color="auto" w:fill="FFFFFF"/>
          <w:lang w:val="en-GB"/>
        </w:rPr>
        <w:t>voice</w:t>
      </w:r>
      <w:r w:rsidRPr="584AD4F1" w:rsidR="15331B1C">
        <w:rPr>
          <w:noProof w:val="0"/>
          <w:shd w:val="clear" w:color="auto" w:fill="FFFFFF"/>
          <w:lang w:val="en-GB"/>
        </w:rPr>
        <w:t xml:space="preserve"> to the program</w:t>
      </w:r>
    </w:p>
    <w:p w:rsidR="00433CD4" w:rsidP="584AD4F1" w:rsidRDefault="00433CD4" w14:paraId="52425225" w14:textId="3719A858">
      <w:pPr>
        <w:spacing w:after="0"/>
        <w:rPr>
          <w:noProof w:val="0"/>
          <w:shd w:val="clear" w:color="auto" w:fill="FFFFFF"/>
          <w:lang w:val="en-GB"/>
        </w:rPr>
      </w:pPr>
    </w:p>
    <w:p w:rsidR="00433CD4" w:rsidP="584AD4F1" w:rsidRDefault="00433CD4" w14:paraId="426062EC" w14:textId="2102F113">
      <w:pPr>
        <w:pStyle w:val="Cobra-Normal"/>
        <w:spacing w:after="0"/>
        <w:ind w:firstLine="708"/>
        <w:rPr>
          <w:rFonts w:eastAsia="Calibri"/>
          <w:noProof w:val="0"/>
          <w:shd w:val="clear" w:color="auto" w:fill="FFFFFF"/>
          <w:lang w:val="en-GB"/>
        </w:rPr>
      </w:pPr>
      <w:r w:rsidRPr="584AD4F1" w:rsidR="15331B1C">
        <w:rPr>
          <w:noProof w:val="0"/>
          <w:lang w:val="en-GB"/>
        </w:rPr>
        <w:t>Here</w:t>
      </w:r>
      <w:r w:rsidRPr="584AD4F1" w:rsidR="15331B1C">
        <w:rPr>
          <w:noProof w:val="0"/>
          <w:lang w:val="en-GB"/>
        </w:rPr>
        <w:t xml:space="preserve">, </w:t>
      </w:r>
      <w:r w:rsidRPr="584AD4F1" w:rsidR="15331B1C">
        <w:rPr>
          <w:noProof w:val="0"/>
          <w:lang w:val="en-GB"/>
        </w:rPr>
        <w:t>you</w:t>
      </w:r>
      <w:r w:rsidRPr="584AD4F1" w:rsidR="15331B1C">
        <w:rPr>
          <w:noProof w:val="0"/>
          <w:lang w:val="en-GB"/>
        </w:rPr>
        <w:t xml:space="preserve"> </w:t>
      </w:r>
      <w:r w:rsidRPr="584AD4F1" w:rsidR="15331B1C">
        <w:rPr>
          <w:noProof w:val="0"/>
          <w:lang w:val="en-GB"/>
        </w:rPr>
        <w:t>will</w:t>
      </w:r>
      <w:r w:rsidRPr="584AD4F1" w:rsidR="15331B1C">
        <w:rPr>
          <w:noProof w:val="0"/>
          <w:lang w:val="en-GB"/>
        </w:rPr>
        <w:t xml:space="preserve"> </w:t>
      </w:r>
      <w:r w:rsidRPr="584AD4F1" w:rsidR="15331B1C">
        <w:rPr>
          <w:noProof w:val="0"/>
          <w:lang w:val="en-GB"/>
        </w:rPr>
        <w:t>take</w:t>
      </w:r>
      <w:r w:rsidRPr="584AD4F1" w:rsidR="15331B1C">
        <w:rPr>
          <w:noProof w:val="0"/>
          <w:lang w:val="en-GB"/>
        </w:rPr>
        <w:t xml:space="preserve"> care of </w:t>
      </w:r>
      <w:r w:rsidRPr="584AD4F1" w:rsidR="15331B1C">
        <w:rPr>
          <w:noProof w:val="0"/>
          <w:lang w:val="en-GB"/>
        </w:rPr>
        <w:t>displaying</w:t>
      </w:r>
      <w:r w:rsidRPr="584AD4F1" w:rsidR="15331B1C">
        <w:rPr>
          <w:noProof w:val="0"/>
          <w:lang w:val="en-GB"/>
        </w:rPr>
        <w:t xml:space="preserve"> the sentences of the dialogue </w:t>
      </w:r>
      <w:r w:rsidRPr="584AD4F1" w:rsidR="15331B1C">
        <w:rPr>
          <w:noProof w:val="0"/>
          <w:lang w:val="en-GB"/>
        </w:rPr>
        <w:t>with</w:t>
      </w:r>
      <w:r w:rsidRPr="584AD4F1" w:rsidR="15331B1C">
        <w:rPr>
          <w:noProof w:val="0"/>
          <w:lang w:val="en-GB"/>
        </w:rPr>
        <w:t xml:space="preserve"> 2 seconds of pause time </w:t>
      </w:r>
      <w:r w:rsidRPr="584AD4F1" w:rsidR="15331B1C">
        <w:rPr>
          <w:noProof w:val="0"/>
          <w:lang w:val="en-GB"/>
        </w:rPr>
        <w:t>between</w:t>
      </w:r>
      <w:r w:rsidRPr="584AD4F1" w:rsidR="15331B1C">
        <w:rPr>
          <w:noProof w:val="0"/>
          <w:lang w:val="en-GB"/>
        </w:rPr>
        <w:t xml:space="preserve"> the display of the messages </w:t>
      </w:r>
      <w:r w:rsidRPr="584AD4F1" w:rsidR="15331B1C">
        <w:rPr>
          <w:noProof w:val="0"/>
          <w:lang w:val="en-GB"/>
        </w:rPr>
        <w:t>thanks</w:t>
      </w:r>
      <w:r w:rsidRPr="584AD4F1" w:rsidR="15331B1C">
        <w:rPr>
          <w:noProof w:val="0"/>
          <w:lang w:val="en-GB"/>
        </w:rPr>
        <w:t xml:space="preserve"> to the </w:t>
      </w:r>
      <w:r w:rsidRPr="584AD4F1" w:rsidR="15331B1C">
        <w:rPr>
          <w:noProof w:val="0"/>
          <w:lang w:val="en-GB"/>
        </w:rPr>
        <w:t>function</w:t>
      </w:r>
      <w:r w:rsidRPr="584AD4F1" w:rsidR="15331B1C">
        <w:rPr>
          <w:noProof w:val="0"/>
          <w:lang w:val="en-GB"/>
        </w:rPr>
        <w:t xml:space="preserve"> </w:t>
      </w:r>
      <w:r w:rsidRPr="584AD4F1" w:rsidR="15331B1C">
        <w:rPr>
          <w:noProof w:val="0"/>
          <w:lang w:val="en-GB"/>
        </w:rPr>
        <w:t>you</w:t>
      </w:r>
      <w:r w:rsidRPr="584AD4F1" w:rsidR="15331B1C">
        <w:rPr>
          <w:noProof w:val="0"/>
          <w:lang w:val="en-GB"/>
        </w:rPr>
        <w:t xml:space="preserve"> have </w:t>
      </w:r>
      <w:r w:rsidRPr="584AD4F1" w:rsidR="15331B1C">
        <w:rPr>
          <w:noProof w:val="0"/>
          <w:lang w:val="en-GB"/>
        </w:rPr>
        <w:t>previously</w:t>
      </w:r>
      <w:r w:rsidRPr="584AD4F1" w:rsidR="15331B1C">
        <w:rPr>
          <w:noProof w:val="0"/>
          <w:lang w:val="en-GB"/>
        </w:rPr>
        <w:t xml:space="preserve"> </w:t>
      </w:r>
      <w:r w:rsidRPr="584AD4F1" w:rsidR="15331B1C">
        <w:rPr>
          <w:noProof w:val="0"/>
          <w:lang w:val="en-GB"/>
        </w:rPr>
        <w:t>created</w:t>
      </w:r>
      <w:r w:rsidRPr="584AD4F1" w:rsidR="15331B1C">
        <w:rPr>
          <w:noProof w:val="0"/>
          <w:lang w:val="en-GB"/>
        </w:rPr>
        <w:t>.</w:t>
      </w:r>
    </w:p>
    <w:p w:rsidRPr="00433CD4" w:rsidR="00433CD4" w:rsidP="584AD4F1" w:rsidRDefault="00433CD4" w14:paraId="5764B9E5" w14:textId="60986650">
      <w:pPr>
        <w:pStyle w:val="Cobra-Code"/>
        <w:rPr>
          <w:rFonts w:ascii="Consolas" w:hAnsi="Consolas" w:eastAsia="Times New Roman" w:cs="Times New Roman"/>
          <w:noProof w:val="0"/>
          <w:color w:val="D4D4D4"/>
          <w:lang w:val="en-GB"/>
        </w:rPr>
      </w:pPr>
      <w:r w:rsidRPr="584AD4F1" w:rsidR="15331B1C">
        <w:rPr>
          <w:noProof w:val="0"/>
          <w:color w:val="FF79C6"/>
          <w:lang w:val="en-GB"/>
        </w:rPr>
        <w:t xml:space="preserve"> </w:t>
      </w:r>
      <w:r w:rsidRPr="584AD4F1" w:rsidR="15331B1C">
        <w:rPr>
          <w:rFonts w:ascii="Consolas" w:hAnsi="Consolas" w:eastAsia="Times New Roman" w:cs="Times New Roman"/>
          <w:noProof w:val="0"/>
          <w:color w:val="92D050"/>
          <w:lang w:val="en-GB"/>
        </w:rPr>
        <w:t>def</w:t>
      </w:r>
      <w:r w:rsidRPr="584AD4F1" w:rsidR="15331B1C">
        <w:rPr>
          <w:rFonts w:ascii="Consolas" w:hAnsi="Consolas" w:eastAsia="Times New Roman" w:cs="Times New Roman"/>
          <w:noProof w:val="0"/>
          <w:color w:val="92D050"/>
          <w:lang w:val="en-GB"/>
        </w:rPr>
        <w:t xml:space="preserve"> </w:t>
      </w:r>
      <w:r w:rsidRPr="584AD4F1" w:rsidR="15331B1C">
        <w:rPr>
          <w:rFonts w:ascii="Consolas" w:hAnsi="Consolas" w:eastAsia="Times New Roman" w:cs="Times New Roman"/>
          <w:noProof w:val="0"/>
          <w:color w:val="92D050"/>
          <w:lang w:val="en-GB"/>
        </w:rPr>
        <w:t>StoryTeller</w:t>
      </w:r>
      <w:r w:rsidRPr="584AD4F1" w:rsidR="15331B1C">
        <w:rPr>
          <w:rFonts w:ascii="Consolas" w:hAnsi="Consolas" w:eastAsia="Times New Roman" w:cs="Times New Roman"/>
          <w:noProof w:val="0"/>
          <w:color w:val="D4D4D4"/>
          <w:lang w:val="en-GB"/>
        </w:rPr>
        <w:t>(</w:t>
      </w:r>
      <w:r w:rsidRPr="584AD4F1" w:rsidR="15331B1C">
        <w:rPr>
          <w:rFonts w:ascii="Consolas" w:hAnsi="Consolas" w:eastAsia="Times New Roman" w:cs="Times New Roman"/>
          <w:noProof w:val="0"/>
          <w:color w:val="D4D4D4"/>
          <w:lang w:val="en-GB"/>
        </w:rPr>
        <w:t>):</w:t>
      </w:r>
    </w:p>
    <w:p w:rsidRPr="00433CD4" w:rsidR="00433CD4" w:rsidP="584AD4F1" w:rsidRDefault="00433CD4" w14:paraId="4E3C7383" w14:textId="2F8F6980">
      <w:pPr>
        <w:pStyle w:val="Cobra-Code"/>
        <w:rPr>
          <w:rFonts w:ascii="Consolas" w:hAnsi="Consolas" w:eastAsia="Times New Roman" w:cs="Times New Roman"/>
          <w:noProof w:val="0"/>
          <w:color w:val="D4D4D4"/>
          <w:lang w:val="en-GB"/>
        </w:rPr>
      </w:pPr>
      <w:r w:rsidRPr="584AD4F1" w:rsidR="15331B1C">
        <w:rPr>
          <w:noProof w:val="0"/>
          <w:lang w:val="en-GB"/>
        </w:rPr>
        <w:t>    </w:t>
      </w:r>
      <w:r w:rsidRPr="584AD4F1" w:rsidR="15331B1C">
        <w:rPr>
          <w:rFonts w:ascii="Consolas" w:hAnsi="Consolas" w:eastAsia="Times New Roman" w:cs="Times New Roman"/>
          <w:noProof w:val="0"/>
          <w:color w:val="92D050"/>
          <w:lang w:val="en-GB"/>
        </w:rPr>
        <w:t>CustomPrint</w:t>
      </w:r>
      <w:r w:rsidRPr="584AD4F1" w:rsidR="15331B1C">
        <w:rPr>
          <w:rFonts w:ascii="Consolas" w:hAnsi="Consolas" w:eastAsia="Times New Roman" w:cs="Times New Roman"/>
          <w:noProof w:val="0"/>
          <w:color w:val="D4D4D4"/>
          <w:lang w:val="en-GB"/>
        </w:rPr>
        <w:t>(</w:t>
      </w:r>
      <w:r w:rsidRPr="584AD4F1" w:rsidR="15331B1C">
        <w:rPr>
          <w:rFonts w:ascii="Consolas" w:hAnsi="Consolas" w:eastAsia="Times New Roman" w:cs="Times New Roman"/>
          <w:noProof w:val="0"/>
          <w:color w:val="D4D4D4"/>
          <w:lang w:val="en-GB"/>
        </w:rPr>
        <w:t>Dialog</w:t>
      </w:r>
      <w:r w:rsidRPr="584AD4F1" w:rsidR="15331B1C">
        <w:rPr>
          <w:rFonts w:ascii="Consolas" w:hAnsi="Consolas" w:eastAsia="Times New Roman" w:cs="Times New Roman"/>
          <w:noProof w:val="0"/>
          <w:color w:val="B5CEA8"/>
          <w:lang w:val="en-GB"/>
        </w:rPr>
        <w:t>[</w:t>
      </w:r>
      <w:r w:rsidRPr="584AD4F1" w:rsidR="15331B1C">
        <w:rPr>
          <w:rFonts w:ascii="Consolas" w:hAnsi="Consolas" w:eastAsia="Times New Roman" w:cs="Times New Roman"/>
          <w:noProof w:val="0"/>
          <w:color w:val="D4D4D4"/>
          <w:lang w:val="en-GB"/>
        </w:rPr>
        <w:t>0</w:t>
      </w:r>
      <w:r w:rsidRPr="584AD4F1" w:rsidR="3C26D581">
        <w:rPr>
          <w:rFonts w:ascii="Consolas" w:hAnsi="Consolas" w:eastAsia="Times New Roman" w:cs="Times New Roman"/>
          <w:noProof w:val="0"/>
          <w:color w:val="FFC000" w:themeColor="accent4" w:themeTint="FF" w:themeShade="FF"/>
          <w:lang w:val="en-GB"/>
        </w:rPr>
        <w:t>],  ...</w:t>
      </w:r>
      <w:r w:rsidRPr="584AD4F1" w:rsidR="15331B1C">
        <w:rPr>
          <w:rFonts w:ascii="Consolas" w:hAnsi="Consolas" w:eastAsia="Times New Roman" w:cs="Times New Roman"/>
          <w:noProof w:val="0"/>
          <w:color w:val="D4D4D4"/>
          <w:lang w:val="en-GB"/>
        </w:rPr>
        <w:t>)</w:t>
      </w:r>
    </w:p>
    <w:p w:rsidRPr="00433CD4" w:rsidR="00433CD4" w:rsidP="584AD4F1" w:rsidRDefault="00433CD4" w14:paraId="675ED99B" w14:textId="627AB959">
      <w:pPr>
        <w:pStyle w:val="Cobra-Code"/>
        <w:rPr>
          <w:rFonts w:ascii="Consolas" w:hAnsi="Consolas" w:eastAsia="Times New Roman" w:cs="Times New Roman"/>
          <w:noProof w:val="0"/>
          <w:color w:val="D4D4D4"/>
          <w:lang w:val="en-GB"/>
        </w:rPr>
      </w:pPr>
      <w:r w:rsidRPr="584AD4F1" w:rsidR="15331B1C">
        <w:rPr>
          <w:noProof w:val="0"/>
          <w:lang w:val="en-GB"/>
        </w:rPr>
        <w:t xml:space="preserve">    </w:t>
      </w:r>
      <w:r w:rsidRPr="584AD4F1" w:rsidR="15331B1C">
        <w:rPr>
          <w:rFonts w:ascii="Consolas" w:hAnsi="Consolas" w:eastAsia="Times New Roman" w:cs="Times New Roman"/>
          <w:noProof w:val="0"/>
          <w:color w:val="FFC000" w:themeColor="accent4" w:themeTint="FF" w:themeShade="FF"/>
          <w:lang w:val="en-GB"/>
        </w:rPr>
        <w:t>...</w:t>
      </w:r>
    </w:p>
    <w:p w:rsidR="007A7D99" w:rsidP="584AD4F1" w:rsidRDefault="007A7D99" w14:paraId="7A6C0BE5" w14:textId="2C759903">
      <w:pPr>
        <w:rPr>
          <w:noProof w:val="0"/>
          <w:shd w:val="clear" w:color="auto" w:fill="FFFFFF"/>
          <w:lang w:val="en-GB"/>
        </w:rPr>
      </w:pPr>
    </w:p>
    <w:p w:rsidR="07D9992E" w:rsidP="584AD4F1" w:rsidRDefault="07D9992E" w14:paraId="50465AD8" w14:textId="161ABE3E">
      <w:pPr>
        <w:pStyle w:val="Cobra-Title1"/>
        <w:rPr>
          <w:rFonts w:ascii="Calibri" w:hAnsi="Calibri" w:eastAsia="游明朝" w:cs="Arial" w:asciiTheme="minorAscii" w:hAnsiTheme="minorAscii" w:eastAsiaTheme="minorEastAsia" w:cstheme="minorBidi"/>
          <w:noProof w:val="0"/>
          <w:u w:val="single"/>
          <w:lang w:val="en-GB"/>
        </w:rPr>
      </w:pPr>
      <w:r w:rsidRPr="584AD4F1" w:rsidR="490CF7E6">
        <w:rPr>
          <w:noProof w:val="0"/>
          <w:lang w:val="en-GB"/>
        </w:rPr>
        <w:t xml:space="preserve">A </w:t>
      </w:r>
      <w:r w:rsidRPr="584AD4F1" w:rsidR="490CF7E6">
        <w:rPr>
          <w:noProof w:val="0"/>
          <w:lang w:val="en-GB"/>
        </w:rPr>
        <w:t>prize</w:t>
      </w:r>
      <w:r w:rsidRPr="584AD4F1" w:rsidR="490CF7E6">
        <w:rPr>
          <w:noProof w:val="0"/>
          <w:lang w:val="en-GB"/>
        </w:rPr>
        <w:t xml:space="preserve"> to </w:t>
      </w:r>
      <w:r w:rsidRPr="584AD4F1" w:rsidR="490CF7E6">
        <w:rPr>
          <w:noProof w:val="0"/>
          <w:lang w:val="en-GB"/>
        </w:rPr>
        <w:t>be</w:t>
      </w:r>
      <w:r w:rsidRPr="584AD4F1" w:rsidR="490CF7E6">
        <w:rPr>
          <w:noProof w:val="0"/>
          <w:lang w:val="en-GB"/>
        </w:rPr>
        <w:t xml:space="preserve"> won</w:t>
      </w:r>
    </w:p>
    <w:p w:rsidR="00157165" w:rsidP="584AD4F1" w:rsidRDefault="574858C6" w14:paraId="1448FA2B" w14:textId="7B91298F">
      <w:pPr>
        <w:pStyle w:val="Cobra-Titre2"/>
        <w:rPr>
          <w:noProof w:val="0"/>
          <w:shd w:val="clear" w:color="auto" w:fill="FFFFFF"/>
          <w:lang w:val="en-GB"/>
        </w:rPr>
      </w:pPr>
      <w:r w:rsidRPr="584AD4F1" w:rsidR="07638108">
        <w:rPr>
          <w:noProof w:val="0"/>
          <w:shd w:val="clear" w:color="auto" w:fill="FFFFFF"/>
          <w:lang w:val="en-GB"/>
        </w:rPr>
        <w:t>Retrieve</w:t>
      </w:r>
      <w:r w:rsidRPr="584AD4F1" w:rsidR="07638108">
        <w:rPr>
          <w:noProof w:val="0"/>
          <w:shd w:val="clear" w:color="auto" w:fill="FFFFFF"/>
          <w:lang w:val="en-GB"/>
        </w:rPr>
        <w:t xml:space="preserve"> the </w:t>
      </w:r>
      <w:r w:rsidRPr="584AD4F1" w:rsidR="07638108">
        <w:rPr>
          <w:noProof w:val="0"/>
          <w:shd w:val="clear" w:color="auto" w:fill="FFFFFF"/>
          <w:lang w:val="en-GB"/>
        </w:rPr>
        <w:t>price</w:t>
      </w:r>
      <w:r w:rsidRPr="584AD4F1" w:rsidR="07638108">
        <w:rPr>
          <w:noProof w:val="0"/>
          <w:shd w:val="clear" w:color="auto" w:fill="FFFFFF"/>
          <w:lang w:val="en-GB"/>
        </w:rPr>
        <w:t xml:space="preserve"> of the lot</w:t>
      </w:r>
    </w:p>
    <w:p w:rsidR="00157165" w:rsidP="584AD4F1" w:rsidRDefault="00157165" w14:paraId="0AF4545B" w14:textId="68C218EF">
      <w:pPr>
        <w:pStyle w:val="Cobra-Titre2"/>
        <w:numPr>
          <w:numId w:val="0"/>
        </w:numPr>
        <w:rPr>
          <w:noProof w:val="0"/>
          <w:shd w:val="clear" w:color="auto" w:fill="FFFFFF"/>
          <w:lang w:val="en-GB"/>
        </w:rPr>
      </w:pPr>
    </w:p>
    <w:p w:rsidR="00157165" w:rsidP="584AD4F1" w:rsidRDefault="4C3AC990" w14:paraId="00D1CD39" w14:textId="7DAD5BBD">
      <w:pPr>
        <w:pStyle w:val="Cobra-Normal"/>
        <w:ind w:firstLine="708"/>
        <w:rPr>
          <w:rFonts w:eastAsia="Calibri"/>
          <w:noProof w:val="0"/>
          <w:lang w:val="en-GB"/>
        </w:rPr>
      </w:pPr>
      <w:r w:rsidRPr="584AD4F1" w:rsidR="64775587">
        <w:rPr>
          <w:noProof w:val="0"/>
          <w:lang w:val="en-GB"/>
        </w:rPr>
        <w:t xml:space="preserve">The management came to tell us </w:t>
      </w:r>
      <w:r w:rsidRPr="584AD4F1" w:rsidR="64775587">
        <w:rPr>
          <w:noProof w:val="0"/>
          <w:lang w:val="en-GB"/>
        </w:rPr>
        <w:t>that</w:t>
      </w:r>
      <w:r w:rsidRPr="584AD4F1" w:rsidR="64775587">
        <w:rPr>
          <w:noProof w:val="0"/>
          <w:lang w:val="en-GB"/>
        </w:rPr>
        <w:t xml:space="preserve"> </w:t>
      </w:r>
      <w:r w:rsidRPr="584AD4F1" w:rsidR="64775587">
        <w:rPr>
          <w:noProof w:val="0"/>
          <w:lang w:val="en-GB"/>
        </w:rPr>
        <w:t>they</w:t>
      </w:r>
      <w:r w:rsidRPr="584AD4F1" w:rsidR="64775587">
        <w:rPr>
          <w:noProof w:val="0"/>
          <w:lang w:val="en-GB"/>
        </w:rPr>
        <w:t xml:space="preserve"> </w:t>
      </w:r>
      <w:r w:rsidRPr="584AD4F1" w:rsidR="64775587">
        <w:rPr>
          <w:noProof w:val="0"/>
          <w:lang w:val="en-GB"/>
        </w:rPr>
        <w:t>already</w:t>
      </w:r>
      <w:r w:rsidRPr="584AD4F1" w:rsidR="64775587">
        <w:rPr>
          <w:noProof w:val="0"/>
          <w:lang w:val="en-GB"/>
        </w:rPr>
        <w:t xml:space="preserve"> </w:t>
      </w:r>
      <w:r w:rsidRPr="584AD4F1" w:rsidR="64775587">
        <w:rPr>
          <w:noProof w:val="0"/>
          <w:lang w:val="en-GB"/>
        </w:rPr>
        <w:t>had</w:t>
      </w:r>
      <w:r w:rsidRPr="584AD4F1" w:rsidR="64775587">
        <w:rPr>
          <w:noProof w:val="0"/>
          <w:lang w:val="en-GB"/>
        </w:rPr>
        <w:t xml:space="preserve"> </w:t>
      </w:r>
      <w:r w:rsidRPr="584AD4F1" w:rsidR="64775587">
        <w:rPr>
          <w:noProof w:val="0"/>
          <w:lang w:val="en-GB"/>
        </w:rPr>
        <w:t>some</w:t>
      </w:r>
      <w:r w:rsidRPr="584AD4F1" w:rsidR="64775587">
        <w:rPr>
          <w:noProof w:val="0"/>
          <w:lang w:val="en-GB"/>
        </w:rPr>
        <w:t xml:space="preserve"> </w:t>
      </w:r>
      <w:r w:rsidRPr="584AD4F1" w:rsidR="64775587">
        <w:rPr>
          <w:noProof w:val="0"/>
          <w:lang w:val="en-GB"/>
        </w:rPr>
        <w:t>products</w:t>
      </w:r>
      <w:r w:rsidRPr="584AD4F1" w:rsidR="64775587">
        <w:rPr>
          <w:noProof w:val="0"/>
          <w:lang w:val="en-GB"/>
        </w:rPr>
        <w:t xml:space="preserve"> in stock. </w:t>
      </w:r>
      <w:r w:rsidRPr="584AD4F1" w:rsidR="64775587">
        <w:rPr>
          <w:noProof w:val="0"/>
          <w:lang w:val="en-GB"/>
        </w:rPr>
        <w:t>Here</w:t>
      </w:r>
      <w:r w:rsidRPr="584AD4F1" w:rsidR="64775587">
        <w:rPr>
          <w:noProof w:val="0"/>
          <w:lang w:val="en-GB"/>
        </w:rPr>
        <w:t xml:space="preserve"> </w:t>
      </w:r>
      <w:r w:rsidRPr="584AD4F1" w:rsidR="64775587">
        <w:rPr>
          <w:noProof w:val="0"/>
          <w:lang w:val="en-GB"/>
        </w:rPr>
        <w:t>is</w:t>
      </w:r>
      <w:r w:rsidRPr="584AD4F1" w:rsidR="64775587">
        <w:rPr>
          <w:noProof w:val="0"/>
          <w:lang w:val="en-GB"/>
        </w:rPr>
        <w:t xml:space="preserve"> the </w:t>
      </w:r>
      <w:r w:rsidRPr="584AD4F1" w:rsidR="64775587">
        <w:rPr>
          <w:noProof w:val="0"/>
          <w:lang w:val="en-GB"/>
        </w:rPr>
        <w:t>list</w:t>
      </w:r>
      <w:r w:rsidRPr="584AD4F1" w:rsidR="64775587">
        <w:rPr>
          <w:noProof w:val="0"/>
          <w:lang w:val="en-GB"/>
        </w:rPr>
        <w:t xml:space="preserve"> of </w:t>
      </w:r>
      <w:r w:rsidRPr="584AD4F1" w:rsidR="64775587">
        <w:rPr>
          <w:noProof w:val="0"/>
          <w:lang w:val="en-GB"/>
        </w:rPr>
        <w:t>products</w:t>
      </w:r>
      <w:r w:rsidRPr="584AD4F1" w:rsidR="64775587">
        <w:rPr>
          <w:noProof w:val="0"/>
          <w:lang w:val="en-GB"/>
        </w:rPr>
        <w:t xml:space="preserve"> in the </w:t>
      </w:r>
      <w:r w:rsidRPr="584AD4F1" w:rsidR="64775587">
        <w:rPr>
          <w:noProof w:val="0"/>
          <w:lang w:val="en-GB"/>
        </w:rPr>
        <w:t>form</w:t>
      </w:r>
      <w:r w:rsidRPr="584AD4F1" w:rsidR="64775587">
        <w:rPr>
          <w:noProof w:val="0"/>
          <w:lang w:val="en-GB"/>
        </w:rPr>
        <w:t xml:space="preserve"> of a </w:t>
      </w:r>
      <w:hyperlink r:id="R2d0a1f0f322e459b">
        <w:r w:rsidRPr="584AD4F1" w:rsidR="64775587">
          <w:rPr>
            <w:rStyle w:val="Hyperlink"/>
            <w:noProof w:val="0"/>
            <w:lang w:val="en-GB"/>
          </w:rPr>
          <w:t>dictionary in Python</w:t>
        </w:r>
      </w:hyperlink>
      <w:r w:rsidRPr="584AD4F1" w:rsidR="37FD24A0">
        <w:rPr>
          <w:noProof w:val="0"/>
          <w:lang w:val="en-GB"/>
        </w:rPr>
        <w:t>.</w:t>
      </w:r>
    </w:p>
    <w:p w:rsidR="00157165" w:rsidP="584AD4F1" w:rsidRDefault="7B8C5DF7" w14:paraId="061F4F22" w14:textId="2E65CB4C">
      <w:pPr>
        <w:pStyle w:val="Cobra-Code"/>
        <w:rPr>
          <w:rFonts w:eastAsia="Calibri"/>
          <w:noProof w:val="0"/>
          <w:color w:val="E6E6E6"/>
          <w:lang w:val="en-GB"/>
        </w:rPr>
      </w:pPr>
      <w:r w:rsidRPr="584AD4F1" w:rsidR="7C4AFCE7">
        <w:rPr>
          <w:noProof w:val="0"/>
          <w:color w:val="FFFFFF" w:themeColor="background1" w:themeTint="FF" w:themeShade="FF"/>
          <w:lang w:val="en-GB"/>
        </w:rPr>
        <w:t>Products</w:t>
      </w:r>
      <w:r w:rsidRPr="584AD4F1" w:rsidR="7C4AFCE7">
        <w:rPr>
          <w:noProof w:val="0"/>
          <w:color w:val="FFFFFF" w:themeColor="background1" w:themeTint="FF" w:themeShade="FF"/>
          <w:lang w:val="en-GB"/>
        </w:rPr>
        <w:t> </w:t>
      </w:r>
      <w:r w:rsidRPr="584AD4F1" w:rsidR="7C4AFCE7">
        <w:rPr>
          <w:noProof w:val="0"/>
          <w:lang w:val="en-GB"/>
        </w:rPr>
        <w:t>= {</w:t>
      </w:r>
    </w:p>
    <w:p w:rsidR="00157165" w:rsidP="584AD4F1" w:rsidRDefault="7B8C5DF7" w14:paraId="1C4C35E6" w14:textId="2E65CB4C">
      <w:pPr>
        <w:pStyle w:val="Cobra-Code"/>
        <w:rPr>
          <w:rFonts w:eastAsia="Calibri"/>
          <w:noProof w:val="0"/>
          <w:color w:val="E6E6E6"/>
          <w:lang w:val="en-GB"/>
        </w:rPr>
      </w:pPr>
      <w:r w:rsidRPr="584AD4F1" w:rsidR="7C4AFCE7">
        <w:rPr>
          <w:noProof w:val="0"/>
          <w:lang w:val="en-GB"/>
        </w:rPr>
        <w:t>    </w:t>
      </w:r>
      <w:r w:rsidRPr="584AD4F1" w:rsidR="7C4AFCE7">
        <w:rPr>
          <w:noProof w:val="0"/>
          <w:color w:val="F1FA8C"/>
          <w:lang w:val="en-GB"/>
        </w:rPr>
        <w:t>"Screen</w:t>
      </w:r>
      <w:r w:rsidRPr="584AD4F1" w:rsidR="7C4AFCE7">
        <w:rPr>
          <w:noProof w:val="0"/>
          <w:color w:val="F1FA8C"/>
          <w:lang w:val="en-GB"/>
        </w:rPr>
        <w:t>"</w:t>
      </w:r>
      <w:r w:rsidRPr="584AD4F1" w:rsidR="7C4AFCE7">
        <w:rPr>
          <w:noProof w:val="0"/>
          <w:lang w:val="en-GB"/>
        </w:rPr>
        <w:t>:</w:t>
      </w:r>
      <w:r w:rsidRPr="584AD4F1" w:rsidR="7C4AFCE7">
        <w:rPr>
          <w:noProof w:val="0"/>
          <w:lang w:val="en-GB"/>
        </w:rPr>
        <w:t xml:space="preserve"> {</w:t>
      </w:r>
    </w:p>
    <w:p w:rsidR="00157165" w:rsidP="584AD4F1" w:rsidRDefault="7B8C5DF7" w14:paraId="04F78D31" w14:textId="2E65CB4C">
      <w:pPr>
        <w:pStyle w:val="Cobra-Code"/>
        <w:rPr>
          <w:rFonts w:eastAsia="Calibri"/>
          <w:noProof w:val="0"/>
          <w:color w:val="E6E6E6"/>
          <w:lang w:val="en-GB"/>
        </w:rPr>
      </w:pPr>
      <w:r w:rsidRPr="584AD4F1" w:rsidR="7C4AFCE7">
        <w:rPr>
          <w:noProof w:val="0"/>
          <w:lang w:val="en-GB"/>
        </w:rPr>
        <w:t>        </w:t>
      </w:r>
      <w:r w:rsidRPr="584AD4F1" w:rsidR="7C4AFCE7">
        <w:rPr>
          <w:noProof w:val="0"/>
          <w:color w:val="F1FA8C"/>
          <w:lang w:val="en-GB"/>
        </w:rPr>
        <w:t>"</w:t>
      </w:r>
      <w:r w:rsidRPr="584AD4F1" w:rsidR="7C4AFCE7">
        <w:rPr>
          <w:noProof w:val="0"/>
          <w:color w:val="F1FA8C"/>
          <w:lang w:val="en-GB"/>
        </w:rPr>
        <w:t>name</w:t>
      </w:r>
      <w:r w:rsidRPr="584AD4F1" w:rsidR="7C4AFCE7">
        <w:rPr>
          <w:noProof w:val="0"/>
          <w:color w:val="F1FA8C"/>
          <w:lang w:val="en-GB"/>
        </w:rPr>
        <w:t>"</w:t>
      </w:r>
      <w:r w:rsidRPr="584AD4F1" w:rsidR="7C4AFCE7">
        <w:rPr>
          <w:noProof w:val="0"/>
          <w:lang w:val="en-GB"/>
        </w:rPr>
        <w:t> : </w:t>
      </w:r>
      <w:r w:rsidRPr="584AD4F1" w:rsidR="7C4AFCE7">
        <w:rPr>
          <w:noProof w:val="0"/>
          <w:color w:val="F1FA8C"/>
          <w:lang w:val="en-GB"/>
        </w:rPr>
        <w:t>"</w:t>
      </w:r>
      <w:r w:rsidRPr="584AD4F1" w:rsidR="7C4AFCE7">
        <w:rPr>
          <w:noProof w:val="0"/>
          <w:color w:val="F1FA8C"/>
          <w:lang w:val="en-GB"/>
        </w:rPr>
        <w:t>Ecer</w:t>
      </w:r>
      <w:r w:rsidRPr="584AD4F1" w:rsidR="7C4AFCE7">
        <w:rPr>
          <w:noProof w:val="0"/>
          <w:color w:val="F1FA8C"/>
          <w:lang w:val="en-GB"/>
        </w:rPr>
        <w:t> Gaming"</w:t>
      </w:r>
      <w:r w:rsidRPr="584AD4F1" w:rsidR="7C4AFCE7">
        <w:rPr>
          <w:noProof w:val="0"/>
          <w:lang w:val="en-GB"/>
        </w:rPr>
        <w:t>,</w:t>
      </w:r>
    </w:p>
    <w:p w:rsidR="00157165" w:rsidP="584AD4F1" w:rsidRDefault="7B8C5DF7" w14:paraId="312D6DBE" w14:textId="2E65CB4C">
      <w:pPr>
        <w:pStyle w:val="Cobra-Code"/>
        <w:rPr>
          <w:rFonts w:eastAsia="Calibri"/>
          <w:noProof w:val="0"/>
          <w:color w:val="E6E6E6"/>
          <w:lang w:val="en-GB"/>
        </w:rPr>
      </w:pPr>
      <w:r w:rsidRPr="584AD4F1" w:rsidR="7C4AFCE7">
        <w:rPr>
          <w:noProof w:val="0"/>
          <w:lang w:val="en-GB"/>
        </w:rPr>
        <w:t>        </w:t>
      </w:r>
      <w:r w:rsidRPr="584AD4F1" w:rsidR="7C4AFCE7">
        <w:rPr>
          <w:noProof w:val="0"/>
          <w:color w:val="F1FA8C"/>
          <w:lang w:val="en-GB"/>
        </w:rPr>
        <w:t>"</w:t>
      </w:r>
      <w:r w:rsidRPr="584AD4F1" w:rsidR="7C4AFCE7">
        <w:rPr>
          <w:noProof w:val="0"/>
          <w:color w:val="F1FA8C"/>
          <w:lang w:val="en-GB"/>
        </w:rPr>
        <w:t>price</w:t>
      </w:r>
      <w:r w:rsidRPr="584AD4F1" w:rsidR="7C4AFCE7">
        <w:rPr>
          <w:noProof w:val="0"/>
          <w:color w:val="F1FA8C"/>
          <w:lang w:val="en-GB"/>
        </w:rPr>
        <w:t>"</w:t>
      </w:r>
      <w:r w:rsidRPr="584AD4F1" w:rsidR="7C4AFCE7">
        <w:rPr>
          <w:noProof w:val="0"/>
          <w:lang w:val="en-GB"/>
        </w:rPr>
        <w:t> : </w:t>
      </w:r>
      <w:r w:rsidRPr="584AD4F1" w:rsidR="7C4AFCE7">
        <w:rPr>
          <w:noProof w:val="0"/>
          <w:lang w:val="en-GB"/>
        </w:rPr>
        <w:t>random.</w:t>
      </w:r>
      <w:r w:rsidRPr="584AD4F1" w:rsidR="7C4AFCE7">
        <w:rPr>
          <w:noProof w:val="0"/>
          <w:color w:val="92D050"/>
          <w:lang w:val="en-GB"/>
        </w:rPr>
        <w:t>randint</w:t>
      </w:r>
      <w:r w:rsidRPr="584AD4F1" w:rsidR="7C4AFCE7">
        <w:rPr>
          <w:noProof w:val="0"/>
          <w:lang w:val="en-GB"/>
        </w:rPr>
        <w:t>(</w:t>
      </w:r>
      <w:r w:rsidRPr="584AD4F1" w:rsidR="7C4AFCE7">
        <w:rPr>
          <w:noProof w:val="0"/>
          <w:color w:val="7030A0"/>
          <w:lang w:val="en-GB"/>
        </w:rPr>
        <w:t>180</w:t>
      </w:r>
      <w:r w:rsidRPr="584AD4F1" w:rsidR="7C4AFCE7">
        <w:rPr>
          <w:noProof w:val="0"/>
          <w:lang w:val="en-GB"/>
        </w:rPr>
        <w:t>, </w:t>
      </w:r>
      <w:r w:rsidRPr="584AD4F1" w:rsidR="7C4AFCE7">
        <w:rPr>
          <w:noProof w:val="0"/>
          <w:color w:val="7030A0"/>
          <w:lang w:val="en-GB"/>
        </w:rPr>
        <w:t>230</w:t>
      </w:r>
      <w:r w:rsidRPr="584AD4F1" w:rsidR="7C4AFCE7">
        <w:rPr>
          <w:noProof w:val="0"/>
          <w:lang w:val="en-GB"/>
        </w:rPr>
        <w:t>)</w:t>
      </w:r>
    </w:p>
    <w:p w:rsidR="00157165" w:rsidP="584AD4F1" w:rsidRDefault="7B8C5DF7" w14:paraId="5EAA9E83" w14:textId="2E65CB4C">
      <w:pPr>
        <w:pStyle w:val="Cobra-Code"/>
        <w:rPr>
          <w:rFonts w:eastAsia="Calibri"/>
          <w:noProof w:val="0"/>
          <w:color w:val="E6E6E6"/>
          <w:lang w:val="en-GB"/>
        </w:rPr>
      </w:pPr>
      <w:r w:rsidRPr="584AD4F1" w:rsidR="7C4AFCE7">
        <w:rPr>
          <w:noProof w:val="0"/>
          <w:lang w:val="en-GB"/>
        </w:rPr>
        <w:t>    },</w:t>
      </w:r>
    </w:p>
    <w:p w:rsidR="00157165" w:rsidP="584AD4F1" w:rsidRDefault="7B8C5DF7" w14:paraId="046ED274" w14:textId="2E65CB4C">
      <w:pPr>
        <w:pStyle w:val="Cobra-Code"/>
        <w:rPr>
          <w:rFonts w:eastAsia="Calibri"/>
          <w:noProof w:val="0"/>
          <w:color w:val="E6E6E6"/>
          <w:lang w:val="en-GB"/>
        </w:rPr>
      </w:pPr>
      <w:r w:rsidRPr="584AD4F1" w:rsidR="7C4AFCE7">
        <w:rPr>
          <w:noProof w:val="0"/>
          <w:lang w:val="en-GB"/>
        </w:rPr>
        <w:t>    </w:t>
      </w:r>
      <w:r w:rsidRPr="584AD4F1" w:rsidR="7C4AFCE7">
        <w:rPr>
          <w:noProof w:val="0"/>
          <w:color w:val="F1FA8C"/>
          <w:lang w:val="en-GB"/>
        </w:rPr>
        <w:t>"Console" </w:t>
      </w:r>
      <w:r w:rsidRPr="584AD4F1" w:rsidR="7C4AFCE7">
        <w:rPr>
          <w:noProof w:val="0"/>
          <w:lang w:val="en-GB"/>
        </w:rPr>
        <w:t>: {</w:t>
      </w:r>
    </w:p>
    <w:p w:rsidR="00157165" w:rsidP="584AD4F1" w:rsidRDefault="7B8C5DF7" w14:paraId="3D1A3ED3" w14:textId="2E65CB4C">
      <w:pPr>
        <w:pStyle w:val="Cobra-Code"/>
        <w:rPr>
          <w:rFonts w:eastAsia="Calibri"/>
          <w:noProof w:val="0"/>
          <w:color w:val="E6E6E6"/>
          <w:lang w:val="en-GB"/>
        </w:rPr>
      </w:pPr>
      <w:r w:rsidRPr="584AD4F1" w:rsidR="7C4AFCE7">
        <w:rPr>
          <w:noProof w:val="0"/>
          <w:lang w:val="en-GB"/>
        </w:rPr>
        <w:t>        </w:t>
      </w:r>
      <w:r w:rsidRPr="584AD4F1" w:rsidR="7C4AFCE7">
        <w:rPr>
          <w:noProof w:val="0"/>
          <w:color w:val="F1FA8C"/>
          <w:lang w:val="en-GB"/>
        </w:rPr>
        <w:t>"</w:t>
      </w:r>
      <w:r w:rsidRPr="584AD4F1" w:rsidR="7C4AFCE7">
        <w:rPr>
          <w:noProof w:val="0"/>
          <w:color w:val="F1FA8C"/>
          <w:lang w:val="en-GB"/>
        </w:rPr>
        <w:t>name</w:t>
      </w:r>
      <w:r w:rsidRPr="584AD4F1" w:rsidR="7C4AFCE7">
        <w:rPr>
          <w:noProof w:val="0"/>
          <w:color w:val="F1FA8C"/>
          <w:lang w:val="en-GB"/>
        </w:rPr>
        <w:t>"</w:t>
      </w:r>
      <w:r w:rsidRPr="584AD4F1" w:rsidR="7C4AFCE7">
        <w:rPr>
          <w:noProof w:val="0"/>
          <w:lang w:val="en-GB"/>
        </w:rPr>
        <w:t> : </w:t>
      </w:r>
      <w:r w:rsidRPr="584AD4F1" w:rsidR="7C4AFCE7">
        <w:rPr>
          <w:noProof w:val="0"/>
          <w:color w:val="F1FA8C"/>
          <w:lang w:val="en-GB"/>
        </w:rPr>
        <w:t>"</w:t>
      </w:r>
      <w:r w:rsidRPr="584AD4F1" w:rsidR="7C4AFCE7">
        <w:rPr>
          <w:noProof w:val="0"/>
          <w:color w:val="F1FA8C"/>
          <w:lang w:val="en-GB"/>
        </w:rPr>
        <w:t>Nantendo</w:t>
      </w:r>
      <w:r w:rsidRPr="584AD4F1" w:rsidR="7C4AFCE7">
        <w:rPr>
          <w:noProof w:val="0"/>
          <w:color w:val="F1FA8C"/>
          <w:lang w:val="en-GB"/>
        </w:rPr>
        <w:t> Swatch"</w:t>
      </w:r>
      <w:r w:rsidRPr="584AD4F1" w:rsidR="7C4AFCE7">
        <w:rPr>
          <w:noProof w:val="0"/>
          <w:lang w:val="en-GB"/>
        </w:rPr>
        <w:t>,</w:t>
      </w:r>
    </w:p>
    <w:p w:rsidR="00157165" w:rsidP="584AD4F1" w:rsidRDefault="7B8C5DF7" w14:paraId="301D458F" w14:textId="2E65CB4C">
      <w:pPr>
        <w:pStyle w:val="Cobra-Code"/>
        <w:rPr>
          <w:rFonts w:eastAsia="Calibri"/>
          <w:noProof w:val="0"/>
          <w:color w:val="E6E6E6"/>
          <w:lang w:val="en-GB"/>
        </w:rPr>
      </w:pPr>
      <w:r w:rsidRPr="584AD4F1" w:rsidR="7C4AFCE7">
        <w:rPr>
          <w:noProof w:val="0"/>
          <w:lang w:val="en-GB"/>
        </w:rPr>
        <w:t>        </w:t>
      </w:r>
      <w:r w:rsidRPr="584AD4F1" w:rsidR="7C4AFCE7">
        <w:rPr>
          <w:noProof w:val="0"/>
          <w:color w:val="F1FA8C"/>
          <w:lang w:val="en-GB"/>
        </w:rPr>
        <w:t>"</w:t>
      </w:r>
      <w:r w:rsidRPr="584AD4F1" w:rsidR="7C4AFCE7">
        <w:rPr>
          <w:noProof w:val="0"/>
          <w:color w:val="F1FA8C"/>
          <w:lang w:val="en-GB"/>
        </w:rPr>
        <w:t>price</w:t>
      </w:r>
      <w:r w:rsidRPr="584AD4F1" w:rsidR="7C4AFCE7">
        <w:rPr>
          <w:noProof w:val="0"/>
          <w:color w:val="F1FA8C"/>
          <w:lang w:val="en-GB"/>
        </w:rPr>
        <w:t>" </w:t>
      </w:r>
      <w:r w:rsidRPr="584AD4F1" w:rsidR="7C4AFCE7">
        <w:rPr>
          <w:noProof w:val="0"/>
          <w:lang w:val="en-GB"/>
        </w:rPr>
        <w:t>: </w:t>
      </w:r>
      <w:r w:rsidRPr="584AD4F1" w:rsidR="7C4AFCE7">
        <w:rPr>
          <w:noProof w:val="0"/>
          <w:lang w:val="en-GB"/>
        </w:rPr>
        <w:t>random</w:t>
      </w:r>
      <w:r w:rsidRPr="584AD4F1" w:rsidR="7C4AFCE7">
        <w:rPr>
          <w:noProof w:val="0"/>
          <w:color w:val="6FAC47"/>
          <w:lang w:val="en-GB"/>
        </w:rPr>
        <w:t>.</w:t>
      </w:r>
      <w:r w:rsidRPr="584AD4F1" w:rsidR="7C4AFCE7">
        <w:rPr>
          <w:noProof w:val="0"/>
          <w:color w:val="92D050"/>
          <w:lang w:val="en-GB"/>
        </w:rPr>
        <w:t>randint</w:t>
      </w:r>
      <w:r w:rsidRPr="584AD4F1" w:rsidR="7C4AFCE7">
        <w:rPr>
          <w:noProof w:val="0"/>
          <w:lang w:val="en-GB"/>
        </w:rPr>
        <w:t>(</w:t>
      </w:r>
      <w:r w:rsidRPr="584AD4F1" w:rsidR="7C4AFCE7">
        <w:rPr>
          <w:noProof w:val="0"/>
          <w:color w:val="7030A0"/>
          <w:lang w:val="en-GB"/>
        </w:rPr>
        <w:t>250</w:t>
      </w:r>
      <w:r w:rsidRPr="584AD4F1" w:rsidR="7C4AFCE7">
        <w:rPr>
          <w:noProof w:val="0"/>
          <w:lang w:val="en-GB"/>
        </w:rPr>
        <w:t>,</w:t>
      </w:r>
      <w:r w:rsidRPr="584AD4F1" w:rsidR="7C4AFCE7">
        <w:rPr>
          <w:noProof w:val="0"/>
          <w:color w:val="7030A0"/>
          <w:lang w:val="en-GB"/>
        </w:rPr>
        <w:t> 320</w:t>
      </w:r>
      <w:r w:rsidRPr="584AD4F1" w:rsidR="7C4AFCE7">
        <w:rPr>
          <w:noProof w:val="0"/>
          <w:lang w:val="en-GB"/>
        </w:rPr>
        <w:t>)</w:t>
      </w:r>
    </w:p>
    <w:p w:rsidR="00157165" w:rsidP="584AD4F1" w:rsidRDefault="7B8C5DF7" w14:paraId="6E79C091" w14:textId="2E65CB4C">
      <w:pPr>
        <w:pStyle w:val="Cobra-Code"/>
        <w:rPr>
          <w:rFonts w:eastAsia="Calibri"/>
          <w:noProof w:val="0"/>
          <w:color w:val="E6E6E6"/>
          <w:lang w:val="en-GB"/>
        </w:rPr>
      </w:pPr>
      <w:r w:rsidRPr="584AD4F1" w:rsidR="7C4AFCE7">
        <w:rPr>
          <w:noProof w:val="0"/>
          <w:lang w:val="en-GB"/>
        </w:rPr>
        <w:t>    },</w:t>
      </w:r>
    </w:p>
    <w:p w:rsidR="00157165" w:rsidP="584AD4F1" w:rsidRDefault="7B8C5DF7" w14:paraId="72C912D7" w14:textId="2E65CB4C">
      <w:pPr>
        <w:pStyle w:val="Cobra-Code"/>
        <w:rPr>
          <w:rFonts w:eastAsia="Calibri"/>
          <w:noProof w:val="0"/>
          <w:color w:val="E6E6E6"/>
          <w:lang w:val="en-GB"/>
        </w:rPr>
      </w:pPr>
      <w:r w:rsidRPr="584AD4F1" w:rsidR="7C4AFCE7">
        <w:rPr>
          <w:noProof w:val="0"/>
          <w:lang w:val="en-GB"/>
        </w:rPr>
        <w:t>    </w:t>
      </w:r>
      <w:r w:rsidRPr="584AD4F1" w:rsidR="7C4AFCE7">
        <w:rPr>
          <w:noProof w:val="0"/>
          <w:color w:val="F1FA8C"/>
          <w:lang w:val="en-GB"/>
        </w:rPr>
        <w:t>"CPU</w:t>
      </w:r>
      <w:r w:rsidRPr="584AD4F1" w:rsidR="7C4AFCE7">
        <w:rPr>
          <w:noProof w:val="0"/>
          <w:color w:val="F1FA8C"/>
          <w:lang w:val="en-GB"/>
        </w:rPr>
        <w:t>":</w:t>
      </w:r>
      <w:r w:rsidRPr="584AD4F1" w:rsidR="7C4AFCE7">
        <w:rPr>
          <w:noProof w:val="0"/>
          <w:lang w:val="en-GB"/>
        </w:rPr>
        <w:t xml:space="preserve"> {</w:t>
      </w:r>
    </w:p>
    <w:p w:rsidR="00157165" w:rsidP="584AD4F1" w:rsidRDefault="7B8C5DF7" w14:paraId="736EE718" w14:textId="2E65CB4C">
      <w:pPr>
        <w:pStyle w:val="Cobra-Code"/>
        <w:rPr>
          <w:rFonts w:eastAsia="Calibri"/>
          <w:noProof w:val="0"/>
          <w:color w:val="E6E6E6"/>
          <w:lang w:val="en-GB"/>
        </w:rPr>
      </w:pPr>
      <w:r w:rsidRPr="584AD4F1" w:rsidR="7C4AFCE7">
        <w:rPr>
          <w:noProof w:val="0"/>
          <w:lang w:val="en-GB"/>
        </w:rPr>
        <w:t>        </w:t>
      </w:r>
      <w:r w:rsidRPr="584AD4F1" w:rsidR="7C4AFCE7">
        <w:rPr>
          <w:noProof w:val="0"/>
          <w:color w:val="F1FA8C"/>
          <w:lang w:val="en-GB"/>
        </w:rPr>
        <w:t>"</w:t>
      </w:r>
      <w:r w:rsidRPr="584AD4F1" w:rsidR="7C4AFCE7">
        <w:rPr>
          <w:noProof w:val="0"/>
          <w:color w:val="F1FA8C"/>
          <w:lang w:val="en-GB"/>
        </w:rPr>
        <w:t>name</w:t>
      </w:r>
      <w:r w:rsidRPr="584AD4F1" w:rsidR="7C4AFCE7">
        <w:rPr>
          <w:noProof w:val="0"/>
          <w:color w:val="F1FA8C"/>
          <w:lang w:val="en-GB"/>
        </w:rPr>
        <w:t>"</w:t>
      </w:r>
      <w:r w:rsidRPr="584AD4F1" w:rsidR="7C4AFCE7">
        <w:rPr>
          <w:noProof w:val="0"/>
          <w:lang w:val="en-GB"/>
        </w:rPr>
        <w:t> : </w:t>
      </w:r>
      <w:r w:rsidRPr="584AD4F1" w:rsidR="7C4AFCE7">
        <w:rPr>
          <w:noProof w:val="0"/>
          <w:color w:val="F1FA8C"/>
          <w:lang w:val="en-GB"/>
        </w:rPr>
        <w:t>"NSA Gaming"</w:t>
      </w:r>
      <w:r w:rsidRPr="584AD4F1" w:rsidR="7C4AFCE7">
        <w:rPr>
          <w:noProof w:val="0"/>
          <w:lang w:val="en-GB"/>
        </w:rPr>
        <w:t>,</w:t>
      </w:r>
    </w:p>
    <w:p w:rsidR="00157165" w:rsidP="584AD4F1" w:rsidRDefault="7B8C5DF7" w14:paraId="12033FCB" w14:textId="2E65CB4C">
      <w:pPr>
        <w:pStyle w:val="Cobra-Code"/>
        <w:rPr>
          <w:rFonts w:eastAsia="Calibri"/>
          <w:noProof w:val="0"/>
          <w:color w:val="E6E6E6"/>
          <w:lang w:val="en-GB"/>
        </w:rPr>
      </w:pPr>
      <w:r w:rsidRPr="584AD4F1" w:rsidR="7C4AFCE7">
        <w:rPr>
          <w:noProof w:val="0"/>
          <w:lang w:val="en-GB"/>
        </w:rPr>
        <w:t>        </w:t>
      </w:r>
      <w:r w:rsidRPr="584AD4F1" w:rsidR="7C4AFCE7">
        <w:rPr>
          <w:noProof w:val="0"/>
          <w:color w:val="F1FA8C"/>
          <w:lang w:val="en-GB"/>
        </w:rPr>
        <w:t>"</w:t>
      </w:r>
      <w:r w:rsidRPr="584AD4F1" w:rsidR="7C4AFCE7">
        <w:rPr>
          <w:noProof w:val="0"/>
          <w:color w:val="F1FA8C"/>
          <w:lang w:val="en-GB"/>
        </w:rPr>
        <w:t>price</w:t>
      </w:r>
      <w:r w:rsidRPr="584AD4F1" w:rsidR="7C4AFCE7">
        <w:rPr>
          <w:noProof w:val="0"/>
          <w:color w:val="F1FA8C"/>
          <w:lang w:val="en-GB"/>
        </w:rPr>
        <w:t>"</w:t>
      </w:r>
      <w:r w:rsidRPr="584AD4F1" w:rsidR="7C4AFCE7">
        <w:rPr>
          <w:noProof w:val="0"/>
          <w:lang w:val="en-GB"/>
        </w:rPr>
        <w:t> : </w:t>
      </w:r>
      <w:r w:rsidRPr="584AD4F1" w:rsidR="7C4AFCE7">
        <w:rPr>
          <w:noProof w:val="0"/>
          <w:lang w:val="en-GB"/>
        </w:rPr>
        <w:t>random.</w:t>
      </w:r>
      <w:r w:rsidRPr="584AD4F1" w:rsidR="7C4AFCE7">
        <w:rPr>
          <w:noProof w:val="0"/>
          <w:color w:val="92D050"/>
          <w:lang w:val="en-GB"/>
        </w:rPr>
        <w:t>randint</w:t>
      </w:r>
      <w:r w:rsidRPr="584AD4F1" w:rsidR="7C4AFCE7">
        <w:rPr>
          <w:noProof w:val="0"/>
          <w:lang w:val="en-GB"/>
        </w:rPr>
        <w:t>(</w:t>
      </w:r>
      <w:r w:rsidRPr="584AD4F1" w:rsidR="7C4AFCE7">
        <w:rPr>
          <w:noProof w:val="0"/>
          <w:color w:val="7030A0"/>
          <w:lang w:val="en-GB"/>
        </w:rPr>
        <w:t>1000</w:t>
      </w:r>
      <w:r w:rsidRPr="584AD4F1" w:rsidR="7C4AFCE7">
        <w:rPr>
          <w:noProof w:val="0"/>
          <w:lang w:val="en-GB"/>
        </w:rPr>
        <w:t>, </w:t>
      </w:r>
      <w:r w:rsidRPr="584AD4F1" w:rsidR="7C4AFCE7">
        <w:rPr>
          <w:noProof w:val="0"/>
          <w:color w:val="7030A0"/>
          <w:lang w:val="en-GB"/>
        </w:rPr>
        <w:t>1200</w:t>
      </w:r>
      <w:r w:rsidRPr="584AD4F1" w:rsidR="7C4AFCE7">
        <w:rPr>
          <w:noProof w:val="0"/>
          <w:lang w:val="en-GB"/>
        </w:rPr>
        <w:t>)</w:t>
      </w:r>
    </w:p>
    <w:p w:rsidR="00157165" w:rsidP="584AD4F1" w:rsidRDefault="7B8C5DF7" w14:paraId="2619667C" w14:textId="2E65CB4C">
      <w:pPr>
        <w:pStyle w:val="Cobra-Code"/>
        <w:rPr>
          <w:rFonts w:eastAsia="Calibri"/>
          <w:noProof w:val="0"/>
          <w:color w:val="E6E6E6"/>
          <w:lang w:val="en-GB"/>
        </w:rPr>
      </w:pPr>
      <w:r w:rsidRPr="584AD4F1" w:rsidR="7C4AFCE7">
        <w:rPr>
          <w:noProof w:val="0"/>
          <w:lang w:val="en-GB"/>
        </w:rPr>
        <w:t>    },</w:t>
      </w:r>
    </w:p>
    <w:p w:rsidR="00157165" w:rsidP="584AD4F1" w:rsidRDefault="7B8C5DF7" w14:paraId="38ADCB28" w14:textId="2E65CB4C">
      <w:pPr>
        <w:pStyle w:val="Cobra-Code"/>
        <w:rPr>
          <w:rFonts w:eastAsia="Calibri"/>
          <w:noProof w:val="0"/>
          <w:color w:val="E6E6E6"/>
          <w:lang w:val="en-GB"/>
        </w:rPr>
      </w:pPr>
      <w:r w:rsidRPr="584AD4F1" w:rsidR="7C4AFCE7">
        <w:rPr>
          <w:noProof w:val="0"/>
          <w:lang w:val="en-GB"/>
        </w:rPr>
        <w:t>    </w:t>
      </w:r>
      <w:r w:rsidRPr="584AD4F1" w:rsidR="7C4AFCE7">
        <w:rPr>
          <w:noProof w:val="0"/>
          <w:color w:val="F1FA8C"/>
          <w:lang w:val="en-GB"/>
        </w:rPr>
        <w:t>"</w:t>
      </w:r>
      <w:r w:rsidRPr="584AD4F1" w:rsidR="7C4AFCE7">
        <w:rPr>
          <w:noProof w:val="0"/>
          <w:color w:val="F1FA8C"/>
          <w:lang w:val="en-GB"/>
        </w:rPr>
        <w:t>Television</w:t>
      </w:r>
      <w:r w:rsidRPr="584AD4F1" w:rsidR="7C4AFCE7">
        <w:rPr>
          <w:noProof w:val="0"/>
          <w:color w:val="F1FA8C"/>
          <w:lang w:val="en-GB"/>
        </w:rPr>
        <w:t>"</w:t>
      </w:r>
      <w:r w:rsidRPr="584AD4F1" w:rsidR="7C4AFCE7">
        <w:rPr>
          <w:noProof w:val="0"/>
          <w:lang w:val="en-GB"/>
        </w:rPr>
        <w:t>:</w:t>
      </w:r>
      <w:r w:rsidRPr="584AD4F1" w:rsidR="7C4AFCE7">
        <w:rPr>
          <w:noProof w:val="0"/>
          <w:lang w:val="en-GB"/>
        </w:rPr>
        <w:t xml:space="preserve"> {</w:t>
      </w:r>
    </w:p>
    <w:p w:rsidR="00157165" w:rsidP="584AD4F1" w:rsidRDefault="7B8C5DF7" w14:paraId="6E8B0737" w14:textId="2E65CB4C">
      <w:pPr>
        <w:pStyle w:val="Cobra-Code"/>
        <w:rPr>
          <w:rFonts w:eastAsia="Calibri"/>
          <w:noProof w:val="0"/>
          <w:color w:val="E6E6E6"/>
          <w:lang w:val="en-GB"/>
        </w:rPr>
      </w:pPr>
      <w:r w:rsidRPr="584AD4F1" w:rsidR="7C4AFCE7">
        <w:rPr>
          <w:noProof w:val="0"/>
          <w:lang w:val="en-GB"/>
        </w:rPr>
        <w:t>        </w:t>
      </w:r>
      <w:r w:rsidRPr="584AD4F1" w:rsidR="7C4AFCE7">
        <w:rPr>
          <w:noProof w:val="0"/>
          <w:color w:val="F1FA8C"/>
          <w:lang w:val="en-GB"/>
        </w:rPr>
        <w:t>"</w:t>
      </w:r>
      <w:r w:rsidRPr="584AD4F1" w:rsidR="7C4AFCE7">
        <w:rPr>
          <w:noProof w:val="0"/>
          <w:color w:val="F1FA8C"/>
          <w:lang w:val="en-GB"/>
        </w:rPr>
        <w:t>name</w:t>
      </w:r>
      <w:r w:rsidRPr="584AD4F1" w:rsidR="7C4AFCE7">
        <w:rPr>
          <w:noProof w:val="0"/>
          <w:color w:val="F1FA8C"/>
          <w:lang w:val="en-GB"/>
        </w:rPr>
        <w:t>"</w:t>
      </w:r>
      <w:r w:rsidRPr="584AD4F1" w:rsidR="7C4AFCE7">
        <w:rPr>
          <w:noProof w:val="0"/>
          <w:lang w:val="en-GB"/>
        </w:rPr>
        <w:t> : </w:t>
      </w:r>
      <w:r w:rsidRPr="584AD4F1" w:rsidR="7C4AFCE7">
        <w:rPr>
          <w:noProof w:val="0"/>
          <w:color w:val="F1FA8C"/>
          <w:lang w:val="en-GB"/>
        </w:rPr>
        <w:t>"</w:t>
      </w:r>
      <w:r w:rsidRPr="584AD4F1" w:rsidR="7C4AFCE7">
        <w:rPr>
          <w:noProof w:val="0"/>
          <w:color w:val="F1FA8C"/>
          <w:lang w:val="en-GB"/>
        </w:rPr>
        <w:t>Somsing</w:t>
      </w:r>
      <w:r w:rsidRPr="584AD4F1" w:rsidR="7C4AFCE7">
        <w:rPr>
          <w:noProof w:val="0"/>
          <w:color w:val="F1FA8C"/>
          <w:lang w:val="en-GB"/>
        </w:rPr>
        <w:t> QLED"</w:t>
      </w:r>
      <w:r w:rsidRPr="584AD4F1" w:rsidR="7C4AFCE7">
        <w:rPr>
          <w:noProof w:val="0"/>
          <w:lang w:val="en-GB"/>
        </w:rPr>
        <w:t>,</w:t>
      </w:r>
    </w:p>
    <w:p w:rsidR="00157165" w:rsidP="584AD4F1" w:rsidRDefault="7B8C5DF7" w14:paraId="1C4907D8" w14:textId="2E65CB4C">
      <w:pPr>
        <w:pStyle w:val="Cobra-Code"/>
        <w:rPr>
          <w:rFonts w:eastAsia="Calibri"/>
          <w:noProof w:val="0"/>
          <w:color w:val="E6E6E6"/>
          <w:lang w:val="en-GB"/>
        </w:rPr>
      </w:pPr>
      <w:r w:rsidRPr="584AD4F1" w:rsidR="7C4AFCE7">
        <w:rPr>
          <w:noProof w:val="0"/>
          <w:lang w:val="en-GB"/>
        </w:rPr>
        <w:t>        </w:t>
      </w:r>
      <w:r w:rsidRPr="584AD4F1" w:rsidR="7C4AFCE7">
        <w:rPr>
          <w:noProof w:val="0"/>
          <w:color w:val="F1FA8C"/>
          <w:lang w:val="en-GB"/>
        </w:rPr>
        <w:t>"</w:t>
      </w:r>
      <w:r w:rsidRPr="584AD4F1" w:rsidR="7C4AFCE7">
        <w:rPr>
          <w:noProof w:val="0"/>
          <w:color w:val="F1FA8C"/>
          <w:lang w:val="en-GB"/>
        </w:rPr>
        <w:t>price</w:t>
      </w:r>
      <w:r w:rsidRPr="584AD4F1" w:rsidR="7C4AFCE7">
        <w:rPr>
          <w:noProof w:val="0"/>
          <w:color w:val="F1FA8C"/>
          <w:lang w:val="en-GB"/>
        </w:rPr>
        <w:t>"</w:t>
      </w:r>
      <w:r w:rsidRPr="584AD4F1" w:rsidR="7C4AFCE7">
        <w:rPr>
          <w:noProof w:val="0"/>
          <w:lang w:val="en-GB"/>
        </w:rPr>
        <w:t> : </w:t>
      </w:r>
      <w:r w:rsidRPr="584AD4F1" w:rsidR="7C4AFCE7">
        <w:rPr>
          <w:noProof w:val="0"/>
          <w:lang w:val="en-GB"/>
        </w:rPr>
        <w:t>random.</w:t>
      </w:r>
      <w:r w:rsidRPr="584AD4F1" w:rsidR="7C4AFCE7">
        <w:rPr>
          <w:noProof w:val="0"/>
          <w:color w:val="92D050"/>
          <w:lang w:val="en-GB"/>
        </w:rPr>
        <w:t>randint</w:t>
      </w:r>
      <w:r w:rsidRPr="584AD4F1" w:rsidR="7C4AFCE7">
        <w:rPr>
          <w:noProof w:val="0"/>
          <w:lang w:val="en-GB"/>
        </w:rPr>
        <w:t>(</w:t>
      </w:r>
      <w:r w:rsidRPr="584AD4F1" w:rsidR="7C4AFCE7">
        <w:rPr>
          <w:noProof w:val="0"/>
          <w:color w:val="7030A0"/>
          <w:lang w:val="en-GB"/>
        </w:rPr>
        <w:t>1000</w:t>
      </w:r>
      <w:r w:rsidRPr="584AD4F1" w:rsidR="7C4AFCE7">
        <w:rPr>
          <w:noProof w:val="0"/>
          <w:lang w:val="en-GB"/>
        </w:rPr>
        <w:t>, </w:t>
      </w:r>
      <w:r w:rsidRPr="584AD4F1" w:rsidR="7C4AFCE7">
        <w:rPr>
          <w:noProof w:val="0"/>
          <w:color w:val="7030A0"/>
          <w:lang w:val="en-GB"/>
        </w:rPr>
        <w:t>1500</w:t>
      </w:r>
      <w:r w:rsidRPr="584AD4F1" w:rsidR="7C4AFCE7">
        <w:rPr>
          <w:noProof w:val="0"/>
          <w:lang w:val="en-GB"/>
        </w:rPr>
        <w:t>)</w:t>
      </w:r>
    </w:p>
    <w:p w:rsidR="00157165" w:rsidP="584AD4F1" w:rsidRDefault="7B8C5DF7" w14:paraId="135F4ACB" w14:textId="2E65CB4C">
      <w:pPr>
        <w:pStyle w:val="Cobra-Code"/>
        <w:rPr>
          <w:rFonts w:eastAsia="Calibri"/>
          <w:noProof w:val="0"/>
          <w:color w:val="E6E6E6"/>
          <w:lang w:val="en-GB"/>
        </w:rPr>
      </w:pPr>
      <w:r w:rsidRPr="584AD4F1" w:rsidR="7C4AFCE7">
        <w:rPr>
          <w:noProof w:val="0"/>
          <w:lang w:val="en-GB"/>
        </w:rPr>
        <w:t>    },</w:t>
      </w:r>
    </w:p>
    <w:p w:rsidR="00157165" w:rsidP="584AD4F1" w:rsidRDefault="7B8C5DF7" w14:paraId="689885A9" w14:textId="2E65CB4C">
      <w:pPr>
        <w:pStyle w:val="Cobra-Code"/>
        <w:rPr>
          <w:rFonts w:eastAsia="Calibri"/>
          <w:noProof w:val="0"/>
          <w:color w:val="E6E6E6"/>
          <w:lang w:val="en-GB"/>
        </w:rPr>
      </w:pPr>
      <w:r w:rsidRPr="584AD4F1" w:rsidR="7C4AFCE7">
        <w:rPr>
          <w:noProof w:val="0"/>
          <w:lang w:val="en-GB"/>
        </w:rPr>
        <w:t>    </w:t>
      </w:r>
      <w:r w:rsidRPr="584AD4F1" w:rsidR="7C4AFCE7">
        <w:rPr>
          <w:noProof w:val="0"/>
          <w:color w:val="F1FA8C"/>
          <w:lang w:val="en-GB"/>
        </w:rPr>
        <w:t>"</w:t>
      </w:r>
      <w:r w:rsidRPr="584AD4F1" w:rsidR="7C4AFCE7">
        <w:rPr>
          <w:noProof w:val="0"/>
          <w:color w:val="F1FA8C"/>
          <w:lang w:val="en-GB"/>
        </w:rPr>
        <w:t>Pregnant</w:t>
      </w:r>
      <w:r w:rsidRPr="584AD4F1" w:rsidR="7C4AFCE7">
        <w:rPr>
          <w:noProof w:val="0"/>
          <w:color w:val="F1FA8C"/>
          <w:lang w:val="en-GB"/>
        </w:rPr>
        <w:t>"</w:t>
      </w:r>
      <w:r w:rsidRPr="584AD4F1" w:rsidR="7C4AFCE7">
        <w:rPr>
          <w:noProof w:val="0"/>
          <w:lang w:val="en-GB"/>
        </w:rPr>
        <w:t xml:space="preserve"> : {</w:t>
      </w:r>
    </w:p>
    <w:p w:rsidR="00157165" w:rsidP="584AD4F1" w:rsidRDefault="7B8C5DF7" w14:paraId="0D4C7F50" w14:textId="2E65CB4C">
      <w:pPr>
        <w:pStyle w:val="Cobra-Code"/>
        <w:rPr>
          <w:rFonts w:eastAsia="Calibri"/>
          <w:noProof w:val="0"/>
          <w:color w:val="E6E6E6"/>
          <w:lang w:val="en-GB"/>
        </w:rPr>
      </w:pPr>
      <w:r w:rsidRPr="584AD4F1" w:rsidR="7C4AFCE7">
        <w:rPr>
          <w:noProof w:val="0"/>
          <w:lang w:val="en-GB"/>
        </w:rPr>
        <w:t>        </w:t>
      </w:r>
      <w:r w:rsidRPr="584AD4F1" w:rsidR="7C4AFCE7">
        <w:rPr>
          <w:noProof w:val="0"/>
          <w:color w:val="F1FA8C"/>
          <w:lang w:val="en-GB"/>
        </w:rPr>
        <w:t>"</w:t>
      </w:r>
      <w:r w:rsidRPr="584AD4F1" w:rsidR="7C4AFCE7">
        <w:rPr>
          <w:noProof w:val="0"/>
          <w:color w:val="F1FA8C"/>
          <w:lang w:val="en-GB"/>
        </w:rPr>
        <w:t>name</w:t>
      </w:r>
      <w:r w:rsidRPr="584AD4F1" w:rsidR="7C4AFCE7">
        <w:rPr>
          <w:noProof w:val="0"/>
          <w:color w:val="F1FA8C"/>
          <w:lang w:val="en-GB"/>
        </w:rPr>
        <w:t>"</w:t>
      </w:r>
      <w:r w:rsidRPr="584AD4F1" w:rsidR="7C4AFCE7">
        <w:rPr>
          <w:noProof w:val="0"/>
          <w:lang w:val="en-GB"/>
        </w:rPr>
        <w:t> : </w:t>
      </w:r>
      <w:r w:rsidRPr="584AD4F1" w:rsidR="7C4AFCE7">
        <w:rPr>
          <w:noProof w:val="0"/>
          <w:color w:val="F1FA8C"/>
          <w:lang w:val="en-GB"/>
        </w:rPr>
        <w:t>"JPL </w:t>
      </w:r>
      <w:r w:rsidRPr="584AD4F1" w:rsidR="7C4AFCE7">
        <w:rPr>
          <w:noProof w:val="0"/>
          <w:color w:val="F1FA8C"/>
          <w:lang w:val="en-GB"/>
        </w:rPr>
        <w:t>PoomPox</w:t>
      </w:r>
      <w:r w:rsidRPr="584AD4F1" w:rsidR="7C4AFCE7">
        <w:rPr>
          <w:noProof w:val="0"/>
          <w:color w:val="F1FA8C"/>
          <w:lang w:val="en-GB"/>
        </w:rPr>
        <w:t>"</w:t>
      </w:r>
      <w:r w:rsidRPr="584AD4F1" w:rsidR="7C4AFCE7">
        <w:rPr>
          <w:noProof w:val="0"/>
          <w:lang w:val="en-GB"/>
        </w:rPr>
        <w:t>,</w:t>
      </w:r>
    </w:p>
    <w:p w:rsidR="00157165" w:rsidP="584AD4F1" w:rsidRDefault="7B8C5DF7" w14:paraId="14B34D3D" w14:textId="2E65CB4C">
      <w:pPr>
        <w:pStyle w:val="Cobra-Code"/>
        <w:rPr>
          <w:rFonts w:eastAsia="Calibri"/>
          <w:noProof w:val="0"/>
          <w:color w:val="E6E6E6"/>
          <w:lang w:val="en-GB"/>
        </w:rPr>
      </w:pPr>
      <w:r w:rsidRPr="584AD4F1" w:rsidR="7C4AFCE7">
        <w:rPr>
          <w:noProof w:val="0"/>
          <w:lang w:val="en-GB"/>
        </w:rPr>
        <w:t>        </w:t>
      </w:r>
      <w:r w:rsidRPr="584AD4F1" w:rsidR="7C4AFCE7">
        <w:rPr>
          <w:noProof w:val="0"/>
          <w:color w:val="F1FA8C"/>
          <w:lang w:val="en-GB"/>
        </w:rPr>
        <w:t>"</w:t>
      </w:r>
      <w:r w:rsidRPr="584AD4F1" w:rsidR="7C4AFCE7">
        <w:rPr>
          <w:noProof w:val="0"/>
          <w:color w:val="F1FA8C"/>
          <w:lang w:val="en-GB"/>
        </w:rPr>
        <w:t>price</w:t>
      </w:r>
      <w:r w:rsidRPr="584AD4F1" w:rsidR="7C4AFCE7">
        <w:rPr>
          <w:noProof w:val="0"/>
          <w:color w:val="F1FA8C"/>
          <w:lang w:val="en-GB"/>
        </w:rPr>
        <w:t>" </w:t>
      </w:r>
      <w:r w:rsidRPr="584AD4F1" w:rsidR="7C4AFCE7">
        <w:rPr>
          <w:noProof w:val="0"/>
          <w:lang w:val="en-GB"/>
        </w:rPr>
        <w:t>: </w:t>
      </w:r>
      <w:r w:rsidRPr="584AD4F1" w:rsidR="7C4AFCE7">
        <w:rPr>
          <w:noProof w:val="0"/>
          <w:lang w:val="en-GB"/>
        </w:rPr>
        <w:t>random.</w:t>
      </w:r>
      <w:r w:rsidRPr="584AD4F1" w:rsidR="7C4AFCE7">
        <w:rPr>
          <w:noProof w:val="0"/>
          <w:color w:val="92D050"/>
          <w:lang w:val="en-GB"/>
        </w:rPr>
        <w:t>randint</w:t>
      </w:r>
      <w:r w:rsidRPr="584AD4F1" w:rsidR="7C4AFCE7">
        <w:rPr>
          <w:noProof w:val="0"/>
          <w:lang w:val="en-GB"/>
        </w:rPr>
        <w:t>(</w:t>
      </w:r>
      <w:r w:rsidRPr="584AD4F1" w:rsidR="7C4AFCE7">
        <w:rPr>
          <w:noProof w:val="0"/>
          <w:color w:val="7030A0"/>
          <w:lang w:val="en-GB"/>
        </w:rPr>
        <w:t>100</w:t>
      </w:r>
      <w:r w:rsidRPr="584AD4F1" w:rsidR="7C4AFCE7">
        <w:rPr>
          <w:noProof w:val="0"/>
          <w:lang w:val="en-GB"/>
        </w:rPr>
        <w:t>, </w:t>
      </w:r>
      <w:r w:rsidRPr="584AD4F1" w:rsidR="7C4AFCE7">
        <w:rPr>
          <w:noProof w:val="0"/>
          <w:color w:val="7030A0"/>
          <w:lang w:val="en-GB"/>
        </w:rPr>
        <w:t>180</w:t>
      </w:r>
      <w:r w:rsidRPr="584AD4F1" w:rsidR="7C4AFCE7">
        <w:rPr>
          <w:noProof w:val="0"/>
          <w:lang w:val="en-GB"/>
        </w:rPr>
        <w:t>)</w:t>
      </w:r>
    </w:p>
    <w:p w:rsidR="00157165" w:rsidP="584AD4F1" w:rsidRDefault="7B8C5DF7" w14:paraId="5ED8A8A5" w14:textId="2E65CB4C">
      <w:pPr>
        <w:pStyle w:val="Cobra-Code"/>
        <w:rPr>
          <w:rFonts w:eastAsia="Calibri"/>
          <w:noProof w:val="0"/>
          <w:color w:val="E6E6E6"/>
          <w:lang w:val="en-GB"/>
        </w:rPr>
      </w:pPr>
      <w:r w:rsidRPr="584AD4F1" w:rsidR="7C4AFCE7">
        <w:rPr>
          <w:noProof w:val="0"/>
          <w:lang w:val="en-GB"/>
        </w:rPr>
        <w:t>    },</w:t>
      </w:r>
    </w:p>
    <w:p w:rsidR="00157165" w:rsidP="584AD4F1" w:rsidRDefault="7B8C5DF7" w14:paraId="52CC58FA" w14:textId="2E65CB4C">
      <w:pPr>
        <w:pStyle w:val="Cobra-Code"/>
        <w:rPr>
          <w:rFonts w:eastAsia="Calibri"/>
          <w:noProof w:val="0"/>
          <w:color w:val="E6E6E6"/>
          <w:lang w:val="en-GB"/>
        </w:rPr>
      </w:pPr>
      <w:r w:rsidRPr="584AD4F1" w:rsidR="7C4AFCE7">
        <w:rPr>
          <w:noProof w:val="0"/>
          <w:lang w:val="en-GB"/>
        </w:rPr>
        <w:t>}</w:t>
      </w:r>
    </w:p>
    <w:p w:rsidR="00157165" w:rsidP="584AD4F1" w:rsidRDefault="00157165" w14:paraId="2ACA3876" w14:textId="2E65CB4C">
      <w:pPr>
        <w:ind w:firstLine="708"/>
        <w:rPr>
          <w:noProof w:val="0"/>
          <w:lang w:val="en-GB"/>
        </w:rPr>
      </w:pPr>
    </w:p>
    <w:p w:rsidR="00157165" w:rsidP="584AD4F1" w:rsidRDefault="41F1D745" w14:paraId="2F8C3C7A" w14:textId="5BF079F2">
      <w:pPr>
        <w:pStyle w:val="Cobra-Titre2"/>
        <w:rPr>
          <w:rFonts w:eastAsia="Calibri"/>
          <w:noProof w:val="0"/>
          <w:lang w:val="en-GB"/>
        </w:rPr>
      </w:pPr>
      <w:r w:rsidRPr="584AD4F1" w:rsidR="69E2A94F">
        <w:rPr>
          <w:rFonts w:eastAsia="Calibri"/>
          <w:noProof w:val="0"/>
          <w:lang w:val="en-GB"/>
        </w:rPr>
        <w:t>Choose</w:t>
      </w:r>
      <w:r w:rsidRPr="584AD4F1" w:rsidR="69E2A94F">
        <w:rPr>
          <w:rFonts w:eastAsia="Calibri"/>
          <w:noProof w:val="0"/>
          <w:lang w:val="en-GB"/>
        </w:rPr>
        <w:t xml:space="preserve"> a lot at </w:t>
      </w:r>
      <w:r w:rsidRPr="584AD4F1" w:rsidR="69E2A94F">
        <w:rPr>
          <w:rFonts w:eastAsia="Calibri"/>
          <w:noProof w:val="0"/>
          <w:lang w:val="en-GB"/>
        </w:rPr>
        <w:t>random</w:t>
      </w:r>
    </w:p>
    <w:p w:rsidRPr="007A000D" w:rsidR="007A000D" w:rsidP="584AD4F1" w:rsidRDefault="77BBFDDE" w14:paraId="170059CF" w14:textId="58E3FFCA">
      <w:pPr>
        <w:pStyle w:val="Cobra-NormalTick"/>
        <w:rPr>
          <w:rStyle w:val="Cobra-CodeCar"/>
          <w:noProof w:val="0"/>
          <w:lang w:val="en-GB"/>
        </w:rPr>
      </w:pPr>
      <w:r w:rsidRPr="584AD4F1" w:rsidR="47F025D3">
        <w:rPr>
          <w:noProof w:val="0"/>
          <w:lang w:val="en-GB"/>
        </w:rPr>
        <w:t>Retrieves</w:t>
      </w:r>
      <w:r w:rsidRPr="584AD4F1" w:rsidR="47F025D3">
        <w:rPr>
          <w:noProof w:val="0"/>
          <w:lang w:val="en-GB"/>
        </w:rPr>
        <w:t xml:space="preserve"> a </w:t>
      </w:r>
      <w:r w:rsidRPr="584AD4F1" w:rsidR="47F025D3">
        <w:rPr>
          <w:noProof w:val="0"/>
          <w:lang w:val="en-GB"/>
        </w:rPr>
        <w:t>random</w:t>
      </w:r>
      <w:r w:rsidRPr="584AD4F1" w:rsidR="47F025D3">
        <w:rPr>
          <w:noProof w:val="0"/>
          <w:lang w:val="en-GB"/>
        </w:rPr>
        <w:t xml:space="preserve"> </w:t>
      </w:r>
      <w:r w:rsidRPr="584AD4F1" w:rsidR="47F025D3">
        <w:rPr>
          <w:noProof w:val="0"/>
          <w:lang w:val="en-GB"/>
        </w:rPr>
        <w:t>product</w:t>
      </w:r>
      <w:r w:rsidRPr="584AD4F1" w:rsidR="47F025D3">
        <w:rPr>
          <w:noProof w:val="0"/>
          <w:lang w:val="en-GB"/>
        </w:rPr>
        <w:t xml:space="preserve"> </w:t>
      </w:r>
      <w:r w:rsidRPr="584AD4F1" w:rsidR="47F025D3">
        <w:rPr>
          <w:noProof w:val="0"/>
          <w:lang w:val="en-GB"/>
        </w:rPr>
        <w:t>using</w:t>
      </w:r>
      <w:r w:rsidRPr="584AD4F1" w:rsidR="47F025D3">
        <w:rPr>
          <w:noProof w:val="0"/>
          <w:lang w:val="en-GB"/>
        </w:rPr>
        <w:t xml:space="preserve"> the </w:t>
      </w:r>
      <w:r w:rsidRPr="584AD4F1" w:rsidR="32ECBD7A">
        <w:rPr>
          <w:rStyle w:val="Cobra-CodeCar"/>
          <w:noProof w:val="0"/>
          <w:color w:val="92D050"/>
          <w:lang w:val="en-GB"/>
        </w:rPr>
        <w:t>random</w:t>
      </w:r>
      <w:r w:rsidRPr="584AD4F1" w:rsidR="32ECBD7A">
        <w:rPr>
          <w:rStyle w:val="Cobra-CodeCar"/>
          <w:noProof w:val="0"/>
          <w:lang w:val="en-GB"/>
        </w:rPr>
        <w:t>(</w:t>
      </w:r>
      <w:r w:rsidRPr="584AD4F1" w:rsidR="32ECBD7A">
        <w:rPr>
          <w:rStyle w:val="Cobra-CodeCar"/>
          <w:noProof w:val="0"/>
          <w:lang w:val="en-GB"/>
        </w:rPr>
        <w:t>)</w:t>
      </w:r>
      <w:r w:rsidRPr="584AD4F1" w:rsidR="79B3A76B">
        <w:rPr>
          <w:noProof w:val="0"/>
          <w:lang w:val="en-GB"/>
        </w:rPr>
        <w:t xml:space="preserve"> function</w:t>
      </w:r>
    </w:p>
    <w:p w:rsidR="009F243D" w:rsidP="584AD4F1" w:rsidRDefault="008B7016" w14:paraId="5CD809D2" w14:textId="66BECD60">
      <w:pPr>
        <w:pStyle w:val="Cobra-Code"/>
        <w:rPr>
          <w:rFonts w:eastAsia="Calibri"/>
          <w:noProof w:val="0"/>
          <w:color w:val="E6E6E6"/>
          <w:lang w:val="en-GB"/>
        </w:rPr>
      </w:pPr>
      <w:r w:rsidRPr="584AD4F1" w:rsidR="3D29989C">
        <w:rPr>
          <w:noProof w:val="0"/>
          <w:lang w:val="en-GB"/>
        </w:rPr>
        <w:t>nb_product</w:t>
      </w:r>
      <w:r w:rsidRPr="584AD4F1" w:rsidR="3D29989C">
        <w:rPr>
          <w:noProof w:val="0"/>
          <w:lang w:val="en-GB"/>
        </w:rPr>
        <w:t> = </w:t>
      </w:r>
      <w:r w:rsidRPr="584AD4F1" w:rsidR="3D29989C">
        <w:rPr>
          <w:noProof w:val="0"/>
          <w:lang w:val="en-GB"/>
        </w:rPr>
        <w:t>random.</w:t>
      </w:r>
      <w:r w:rsidRPr="584AD4F1" w:rsidR="07B3A030">
        <w:rPr>
          <w:noProof w:val="0"/>
          <w:color w:val="92D050"/>
          <w:lang w:val="en-GB"/>
        </w:rPr>
        <w:t>choice</w:t>
      </w:r>
      <w:r w:rsidRPr="584AD4F1" w:rsidR="07B3A030">
        <w:rPr>
          <w:noProof w:val="0"/>
          <w:lang w:val="en-GB"/>
        </w:rPr>
        <w:t>(</w:t>
      </w:r>
      <w:r w:rsidRPr="584AD4F1" w:rsidR="07B3A030">
        <w:rPr>
          <w:noProof w:val="0"/>
          <w:color w:val="92D050"/>
          <w:lang w:val="en-GB"/>
        </w:rPr>
        <w:t>list</w:t>
      </w:r>
      <w:r w:rsidRPr="584AD4F1" w:rsidR="07B3A030">
        <w:rPr>
          <w:noProof w:val="0"/>
          <w:lang w:val="en-GB"/>
        </w:rPr>
        <w:t>(</w:t>
      </w:r>
      <w:r w:rsidRPr="584AD4F1" w:rsidR="07B3A030">
        <w:rPr>
          <w:noProof w:val="0"/>
          <w:lang w:val="en-GB"/>
        </w:rPr>
        <w:t>Products.</w:t>
      </w:r>
      <w:r w:rsidRPr="584AD4F1" w:rsidR="07B3A030">
        <w:rPr>
          <w:noProof w:val="0"/>
          <w:color w:val="92D050"/>
          <w:lang w:val="en-GB"/>
        </w:rPr>
        <w:t>keys</w:t>
      </w:r>
      <w:r w:rsidRPr="584AD4F1" w:rsidR="07B3A030">
        <w:rPr>
          <w:noProof w:val="0"/>
          <w:lang w:val="en-GB"/>
        </w:rPr>
        <w:t>()))</w:t>
      </w:r>
    </w:p>
    <w:p w:rsidRPr="00B9743C" w:rsidR="008B7016" w:rsidP="584AD4F1" w:rsidRDefault="00FB10BF" w14:paraId="40D9C18E" w14:textId="4408ACD7">
      <w:pPr>
        <w:pStyle w:val="Cobra-Code"/>
        <w:rPr>
          <w:rFonts w:eastAsia="Calibri"/>
          <w:noProof w:val="0"/>
          <w:color w:val="E6E6E6"/>
          <w:lang w:val="en-GB"/>
        </w:rPr>
      </w:pPr>
      <w:r w:rsidRPr="584AD4F1" w:rsidR="120902DA">
        <w:rPr>
          <w:noProof w:val="0"/>
          <w:lang w:val="en-GB"/>
        </w:rPr>
        <w:t>product</w:t>
      </w:r>
      <w:r w:rsidRPr="584AD4F1" w:rsidR="120902DA">
        <w:rPr>
          <w:noProof w:val="0"/>
          <w:lang w:val="en-GB"/>
        </w:rPr>
        <w:t xml:space="preserve"> = </w:t>
      </w:r>
      <w:r w:rsidRPr="584AD4F1" w:rsidR="120902DA">
        <w:rPr>
          <w:noProof w:val="0"/>
          <w:lang w:val="en-GB"/>
        </w:rPr>
        <w:t>Products.</w:t>
      </w:r>
      <w:r w:rsidRPr="584AD4F1" w:rsidR="120902DA">
        <w:rPr>
          <w:noProof w:val="0"/>
          <w:color w:val="92D050"/>
          <w:lang w:val="en-GB"/>
        </w:rPr>
        <w:t>get</w:t>
      </w:r>
      <w:r w:rsidRPr="584AD4F1" w:rsidR="3FA70DED">
        <w:rPr>
          <w:noProof w:val="0"/>
          <w:lang w:val="en-GB"/>
        </w:rPr>
        <w:t>(</w:t>
      </w:r>
      <w:r w:rsidRPr="584AD4F1" w:rsidR="3FA70DED">
        <w:rPr>
          <w:noProof w:val="0"/>
          <w:lang w:val="en-GB"/>
        </w:rPr>
        <w:t>nb_product</w:t>
      </w:r>
      <w:r w:rsidRPr="584AD4F1" w:rsidR="3FA70DED">
        <w:rPr>
          <w:noProof w:val="0"/>
          <w:lang w:val="en-GB"/>
        </w:rPr>
        <w:t>)</w:t>
      </w:r>
    </w:p>
    <w:p w:rsidRPr="00A61DF7" w:rsidR="007A000D" w:rsidP="584AD4F1" w:rsidRDefault="007A000D" w14:paraId="1AE5FF1F" w14:textId="4FE07D48">
      <w:pPr>
        <w:spacing w:after="0"/>
        <w:rPr>
          <w:noProof w:val="0"/>
          <w:shd w:val="clear" w:color="auto" w:fill="FFFFFF"/>
          <w:lang w:val="en-GB"/>
        </w:rPr>
      </w:pPr>
    </w:p>
    <w:p w:rsidR="009F243D" w:rsidP="584AD4F1" w:rsidRDefault="009F243D" w14:paraId="72331935" w14:textId="07481C24">
      <w:pPr>
        <w:pStyle w:val="Cobra-NormalTick"/>
        <w:rPr>
          <w:noProof w:val="0"/>
          <w:shd w:val="clear" w:color="auto" w:fill="FFFFFF"/>
          <w:lang w:val="en-GB"/>
        </w:rPr>
      </w:pPr>
      <w:r w:rsidRPr="584AD4F1" w:rsidR="07B3A030">
        <w:rPr>
          <w:noProof w:val="0"/>
          <w:lang w:val="en-GB"/>
        </w:rPr>
        <w:t xml:space="preserve">Displays the </w:t>
      </w:r>
      <w:r w:rsidRPr="584AD4F1" w:rsidR="43207FE2">
        <w:rPr>
          <w:noProof w:val="0"/>
          <w:shd w:val="clear" w:color="auto" w:fill="FFFFFF"/>
          <w:lang w:val="en-GB"/>
        </w:rPr>
        <w:t>name</w:t>
      </w:r>
      <w:r w:rsidRPr="584AD4F1" w:rsidR="43207FE2">
        <w:rPr>
          <w:noProof w:val="0"/>
          <w:shd w:val="clear" w:color="auto" w:fill="FFFFFF"/>
          <w:lang w:val="en-GB"/>
        </w:rPr>
        <w:t xml:space="preserve"> of the </w:t>
      </w:r>
      <w:r w:rsidRPr="584AD4F1" w:rsidR="43207FE2">
        <w:rPr>
          <w:noProof w:val="0"/>
          <w:shd w:val="clear" w:color="auto" w:fill="FFFFFF"/>
          <w:lang w:val="en-GB"/>
        </w:rPr>
        <w:t>randomly</w:t>
      </w:r>
      <w:r w:rsidRPr="584AD4F1" w:rsidR="43207FE2">
        <w:rPr>
          <w:noProof w:val="0"/>
          <w:shd w:val="clear" w:color="auto" w:fill="FFFFFF"/>
          <w:lang w:val="en-GB"/>
        </w:rPr>
        <w:t xml:space="preserve"> </w:t>
      </w:r>
      <w:r w:rsidRPr="584AD4F1" w:rsidR="43207FE2">
        <w:rPr>
          <w:noProof w:val="0"/>
          <w:shd w:val="clear" w:color="auto" w:fill="FFFFFF"/>
          <w:lang w:val="en-GB"/>
        </w:rPr>
        <w:t>selected</w:t>
      </w:r>
      <w:r w:rsidRPr="584AD4F1" w:rsidR="43207FE2">
        <w:rPr>
          <w:noProof w:val="0"/>
          <w:shd w:val="clear" w:color="auto" w:fill="FFFFFF"/>
          <w:lang w:val="en-GB"/>
        </w:rPr>
        <w:t xml:space="preserve"> </w:t>
      </w:r>
      <w:r w:rsidRPr="584AD4F1" w:rsidR="43207FE2">
        <w:rPr>
          <w:noProof w:val="0"/>
          <w:shd w:val="clear" w:color="auto" w:fill="FFFFFF"/>
          <w:lang w:val="en-GB"/>
        </w:rPr>
        <w:t>product</w:t>
      </w:r>
    </w:p>
    <w:p w:rsidRPr="00F07EC0" w:rsidR="009F243D" w:rsidP="584AD4F1" w:rsidRDefault="009F243D" w14:paraId="0B5223EE" w14:textId="4D534E68">
      <w:pPr>
        <w:pStyle w:val="Cobra-Code"/>
        <w:rPr>
          <w:rFonts w:ascii="Consolas" w:hAnsi="Consolas" w:eastAsia="Times New Roman" w:cs="Times New Roman"/>
          <w:noProof w:val="0"/>
          <w:color w:val="D4D4D4"/>
          <w:lang w:val="en-GB"/>
        </w:rPr>
      </w:pPr>
      <w:r w:rsidRPr="584AD4F1" w:rsidR="07B3A030">
        <w:rPr>
          <w:noProof w:val="0"/>
          <w:color w:val="92D050"/>
          <w:lang w:val="en-GB"/>
        </w:rPr>
        <w:t>print</w:t>
      </w:r>
      <w:r w:rsidRPr="584AD4F1" w:rsidR="07B3A030">
        <w:rPr>
          <w:rFonts w:ascii="Consolas" w:hAnsi="Consolas" w:eastAsia="Times New Roman" w:cs="Times New Roman"/>
          <w:noProof w:val="0"/>
          <w:color w:val="D4D4D4"/>
          <w:lang w:val="en-GB"/>
        </w:rPr>
        <w:t>(</w:t>
      </w:r>
      <w:r w:rsidRPr="584AD4F1" w:rsidR="07B3A030">
        <w:rPr>
          <w:rFonts w:ascii="Consolas" w:hAnsi="Consolas" w:eastAsia="Times New Roman" w:cs="Times New Roman"/>
          <w:noProof w:val="0"/>
          <w:color w:val="F1FA8C"/>
          <w:lang w:val="en-GB"/>
        </w:rPr>
        <w:t xml:space="preserve">"You </w:t>
      </w:r>
      <w:r w:rsidRPr="584AD4F1" w:rsidR="07B3A030">
        <w:rPr>
          <w:rFonts w:ascii="Consolas" w:hAnsi="Consolas" w:eastAsia="Times New Roman" w:cs="Times New Roman"/>
          <w:noProof w:val="0"/>
          <w:color w:val="F1FA8C"/>
          <w:lang w:val="en-GB"/>
        </w:rPr>
        <w:t>need</w:t>
      </w:r>
      <w:r w:rsidRPr="584AD4F1" w:rsidR="07B3A030">
        <w:rPr>
          <w:rFonts w:ascii="Consolas" w:hAnsi="Consolas" w:eastAsia="Times New Roman" w:cs="Times New Roman"/>
          <w:noProof w:val="0"/>
          <w:color w:val="F1FA8C"/>
          <w:lang w:val="en-GB"/>
        </w:rPr>
        <w:t xml:space="preserve"> to </w:t>
      </w:r>
      <w:r w:rsidRPr="584AD4F1" w:rsidR="07B3A030">
        <w:rPr>
          <w:rFonts w:ascii="Consolas" w:hAnsi="Consolas" w:eastAsia="Times New Roman" w:cs="Times New Roman"/>
          <w:noProof w:val="0"/>
          <w:color w:val="F1FA8C"/>
          <w:lang w:val="en-GB"/>
        </w:rPr>
        <w:t>find</w:t>
      </w:r>
      <w:r w:rsidRPr="584AD4F1" w:rsidR="07B3A030">
        <w:rPr>
          <w:rFonts w:ascii="Consolas" w:hAnsi="Consolas" w:eastAsia="Times New Roman" w:cs="Times New Roman"/>
          <w:noProof w:val="0"/>
          <w:color w:val="F1FA8C"/>
          <w:lang w:val="en-GB"/>
        </w:rPr>
        <w:t xml:space="preserve"> the </w:t>
      </w:r>
      <w:r w:rsidRPr="584AD4F1" w:rsidR="07B3A030">
        <w:rPr>
          <w:rFonts w:ascii="Consolas" w:hAnsi="Consolas" w:eastAsia="Times New Roman" w:cs="Times New Roman"/>
          <w:noProof w:val="0"/>
          <w:color w:val="F1FA8C"/>
          <w:lang w:val="en-GB"/>
        </w:rPr>
        <w:t>price</w:t>
      </w:r>
      <w:r w:rsidRPr="584AD4F1" w:rsidR="07B3A030">
        <w:rPr>
          <w:rFonts w:ascii="Consolas" w:hAnsi="Consolas" w:eastAsia="Times New Roman" w:cs="Times New Roman"/>
          <w:noProof w:val="0"/>
          <w:color w:val="F1FA8C"/>
          <w:lang w:val="en-GB"/>
        </w:rPr>
        <w:t xml:space="preserve"> of </w:t>
      </w:r>
      <w:r w:rsidRPr="584AD4F1" w:rsidR="07B3A030">
        <w:rPr>
          <w:rFonts w:ascii="Consolas" w:hAnsi="Consolas" w:eastAsia="Times New Roman" w:cs="Times New Roman"/>
          <w:noProof w:val="0"/>
          <w:color w:val="F1FA8C"/>
          <w:lang w:val="en-GB"/>
        </w:rPr>
        <w:t>this</w:t>
      </w:r>
      <w:r w:rsidRPr="584AD4F1" w:rsidR="07B3A030">
        <w:rPr>
          <w:rFonts w:ascii="Consolas" w:hAnsi="Consolas" w:eastAsia="Times New Roman" w:cs="Times New Roman"/>
          <w:noProof w:val="0"/>
          <w:color w:val="F1FA8C"/>
          <w:lang w:val="en-GB"/>
        </w:rPr>
        <w:t xml:space="preserve"> </w:t>
      </w:r>
      <w:r w:rsidRPr="584AD4F1" w:rsidR="07B3A030">
        <w:rPr>
          <w:rFonts w:ascii="Consolas" w:hAnsi="Consolas" w:eastAsia="Times New Roman" w:cs="Times New Roman"/>
          <w:noProof w:val="0"/>
          <w:color w:val="F1FA8C"/>
          <w:lang w:val="en-GB"/>
        </w:rPr>
        <w:t>product</w:t>
      </w:r>
      <w:r w:rsidRPr="584AD4F1" w:rsidR="07B3A030">
        <w:rPr>
          <w:rFonts w:ascii="Consolas" w:hAnsi="Consolas" w:eastAsia="Times New Roman" w:cs="Times New Roman"/>
          <w:noProof w:val="0"/>
          <w:color w:val="F1FA8C"/>
          <w:lang w:val="en-GB"/>
        </w:rPr>
        <w:t xml:space="preserve">:", </w:t>
      </w:r>
      <w:r w:rsidRPr="584AD4F1" w:rsidR="07B3A030">
        <w:rPr>
          <w:rFonts w:ascii="Consolas" w:hAnsi="Consolas" w:eastAsia="Times New Roman" w:cs="Times New Roman"/>
          <w:noProof w:val="0"/>
          <w:color w:val="F1FA8C"/>
          <w:lang w:val="en-GB"/>
        </w:rPr>
        <w:t>product</w:t>
      </w:r>
      <w:r w:rsidRPr="584AD4F1" w:rsidR="120902DA">
        <w:rPr>
          <w:rStyle w:val="Cobra-CodeCar"/>
          <w:noProof w:val="0"/>
          <w:lang w:val="en-GB"/>
        </w:rPr>
        <w:t>.</w:t>
      </w:r>
      <w:r w:rsidRPr="584AD4F1" w:rsidR="07B3A030">
        <w:rPr>
          <w:rStyle w:val="Cobra-CodeCar"/>
          <w:noProof w:val="0"/>
          <w:color w:val="92D050"/>
          <w:lang w:val="en-GB"/>
        </w:rPr>
        <w:t>get</w:t>
      </w:r>
      <w:r w:rsidRPr="584AD4F1" w:rsidR="07B3A030">
        <w:rPr>
          <w:rFonts w:ascii="Consolas" w:hAnsi="Consolas" w:eastAsia="Times New Roman" w:cs="Times New Roman"/>
          <w:noProof w:val="0"/>
          <w:color w:val="D4D4D4"/>
          <w:lang w:val="en-GB"/>
        </w:rPr>
        <w:t>(</w:t>
      </w:r>
      <w:r w:rsidRPr="584AD4F1" w:rsidR="07B3A030">
        <w:rPr>
          <w:rFonts w:ascii="Consolas" w:hAnsi="Consolas" w:eastAsia="Times New Roman" w:cs="Times New Roman"/>
          <w:noProof w:val="0"/>
          <w:color w:val="FFC000" w:themeColor="accent4" w:themeTint="FF" w:themeShade="FF"/>
          <w:lang w:val="en-GB"/>
        </w:rPr>
        <w:t>...</w:t>
      </w:r>
      <w:r w:rsidRPr="584AD4F1" w:rsidR="07B3A030">
        <w:rPr>
          <w:rFonts w:ascii="Consolas" w:hAnsi="Consolas" w:eastAsia="Times New Roman" w:cs="Times New Roman"/>
          <w:noProof w:val="0"/>
          <w:color w:val="D4D4D4"/>
          <w:lang w:val="en-GB"/>
        </w:rPr>
        <w:t>))</w:t>
      </w:r>
    </w:p>
    <w:p w:rsidR="009F243D" w:rsidP="584AD4F1" w:rsidRDefault="009F243D" w14:paraId="0C929D27" w14:textId="7ED81FE3">
      <w:pPr>
        <w:spacing w:after="0"/>
        <w:rPr>
          <w:noProof w:val="0"/>
          <w:shd w:val="clear" w:color="auto" w:fill="FFFFFF"/>
          <w:lang w:val="en-GB"/>
        </w:rPr>
      </w:pPr>
    </w:p>
    <w:p w:rsidR="009F243D" w:rsidP="584AD4F1" w:rsidRDefault="7481961F" w14:paraId="5379B4E6" w14:textId="1B8871D0">
      <w:pPr>
        <w:pStyle w:val="Cobra-NormalTick"/>
        <w:rPr>
          <w:noProof w:val="0"/>
          <w:shd w:val="clear" w:color="auto" w:fill="FFFFFF"/>
          <w:lang w:val="en-GB"/>
        </w:rPr>
      </w:pPr>
      <w:r w:rsidRPr="584AD4F1" w:rsidR="32B6AAA8">
        <w:rPr>
          <w:noProof w:val="0"/>
          <w:lang w:val="en-GB"/>
        </w:rPr>
        <w:t>Retrieves</w:t>
      </w:r>
      <w:r w:rsidRPr="584AD4F1" w:rsidR="32B6AAA8">
        <w:rPr>
          <w:noProof w:val="0"/>
          <w:lang w:val="en-GB"/>
        </w:rPr>
        <w:t xml:space="preserve"> the </w:t>
      </w:r>
      <w:r w:rsidRPr="584AD4F1" w:rsidR="32B6AAA8">
        <w:rPr>
          <w:noProof w:val="0"/>
          <w:lang w:val="en-GB"/>
        </w:rPr>
        <w:t>price</w:t>
      </w:r>
      <w:r w:rsidRPr="584AD4F1" w:rsidR="32B6AAA8">
        <w:rPr>
          <w:noProof w:val="0"/>
          <w:lang w:val="en-GB"/>
        </w:rPr>
        <w:t xml:space="preserve"> of the</w:t>
      </w:r>
      <w:r w:rsidRPr="584AD4F1" w:rsidR="43207FE2">
        <w:rPr>
          <w:noProof w:val="0"/>
          <w:shd w:val="clear" w:color="auto" w:fill="FFFFFF"/>
          <w:lang w:val="en-GB"/>
        </w:rPr>
        <w:t xml:space="preserve"> </w:t>
      </w:r>
      <w:r w:rsidRPr="584AD4F1" w:rsidR="43207FE2">
        <w:rPr>
          <w:noProof w:val="0"/>
          <w:shd w:val="clear" w:color="auto" w:fill="FFFFFF"/>
          <w:lang w:val="en-GB"/>
        </w:rPr>
        <w:t xml:space="preserve">randomly</w:t>
      </w:r>
      <w:r w:rsidRPr="584AD4F1" w:rsidR="43207FE2">
        <w:rPr>
          <w:noProof w:val="0"/>
          <w:shd w:val="clear" w:color="auto" w:fill="FFFFFF"/>
          <w:lang w:val="en-GB"/>
        </w:rPr>
        <w:t xml:space="preserve"> </w:t>
      </w:r>
      <w:r w:rsidRPr="584AD4F1" w:rsidR="43207FE2">
        <w:rPr>
          <w:noProof w:val="0"/>
          <w:shd w:val="clear" w:color="auto" w:fill="FFFFFF"/>
          <w:lang w:val="en-GB"/>
        </w:rPr>
        <w:t xml:space="preserve">selected</w:t>
      </w:r>
      <w:r w:rsidRPr="584AD4F1" w:rsidR="43207FE2">
        <w:rPr>
          <w:noProof w:val="0"/>
          <w:shd w:val="clear" w:color="auto" w:fill="FFFFFF"/>
          <w:lang w:val="en-GB"/>
        </w:rPr>
        <w:t xml:space="preserve"> </w:t>
      </w:r>
      <w:r w:rsidRPr="584AD4F1" w:rsidR="43207FE2">
        <w:rPr>
          <w:noProof w:val="0"/>
          <w:shd w:val="clear" w:color="auto" w:fill="FFFFFF"/>
          <w:lang w:val="en-GB"/>
        </w:rPr>
        <w:t xml:space="preserve">product</w:t>
      </w:r>
    </w:p>
    <w:p w:rsidR="00F07EC0" w:rsidP="584AD4F1" w:rsidRDefault="009F243D" w14:paraId="2C4BBF7D" w14:textId="7CD25775">
      <w:pPr>
        <w:pStyle w:val="Cobra-Code"/>
        <w:rPr>
          <w:rFonts w:ascii="Consolas" w:hAnsi="Consolas" w:eastAsia="Times New Roman" w:cs="Times New Roman"/>
          <w:noProof w:val="0"/>
          <w:color w:val="D4D4D4"/>
          <w:sz w:val="21"/>
          <w:szCs w:val="21"/>
          <w:lang w:val="en-GB"/>
        </w:rPr>
      </w:pPr>
      <w:r w:rsidRPr="584AD4F1" w:rsidR="07B3A030">
        <w:rPr>
          <w:noProof w:val="0"/>
          <w:lang w:val="en-GB"/>
        </w:rPr>
        <w:t>price</w:t>
      </w:r>
      <w:r w:rsidRPr="584AD4F1" w:rsidR="07B3A030">
        <w:rPr>
          <w:rFonts w:ascii="Consolas" w:hAnsi="Consolas" w:eastAsia="Times New Roman" w:cs="Times New Roman"/>
          <w:noProof w:val="0"/>
          <w:color w:val="D4D4D4"/>
          <w:sz w:val="21"/>
          <w:szCs w:val="21"/>
          <w:lang w:val="en-GB"/>
        </w:rPr>
        <w:t xml:space="preserve"> = </w:t>
      </w:r>
      <w:r w:rsidRPr="584AD4F1" w:rsidR="120902DA">
        <w:rPr>
          <w:rStyle w:val="Cobra-CodeCar"/>
          <w:noProof w:val="0"/>
          <w:lang w:val="en-GB"/>
        </w:rPr>
        <w:t>product.</w:t>
      </w:r>
      <w:r w:rsidRPr="584AD4F1" w:rsidR="07B3A030">
        <w:rPr>
          <w:rStyle w:val="Cobra-CodeCar"/>
          <w:noProof w:val="0"/>
          <w:color w:val="92D050"/>
          <w:lang w:val="en-GB"/>
        </w:rPr>
        <w:t>get</w:t>
      </w:r>
      <w:r w:rsidRPr="584AD4F1" w:rsidR="07B3A030">
        <w:rPr>
          <w:rFonts w:ascii="Consolas" w:hAnsi="Consolas" w:eastAsia="Times New Roman" w:cs="Times New Roman"/>
          <w:noProof w:val="0"/>
          <w:color w:val="D4D4D4"/>
          <w:sz w:val="21"/>
          <w:szCs w:val="21"/>
          <w:lang w:val="en-GB"/>
        </w:rPr>
        <w:t>(</w:t>
      </w:r>
      <w:r w:rsidRPr="584AD4F1" w:rsidR="07B3A030">
        <w:rPr>
          <w:rFonts w:ascii="Consolas" w:hAnsi="Consolas" w:eastAsia="Times New Roman" w:cs="Times New Roman"/>
          <w:noProof w:val="0"/>
          <w:color w:val="FFC000" w:themeColor="accent4" w:themeTint="FF" w:themeShade="FF"/>
          <w:sz w:val="21"/>
          <w:szCs w:val="21"/>
          <w:lang w:val="en-GB"/>
        </w:rPr>
        <w:t>...</w:t>
      </w:r>
      <w:r w:rsidRPr="584AD4F1" w:rsidR="07B3A030">
        <w:rPr>
          <w:rFonts w:ascii="Consolas" w:hAnsi="Consolas" w:eastAsia="Times New Roman" w:cs="Times New Roman"/>
          <w:noProof w:val="0"/>
          <w:color w:val="D4D4D4"/>
          <w:sz w:val="21"/>
          <w:szCs w:val="21"/>
          <w:lang w:val="en-GB"/>
        </w:rPr>
        <w:t>)</w:t>
      </w:r>
    </w:p>
    <w:p w:rsidR="00F07EC0" w:rsidP="584AD4F1" w:rsidRDefault="00F07EC0" w14:paraId="54087D6C" w14:textId="57CD66BC">
      <w:pPr>
        <w:spacing w:after="0"/>
        <w:rPr>
          <w:noProof w:val="0"/>
          <w:lang w:val="en-GB"/>
        </w:rPr>
      </w:pPr>
    </w:p>
    <w:p w:rsidR="7799DF49" w:rsidP="584AD4F1" w:rsidRDefault="7799DF49" w14:paraId="64D5EE39" w14:textId="572E622B">
      <w:pPr>
        <w:spacing w:after="0"/>
        <w:rPr>
          <w:noProof w:val="0"/>
          <w:lang w:val="en-GB"/>
        </w:rPr>
      </w:pPr>
    </w:p>
    <w:p w:rsidR="7799DF49" w:rsidP="584AD4F1" w:rsidRDefault="7799DF49" w14:paraId="4BABA018" w14:textId="2991C247">
      <w:pPr>
        <w:rPr>
          <w:noProof w:val="0"/>
          <w:lang w:val="en-GB"/>
        </w:rPr>
      </w:pPr>
      <w:r w:rsidRPr="584AD4F1">
        <w:rPr>
          <w:noProof w:val="0"/>
          <w:lang w:val="en-GB"/>
        </w:rPr>
        <w:br w:type="page"/>
      </w:r>
    </w:p>
    <w:p w:rsidR="2CB27EDB" w:rsidP="584AD4F1" w:rsidRDefault="2CB27EDB" w14:paraId="35A3050A" w14:textId="05953D98">
      <w:pPr>
        <w:pStyle w:val="Cobra-Title1"/>
        <w:rPr>
          <w:noProof w:val="0"/>
          <w:u w:val="single"/>
          <w:lang w:val="en-GB"/>
        </w:rPr>
      </w:pPr>
      <w:r w:rsidRPr="584AD4F1" w:rsidR="5003A41A">
        <w:rPr>
          <w:rFonts w:eastAsia="Calibri"/>
          <w:noProof w:val="0"/>
          <w:u w:val="single"/>
          <w:lang w:val="en-GB"/>
        </w:rPr>
        <w:t xml:space="preserve">Game </w:t>
      </w:r>
      <w:r w:rsidRPr="584AD4F1" w:rsidR="5003A41A">
        <w:rPr>
          <w:rFonts w:eastAsia="Calibri"/>
          <w:noProof w:val="0"/>
          <w:u w:val="single"/>
          <w:lang w:val="en-GB"/>
        </w:rPr>
        <w:t>loop</w:t>
      </w:r>
    </w:p>
    <w:p w:rsidR="7799DF49" w:rsidP="584AD4F1" w:rsidRDefault="7799DF49" w14:paraId="62FC89B3" w14:textId="1DB86E23">
      <w:pPr>
        <w:pStyle w:val="Cobra-Title1"/>
        <w:numPr>
          <w:numId w:val="0"/>
        </w:numPr>
        <w:rPr>
          <w:rFonts w:eastAsia="Calibri"/>
          <w:noProof w:val="0"/>
          <w:u w:val="single"/>
          <w:lang w:val="en-GB"/>
        </w:rPr>
      </w:pPr>
    </w:p>
    <w:p w:rsidR="2CB27EDB" w:rsidP="584AD4F1" w:rsidRDefault="2CB27EDB" w14:paraId="4F0AC042" w14:textId="402E8ED8">
      <w:pPr>
        <w:pStyle w:val="Cobra-Titre2"/>
        <w:rPr>
          <w:rFonts w:eastAsia="Calibri"/>
          <w:noProof w:val="0"/>
          <w:lang w:val="en-GB"/>
        </w:rPr>
      </w:pPr>
      <w:r w:rsidRPr="584AD4F1" w:rsidR="5003A41A">
        <w:rPr>
          <w:rFonts w:eastAsia="Calibri"/>
          <w:noProof w:val="0"/>
          <w:lang w:val="en-GB"/>
        </w:rPr>
        <w:t xml:space="preserve">The </w:t>
      </w:r>
      <w:r w:rsidRPr="584AD4F1" w:rsidR="5003A41A">
        <w:rPr>
          <w:rFonts w:eastAsia="Calibri"/>
          <w:noProof w:val="0"/>
          <w:lang w:val="en-GB"/>
        </w:rPr>
        <w:t>beginning</w:t>
      </w:r>
      <w:r w:rsidRPr="584AD4F1" w:rsidR="5003A41A">
        <w:rPr>
          <w:rFonts w:eastAsia="Calibri"/>
          <w:noProof w:val="0"/>
          <w:lang w:val="en-GB"/>
        </w:rPr>
        <w:t xml:space="preserve"> of the end</w:t>
      </w:r>
    </w:p>
    <w:p w:rsidR="7799DF49" w:rsidP="584AD4F1" w:rsidRDefault="7799DF49" w14:paraId="382A1D91" w14:textId="3EA5798B">
      <w:pPr>
        <w:spacing w:after="0"/>
        <w:rPr>
          <w:noProof w:val="0"/>
          <w:lang w:val="en-GB"/>
        </w:rPr>
      </w:pPr>
    </w:p>
    <w:p w:rsidR="00F07EC0" w:rsidP="584AD4F1" w:rsidRDefault="00F07EC0" w14:paraId="458638D8" w14:textId="1882DA61">
      <w:pPr>
        <w:pStyle w:val="Cobra-NormalTick"/>
        <w:rPr>
          <w:noProof w:val="0"/>
          <w:lang w:val="en-GB"/>
        </w:rPr>
      </w:pPr>
      <w:r w:rsidRPr="584AD4F1" w:rsidR="12DC4FC1">
        <w:rPr>
          <w:noProof w:val="0"/>
          <w:lang w:val="en-GB"/>
        </w:rPr>
        <w:t>Initializes</w:t>
      </w:r>
      <w:r w:rsidRPr="584AD4F1" w:rsidR="12DC4FC1">
        <w:rPr>
          <w:noProof w:val="0"/>
          <w:lang w:val="en-GB"/>
        </w:rPr>
        <w:t xml:space="preserve"> </w:t>
      </w:r>
      <w:r w:rsidRPr="584AD4F1" w:rsidR="12DC4FC1">
        <w:rPr>
          <w:noProof w:val="0"/>
          <w:lang w:val="en-GB"/>
        </w:rPr>
        <w:t>two</w:t>
      </w:r>
      <w:r w:rsidRPr="584AD4F1" w:rsidR="12DC4FC1">
        <w:rPr>
          <w:noProof w:val="0"/>
          <w:lang w:val="en-GB"/>
        </w:rPr>
        <w:t xml:space="preserve"> variables to </w:t>
      </w:r>
      <w:r w:rsidRPr="584AD4F1" w:rsidR="12DC4FC1">
        <w:rPr>
          <w:noProof w:val="0"/>
          <w:lang w:val="en-GB"/>
        </w:rPr>
        <w:t>retrieve</w:t>
      </w:r>
      <w:r w:rsidRPr="584AD4F1" w:rsidR="12DC4FC1">
        <w:rPr>
          <w:noProof w:val="0"/>
          <w:lang w:val="en-GB"/>
        </w:rPr>
        <w:t xml:space="preserve"> user input</w:t>
      </w:r>
    </w:p>
    <w:p w:rsidR="00F07EC0" w:rsidP="584AD4F1" w:rsidRDefault="00F07EC0" w14:paraId="69498B3A" w14:textId="4004461C">
      <w:pPr>
        <w:pStyle w:val="Cobra-NormalTick"/>
        <w:rPr>
          <w:noProof w:val="0"/>
          <w:lang w:val="en-GB"/>
        </w:rPr>
      </w:pPr>
      <w:r w:rsidRPr="584AD4F1" w:rsidR="12DC4FC1">
        <w:rPr>
          <w:noProof w:val="0"/>
          <w:lang w:val="en-GB"/>
        </w:rPr>
        <w:t>Creates</w:t>
      </w:r>
      <w:r w:rsidRPr="584AD4F1" w:rsidR="12DC4FC1">
        <w:rPr>
          <w:noProof w:val="0"/>
          <w:lang w:val="en-GB"/>
        </w:rPr>
        <w:t xml:space="preserve"> the </w:t>
      </w:r>
      <w:r w:rsidRPr="584AD4F1" w:rsidR="12DC4FC1">
        <w:rPr>
          <w:noProof w:val="0"/>
          <w:lang w:val="en-GB"/>
        </w:rPr>
        <w:t>game</w:t>
      </w:r>
      <w:r w:rsidRPr="584AD4F1" w:rsidR="12DC4FC1">
        <w:rPr>
          <w:noProof w:val="0"/>
          <w:lang w:val="en-GB"/>
        </w:rPr>
        <w:t xml:space="preserve"> </w:t>
      </w:r>
      <w:r w:rsidRPr="584AD4F1" w:rsidR="12DC4FC1">
        <w:rPr>
          <w:noProof w:val="0"/>
          <w:lang w:val="en-GB"/>
        </w:rPr>
        <w:t>loop</w:t>
      </w:r>
      <w:r w:rsidRPr="584AD4F1" w:rsidR="12DC4FC1">
        <w:rPr>
          <w:noProof w:val="0"/>
          <w:lang w:val="en-GB"/>
        </w:rPr>
        <w:t xml:space="preserve">: as long as the value </w:t>
      </w:r>
      <w:r w:rsidRPr="584AD4F1" w:rsidR="12DC4FC1">
        <w:rPr>
          <w:noProof w:val="0"/>
          <w:lang w:val="en-GB"/>
        </w:rPr>
        <w:t>entered</w:t>
      </w:r>
      <w:r w:rsidRPr="584AD4F1" w:rsidR="12DC4FC1">
        <w:rPr>
          <w:noProof w:val="0"/>
          <w:lang w:val="en-GB"/>
        </w:rPr>
        <w:t xml:space="preserve"> by </w:t>
      </w:r>
      <w:r w:rsidRPr="584AD4F1" w:rsidR="12DC4FC1">
        <w:rPr>
          <w:noProof w:val="0"/>
          <w:lang w:val="en-GB"/>
        </w:rPr>
        <w:t>both</w:t>
      </w:r>
      <w:r w:rsidRPr="584AD4F1" w:rsidR="12DC4FC1">
        <w:rPr>
          <w:noProof w:val="0"/>
          <w:lang w:val="en-GB"/>
        </w:rPr>
        <w:t xml:space="preserve"> </w:t>
      </w:r>
      <w:r w:rsidRPr="584AD4F1" w:rsidR="12DC4FC1">
        <w:rPr>
          <w:noProof w:val="0"/>
          <w:lang w:val="en-GB"/>
        </w:rPr>
        <w:t>players</w:t>
      </w:r>
      <w:r w:rsidRPr="584AD4F1" w:rsidR="12DC4FC1">
        <w:rPr>
          <w:noProof w:val="0"/>
          <w:lang w:val="en-GB"/>
        </w:rPr>
        <w:t xml:space="preserve"> </w:t>
      </w:r>
      <w:r w:rsidRPr="584AD4F1" w:rsidR="12DC4FC1">
        <w:rPr>
          <w:noProof w:val="0"/>
          <w:lang w:val="en-GB"/>
        </w:rPr>
        <w:t>is</w:t>
      </w:r>
      <w:r w:rsidRPr="584AD4F1" w:rsidR="12DC4FC1">
        <w:rPr>
          <w:noProof w:val="0"/>
          <w:lang w:val="en-GB"/>
        </w:rPr>
        <w:t xml:space="preserve"> </w:t>
      </w:r>
      <w:r w:rsidRPr="584AD4F1" w:rsidR="12DC4FC1">
        <w:rPr>
          <w:noProof w:val="0"/>
          <w:lang w:val="en-GB"/>
        </w:rPr>
        <w:t>different</w:t>
      </w:r>
      <w:r w:rsidRPr="584AD4F1" w:rsidR="12DC4FC1">
        <w:rPr>
          <w:noProof w:val="0"/>
          <w:lang w:val="en-GB"/>
        </w:rPr>
        <w:t xml:space="preserve"> </w:t>
      </w:r>
      <w:r w:rsidRPr="584AD4F1" w:rsidR="12DC4FC1">
        <w:rPr>
          <w:noProof w:val="0"/>
          <w:lang w:val="en-GB"/>
        </w:rPr>
        <w:t>from</w:t>
      </w:r>
      <w:r w:rsidRPr="584AD4F1" w:rsidR="12DC4FC1">
        <w:rPr>
          <w:noProof w:val="0"/>
          <w:lang w:val="en-GB"/>
        </w:rPr>
        <w:t xml:space="preserve"> the </w:t>
      </w:r>
      <w:r w:rsidRPr="584AD4F1" w:rsidR="12DC4FC1">
        <w:rPr>
          <w:noProof w:val="0"/>
          <w:lang w:val="en-GB"/>
        </w:rPr>
        <w:t>price</w:t>
      </w:r>
    </w:p>
    <w:p w:rsidRPr="00F07EC0" w:rsidR="00F07EC0" w:rsidP="584AD4F1" w:rsidRDefault="00F07EC0" w14:paraId="0BA7FDB1" w14:textId="035846E9">
      <w:pPr>
        <w:pStyle w:val="Cobra-NormalTick"/>
        <w:rPr>
          <w:noProof w:val="0"/>
          <w:color w:val="000000" w:themeColor="text1" w:themeTint="FF" w:themeShade="FF"/>
          <w:lang w:val="en-GB"/>
        </w:rPr>
      </w:pPr>
      <w:r w:rsidRPr="584AD4F1" w:rsidR="12DC4FC1">
        <w:rPr>
          <w:noProof w:val="0"/>
          <w:lang w:val="en-GB"/>
        </w:rPr>
        <w:t>Retri</w:t>
      </w:r>
      <w:r w:rsidRPr="584AD4F1" w:rsidR="12DC4FC1">
        <w:rPr>
          <w:noProof w:val="0"/>
          <w:color w:val="000000" w:themeColor="text1" w:themeTint="FF" w:themeShade="FF"/>
          <w:lang w:val="en-GB"/>
        </w:rPr>
        <w:t>eves</w:t>
      </w:r>
      <w:r w:rsidRPr="584AD4F1" w:rsidR="12DC4FC1">
        <w:rPr>
          <w:noProof w:val="0"/>
          <w:color w:val="000000" w:themeColor="text1" w:themeTint="FF" w:themeShade="FF"/>
          <w:lang w:val="en-GB"/>
        </w:rPr>
        <w:t xml:space="preserve"> the input of the first </w:t>
      </w:r>
      <w:r w:rsidRPr="584AD4F1" w:rsidR="12DC4FC1">
        <w:rPr>
          <w:noProof w:val="0"/>
          <w:color w:val="000000" w:themeColor="text1" w:themeTint="FF" w:themeShade="FF"/>
          <w:lang w:val="en-GB"/>
        </w:rPr>
        <w:t>player</w:t>
      </w:r>
      <w:r w:rsidRPr="584AD4F1" w:rsidR="12DC4FC1">
        <w:rPr>
          <w:noProof w:val="0"/>
          <w:color w:val="000000" w:themeColor="text1" w:themeTint="FF" w:themeShade="FF"/>
          <w:lang w:val="en-GB"/>
        </w:rPr>
        <w:t xml:space="preserve"> and </w:t>
      </w:r>
      <w:r w:rsidRPr="584AD4F1" w:rsidR="12DC4FC1">
        <w:rPr>
          <w:noProof w:val="0"/>
          <w:color w:val="000000" w:themeColor="text1" w:themeTint="FF" w:themeShade="FF"/>
          <w:lang w:val="en-GB"/>
        </w:rPr>
        <w:t>transforms</w:t>
      </w:r>
      <w:r w:rsidRPr="584AD4F1" w:rsidR="12DC4FC1">
        <w:rPr>
          <w:noProof w:val="0"/>
          <w:color w:val="000000" w:themeColor="text1" w:themeTint="FF" w:themeShade="FF"/>
          <w:lang w:val="en-GB"/>
        </w:rPr>
        <w:t xml:space="preserve"> the </w:t>
      </w:r>
      <w:r w:rsidRPr="584AD4F1" w:rsidR="12DC4FC1">
        <w:rPr>
          <w:noProof w:val="0"/>
          <w:color w:val="000000" w:themeColor="text1" w:themeTint="FF" w:themeShade="FF"/>
          <w:lang w:val="en-GB"/>
        </w:rPr>
        <w:t>text</w:t>
      </w:r>
      <w:r w:rsidRPr="584AD4F1" w:rsidR="12DC4FC1">
        <w:rPr>
          <w:noProof w:val="0"/>
          <w:color w:val="000000" w:themeColor="text1" w:themeTint="FF" w:themeShade="FF"/>
          <w:lang w:val="en-GB"/>
        </w:rPr>
        <w:t xml:space="preserve"> value </w:t>
      </w:r>
      <w:r w:rsidRPr="584AD4F1" w:rsidR="12DC4FC1">
        <w:rPr>
          <w:noProof w:val="0"/>
          <w:color w:val="000000" w:themeColor="text1" w:themeTint="FF" w:themeShade="FF"/>
          <w:lang w:val="en-GB"/>
        </w:rPr>
        <w:t>into</w:t>
      </w:r>
      <w:r w:rsidRPr="584AD4F1" w:rsidR="12DC4FC1">
        <w:rPr>
          <w:noProof w:val="0"/>
          <w:color w:val="000000" w:themeColor="text1" w:themeTint="FF" w:themeShade="FF"/>
          <w:lang w:val="en-GB"/>
        </w:rPr>
        <w:t xml:space="preserve"> a </w:t>
      </w:r>
      <w:r w:rsidRPr="584AD4F1" w:rsidR="12DC4FC1">
        <w:rPr>
          <w:noProof w:val="0"/>
          <w:color w:val="000000" w:themeColor="text1" w:themeTint="FF" w:themeShade="FF"/>
          <w:lang w:val="en-GB"/>
        </w:rPr>
        <w:t>numeric</w:t>
      </w:r>
      <w:r w:rsidRPr="584AD4F1" w:rsidR="12DC4FC1">
        <w:rPr>
          <w:noProof w:val="0"/>
          <w:color w:val="000000" w:themeColor="text1" w:themeTint="FF" w:themeShade="FF"/>
          <w:lang w:val="en-GB"/>
        </w:rPr>
        <w:t xml:space="preserve"> </w:t>
      </w:r>
      <w:r w:rsidRPr="584AD4F1" w:rsidR="12DC4FC1">
        <w:rPr>
          <w:noProof w:val="0"/>
          <w:color w:val="000000" w:themeColor="text1" w:themeTint="FF" w:themeShade="FF"/>
          <w:lang w:val="en-GB"/>
        </w:rPr>
        <w:t>integer</w:t>
      </w:r>
    </w:p>
    <w:p w:rsidR="00F07EC0" w:rsidP="584AD4F1" w:rsidRDefault="00F07EC0" w14:paraId="3574256D" w14:textId="657E4FEB">
      <w:pPr>
        <w:pStyle w:val="Cobra-NormalTick"/>
        <w:rPr>
          <w:rStyle w:val="Cobra-CodeCar"/>
          <w:noProof w:val="0"/>
          <w:lang w:val="en-GB"/>
        </w:rPr>
      </w:pPr>
      <w:r w:rsidRPr="584AD4F1" w:rsidR="12DC4FC1">
        <w:rPr>
          <w:noProof w:val="0"/>
          <w:color w:val="000000" w:themeColor="text1" w:themeTint="FF" w:themeShade="FF"/>
          <w:lang w:val="en-GB"/>
        </w:rPr>
        <w:t>Leave</w:t>
      </w:r>
      <w:r w:rsidRPr="584AD4F1" w:rsidR="12DC4FC1">
        <w:rPr>
          <w:noProof w:val="0"/>
          <w:lang w:val="en-GB"/>
        </w:rPr>
        <w:t xml:space="preserve"> a line to call the </w:t>
      </w:r>
      <w:r w:rsidRPr="584AD4F1" w:rsidR="097C9849">
        <w:rPr>
          <w:rStyle w:val="Cobra-CodeCar"/>
          <w:noProof w:val="0"/>
          <w:color w:val="92D050"/>
          <w:highlight w:val="black"/>
          <w:lang w:val="en-GB"/>
        </w:rPr>
        <w:t>PlayerTurnVerification</w:t>
      </w:r>
      <w:r w:rsidRPr="584AD4F1" w:rsidR="097C9849">
        <w:rPr>
          <w:rStyle w:val="Cobra-CodeCar"/>
          <w:noProof w:val="0"/>
          <w:highlight w:val="black"/>
          <w:lang w:val="en-GB"/>
        </w:rPr>
        <w:t>()</w:t>
      </w:r>
      <w:r w:rsidRPr="584AD4F1" w:rsidR="78024753">
        <w:rPr>
          <w:noProof w:val="0"/>
          <w:lang w:val="en-GB"/>
        </w:rPr>
        <w:t xml:space="preserve"> function</w:t>
      </w:r>
    </w:p>
    <w:p w:rsidR="00A867A2" w:rsidP="584AD4F1" w:rsidRDefault="00A867A2" w14:paraId="3CBC94A0" w14:textId="34E0E0CC">
      <w:pPr>
        <w:pStyle w:val="Cobra-NormalTick"/>
        <w:rPr>
          <w:noProof w:val="0"/>
          <w:lang w:val="en-GB"/>
        </w:rPr>
      </w:pPr>
      <w:r w:rsidRPr="584AD4F1" w:rsidR="06ED01CC">
        <w:rPr>
          <w:noProof w:val="0"/>
          <w:lang w:val="en-GB"/>
        </w:rPr>
        <w:t xml:space="preserve">Check if the first </w:t>
      </w:r>
      <w:r w:rsidRPr="584AD4F1" w:rsidR="06ED01CC">
        <w:rPr>
          <w:noProof w:val="0"/>
          <w:lang w:val="en-GB"/>
        </w:rPr>
        <w:t>player's</w:t>
      </w:r>
      <w:r w:rsidRPr="584AD4F1" w:rsidR="06ED01CC">
        <w:rPr>
          <w:noProof w:val="0"/>
          <w:lang w:val="en-GB"/>
        </w:rPr>
        <w:t xml:space="preserve"> entry </w:t>
      </w:r>
      <w:r w:rsidRPr="584AD4F1" w:rsidR="06ED01CC">
        <w:rPr>
          <w:noProof w:val="0"/>
          <w:lang w:val="en-GB"/>
        </w:rPr>
        <w:t>is</w:t>
      </w:r>
      <w:r w:rsidRPr="584AD4F1" w:rsidR="06ED01CC">
        <w:rPr>
          <w:noProof w:val="0"/>
          <w:lang w:val="en-GB"/>
        </w:rPr>
        <w:t xml:space="preserve"> </w:t>
      </w:r>
      <w:r w:rsidRPr="584AD4F1" w:rsidR="06ED01CC">
        <w:rPr>
          <w:noProof w:val="0"/>
          <w:lang w:val="en-GB"/>
        </w:rPr>
        <w:t>equal</w:t>
      </w:r>
      <w:r w:rsidRPr="584AD4F1" w:rsidR="06ED01CC">
        <w:rPr>
          <w:noProof w:val="0"/>
          <w:lang w:val="en-GB"/>
        </w:rPr>
        <w:t xml:space="preserve"> to the </w:t>
      </w:r>
      <w:r w:rsidRPr="584AD4F1" w:rsidR="06ED01CC">
        <w:rPr>
          <w:noProof w:val="0"/>
          <w:lang w:val="en-GB"/>
        </w:rPr>
        <w:t>price</w:t>
      </w:r>
      <w:r w:rsidRPr="584AD4F1" w:rsidR="06ED01CC">
        <w:rPr>
          <w:noProof w:val="0"/>
          <w:lang w:val="en-GB"/>
        </w:rPr>
        <w:t xml:space="preserve">, if </w:t>
      </w:r>
      <w:r w:rsidRPr="584AD4F1" w:rsidR="06ED01CC">
        <w:rPr>
          <w:noProof w:val="0"/>
          <w:lang w:val="en-GB"/>
        </w:rPr>
        <w:t>so</w:t>
      </w:r>
      <w:r w:rsidRPr="584AD4F1" w:rsidR="06ED01CC">
        <w:rPr>
          <w:noProof w:val="0"/>
          <w:lang w:val="en-GB"/>
        </w:rPr>
        <w:t xml:space="preserve">, stop the </w:t>
      </w:r>
      <w:r w:rsidRPr="584AD4F1" w:rsidR="06ED01CC">
        <w:rPr>
          <w:noProof w:val="0"/>
          <w:lang w:val="en-GB"/>
        </w:rPr>
        <w:t>loop</w:t>
      </w:r>
      <w:r w:rsidRPr="584AD4F1" w:rsidR="06ED01CC">
        <w:rPr>
          <w:noProof w:val="0"/>
          <w:lang w:val="en-GB"/>
        </w:rPr>
        <w:t xml:space="preserve"> </w:t>
      </w:r>
      <w:r w:rsidRPr="584AD4F1" w:rsidR="06ED01CC">
        <w:rPr>
          <w:noProof w:val="0"/>
          <w:lang w:val="en-GB"/>
        </w:rPr>
        <w:t>using</w:t>
      </w:r>
      <w:r w:rsidRPr="584AD4F1" w:rsidR="06ED01CC">
        <w:rPr>
          <w:noProof w:val="0"/>
          <w:lang w:val="en-GB"/>
        </w:rPr>
        <w:t xml:space="preserve"> break and display "Player 1 </w:t>
      </w:r>
      <w:r w:rsidRPr="584AD4F1" w:rsidR="06ED01CC">
        <w:rPr>
          <w:noProof w:val="0"/>
          <w:lang w:val="en-GB"/>
        </w:rPr>
        <w:t>won!</w:t>
      </w:r>
      <w:r w:rsidRPr="584AD4F1" w:rsidR="06ED01CC">
        <w:rPr>
          <w:noProof w:val="0"/>
          <w:lang w:val="en-GB"/>
        </w:rPr>
        <w:t>"</w:t>
      </w:r>
    </w:p>
    <w:p w:rsidRPr="00F07EC0" w:rsidR="00A867A2" w:rsidP="584AD4F1" w:rsidRDefault="00A867A2" w14:paraId="467BE467" w14:textId="09B9938C">
      <w:pPr>
        <w:pStyle w:val="Cobra-NormalTick"/>
        <w:rPr>
          <w:noProof w:val="0"/>
          <w:lang w:val="en-GB"/>
        </w:rPr>
      </w:pPr>
      <w:r w:rsidRPr="584AD4F1" w:rsidR="06ED01CC">
        <w:rPr>
          <w:noProof w:val="0"/>
          <w:lang w:val="en-GB"/>
        </w:rPr>
        <w:t>Retrieves</w:t>
      </w:r>
      <w:r w:rsidRPr="584AD4F1" w:rsidR="06ED01CC">
        <w:rPr>
          <w:noProof w:val="0"/>
          <w:lang w:val="en-GB"/>
        </w:rPr>
        <w:t xml:space="preserve"> the second </w:t>
      </w:r>
      <w:r w:rsidRPr="584AD4F1" w:rsidR="06ED01CC">
        <w:rPr>
          <w:noProof w:val="0"/>
          <w:lang w:val="en-GB"/>
        </w:rPr>
        <w:t>player's</w:t>
      </w:r>
      <w:r w:rsidRPr="584AD4F1" w:rsidR="06ED01CC">
        <w:rPr>
          <w:noProof w:val="0"/>
          <w:lang w:val="en-GB"/>
        </w:rPr>
        <w:t xml:space="preserve"> input and </w:t>
      </w:r>
      <w:r w:rsidRPr="584AD4F1" w:rsidR="06ED01CC">
        <w:rPr>
          <w:noProof w:val="0"/>
          <w:lang w:val="en-GB"/>
        </w:rPr>
        <w:t>transforms</w:t>
      </w:r>
      <w:r w:rsidRPr="584AD4F1" w:rsidR="06ED01CC">
        <w:rPr>
          <w:noProof w:val="0"/>
          <w:lang w:val="en-GB"/>
        </w:rPr>
        <w:t xml:space="preserve"> the value </w:t>
      </w:r>
      <w:r w:rsidRPr="584AD4F1" w:rsidR="06ED01CC">
        <w:rPr>
          <w:noProof w:val="0"/>
          <w:lang w:val="en-GB"/>
        </w:rPr>
        <w:t>into</w:t>
      </w:r>
      <w:r w:rsidRPr="584AD4F1" w:rsidR="06ED01CC">
        <w:rPr>
          <w:noProof w:val="0"/>
          <w:lang w:val="en-GB"/>
        </w:rPr>
        <w:t xml:space="preserve"> an </w:t>
      </w:r>
      <w:r w:rsidRPr="584AD4F1" w:rsidR="06ED01CC">
        <w:rPr>
          <w:noProof w:val="0"/>
          <w:lang w:val="en-GB"/>
        </w:rPr>
        <w:t>entire</w:t>
      </w:r>
    </w:p>
    <w:p w:rsidR="00F518B4" w:rsidP="584AD4F1" w:rsidRDefault="00F518B4" w14:paraId="7D49DD0A" w14:textId="62EC199F">
      <w:pPr>
        <w:pStyle w:val="Cobra-NormalTick"/>
        <w:rPr>
          <w:rStyle w:val="Cobra-CodeCar"/>
          <w:noProof w:val="0"/>
          <w:lang w:val="en-GB"/>
        </w:rPr>
      </w:pPr>
      <w:r w:rsidRPr="584AD4F1" w:rsidR="097C9849">
        <w:rPr>
          <w:noProof w:val="0"/>
          <w:lang w:val="en-GB"/>
        </w:rPr>
        <w:t>Leaves</w:t>
      </w:r>
      <w:r w:rsidRPr="584AD4F1" w:rsidR="097C9849">
        <w:rPr>
          <w:noProof w:val="0"/>
          <w:lang w:val="en-GB"/>
        </w:rPr>
        <w:t xml:space="preserve"> a line to call the </w:t>
      </w:r>
      <w:r w:rsidRPr="584AD4F1" w:rsidR="097C9849">
        <w:rPr>
          <w:rStyle w:val="Cobra-CodeCar"/>
          <w:noProof w:val="0"/>
          <w:color w:val="92D050"/>
          <w:highlight w:val="black"/>
          <w:lang w:val="en-GB"/>
        </w:rPr>
        <w:t>PlayerTurnVerification</w:t>
      </w:r>
      <w:r w:rsidRPr="584AD4F1" w:rsidR="097C9849">
        <w:rPr>
          <w:rStyle w:val="Cobra-CodeCar"/>
          <w:noProof w:val="0"/>
          <w:highlight w:val="black"/>
          <w:lang w:val="en-GB"/>
        </w:rPr>
        <w:t>()</w:t>
      </w:r>
      <w:r w:rsidRPr="584AD4F1" w:rsidR="337110FA">
        <w:rPr>
          <w:noProof w:val="0"/>
          <w:lang w:val="en-GB"/>
        </w:rPr>
        <w:t xml:space="preserve"> function</w:t>
      </w:r>
    </w:p>
    <w:p w:rsidR="00A867A2" w:rsidP="584AD4F1" w:rsidRDefault="00A867A2" w14:paraId="1BF10D62" w14:textId="1E141EB5">
      <w:pPr>
        <w:pStyle w:val="Cobra-NormalTick"/>
        <w:rPr>
          <w:noProof w:val="0"/>
          <w:lang w:val="en-GB"/>
        </w:rPr>
      </w:pPr>
      <w:r w:rsidRPr="584AD4F1" w:rsidR="06ED01CC">
        <w:rPr>
          <w:noProof w:val="0"/>
          <w:lang w:val="en-GB"/>
        </w:rPr>
        <w:t xml:space="preserve">Check if the second </w:t>
      </w:r>
      <w:r w:rsidRPr="584AD4F1" w:rsidR="06ED01CC">
        <w:rPr>
          <w:noProof w:val="0"/>
          <w:lang w:val="en-GB"/>
        </w:rPr>
        <w:t>player's</w:t>
      </w:r>
      <w:r w:rsidRPr="584AD4F1" w:rsidR="06ED01CC">
        <w:rPr>
          <w:noProof w:val="0"/>
          <w:lang w:val="en-GB"/>
        </w:rPr>
        <w:t xml:space="preserve"> entry </w:t>
      </w:r>
      <w:r w:rsidRPr="584AD4F1" w:rsidR="06ED01CC">
        <w:rPr>
          <w:noProof w:val="0"/>
          <w:lang w:val="en-GB"/>
        </w:rPr>
        <w:t>is</w:t>
      </w:r>
      <w:r w:rsidRPr="584AD4F1" w:rsidR="06ED01CC">
        <w:rPr>
          <w:noProof w:val="0"/>
          <w:lang w:val="en-GB"/>
        </w:rPr>
        <w:t xml:space="preserve"> </w:t>
      </w:r>
      <w:r w:rsidRPr="584AD4F1" w:rsidR="06ED01CC">
        <w:rPr>
          <w:noProof w:val="0"/>
          <w:lang w:val="en-GB"/>
        </w:rPr>
        <w:t>equal</w:t>
      </w:r>
      <w:r w:rsidRPr="584AD4F1" w:rsidR="06ED01CC">
        <w:rPr>
          <w:noProof w:val="0"/>
          <w:lang w:val="en-GB"/>
        </w:rPr>
        <w:t xml:space="preserve"> to the </w:t>
      </w:r>
      <w:r w:rsidRPr="584AD4F1" w:rsidR="06ED01CC">
        <w:rPr>
          <w:noProof w:val="0"/>
          <w:lang w:val="en-GB"/>
        </w:rPr>
        <w:t>prize</w:t>
      </w:r>
      <w:r w:rsidRPr="584AD4F1" w:rsidR="06ED01CC">
        <w:rPr>
          <w:noProof w:val="0"/>
          <w:lang w:val="en-GB"/>
        </w:rPr>
        <w:t xml:space="preserve">, if </w:t>
      </w:r>
      <w:r w:rsidRPr="584AD4F1" w:rsidR="06ED01CC">
        <w:rPr>
          <w:noProof w:val="0"/>
          <w:lang w:val="en-GB"/>
        </w:rPr>
        <w:t>so</w:t>
      </w:r>
      <w:r w:rsidRPr="584AD4F1" w:rsidR="06ED01CC">
        <w:rPr>
          <w:noProof w:val="0"/>
          <w:lang w:val="en-GB"/>
        </w:rPr>
        <w:t xml:space="preserve">, displays "Player 2 </w:t>
      </w:r>
      <w:r w:rsidRPr="584AD4F1" w:rsidR="06ED01CC">
        <w:rPr>
          <w:noProof w:val="0"/>
          <w:lang w:val="en-GB"/>
        </w:rPr>
        <w:t>won!</w:t>
      </w:r>
      <w:r w:rsidRPr="584AD4F1" w:rsidR="06ED01CC">
        <w:rPr>
          <w:noProof w:val="0"/>
          <w:lang w:val="en-GB"/>
        </w:rPr>
        <w:t>"</w:t>
      </w:r>
    </w:p>
    <w:p w:rsidR="00DA573D" w:rsidP="584AD4F1" w:rsidRDefault="00DA573D" w14:paraId="6BE132A1" w14:textId="6646B585">
      <w:pPr>
        <w:ind w:left="348"/>
        <w:rPr>
          <w:noProof w:val="0"/>
          <w:lang w:val="en-GB"/>
        </w:rPr>
      </w:pPr>
    </w:p>
    <w:p w:rsidR="00DA573D" w:rsidP="584AD4F1" w:rsidRDefault="12213E23" w14:paraId="0B10F135" w14:textId="2FA4D112">
      <w:pPr>
        <w:pStyle w:val="Cobra-Titre2"/>
        <w:rPr>
          <w:rFonts w:eastAsia="Calibri"/>
          <w:noProof w:val="0"/>
          <w:lang w:val="en-GB"/>
        </w:rPr>
      </w:pPr>
      <w:r w:rsidRPr="584AD4F1" w:rsidR="6E9782AE">
        <w:rPr>
          <w:rFonts w:eastAsia="Calibri"/>
          <w:noProof w:val="0"/>
          <w:lang w:val="en-GB"/>
        </w:rPr>
        <w:t xml:space="preserve">The end of the </w:t>
      </w:r>
      <w:r w:rsidRPr="584AD4F1" w:rsidR="6E9782AE">
        <w:rPr>
          <w:rFonts w:eastAsia="Calibri"/>
          <w:noProof w:val="0"/>
          <w:lang w:val="en-GB"/>
        </w:rPr>
        <w:t>beginning</w:t>
      </w:r>
    </w:p>
    <w:p w:rsidR="7799DF49" w:rsidP="584AD4F1" w:rsidRDefault="7799DF49" w14:paraId="27786756" w14:textId="066FF30E">
      <w:pPr>
        <w:rPr>
          <w:noProof w:val="0"/>
          <w:lang w:val="en-GB"/>
        </w:rPr>
      </w:pPr>
    </w:p>
    <w:p w:rsidR="00DA573D" w:rsidP="584AD4F1" w:rsidRDefault="00DA573D" w14:paraId="6534339F" w14:textId="4A59BC92">
      <w:pPr>
        <w:pStyle w:val="Cobra-Normal"/>
        <w:ind w:firstLine="708"/>
        <w:rPr>
          <w:noProof w:val="0"/>
          <w:lang w:val="en-GB"/>
        </w:rPr>
      </w:pPr>
      <w:r w:rsidRPr="584AD4F1" w:rsidR="6420DFE3">
        <w:rPr>
          <w:noProof w:val="0"/>
          <w:lang w:val="en-GB"/>
        </w:rPr>
        <w:t>It's</w:t>
      </w:r>
      <w:r w:rsidRPr="584AD4F1" w:rsidR="6420DFE3">
        <w:rPr>
          <w:noProof w:val="0"/>
          <w:lang w:val="en-GB"/>
        </w:rPr>
        <w:t xml:space="preserve"> time to finish the last part of the </w:t>
      </w:r>
      <w:r w:rsidRPr="584AD4F1" w:rsidR="6420DFE3">
        <w:rPr>
          <w:noProof w:val="0"/>
          <w:lang w:val="en-GB"/>
        </w:rPr>
        <w:t>game</w:t>
      </w:r>
      <w:r w:rsidRPr="584AD4F1" w:rsidR="6420DFE3">
        <w:rPr>
          <w:noProof w:val="0"/>
          <w:lang w:val="en-GB"/>
        </w:rPr>
        <w:t xml:space="preserve"> </w:t>
      </w:r>
      <w:r w:rsidRPr="584AD4F1" w:rsidR="6420DFE3">
        <w:rPr>
          <w:noProof w:val="0"/>
          <w:lang w:val="en-GB"/>
        </w:rPr>
        <w:t>so</w:t>
      </w:r>
      <w:r w:rsidRPr="584AD4F1" w:rsidR="6420DFE3">
        <w:rPr>
          <w:noProof w:val="0"/>
          <w:lang w:val="en-GB"/>
        </w:rPr>
        <w:t xml:space="preserve"> the show can </w:t>
      </w:r>
      <w:r w:rsidRPr="584AD4F1" w:rsidR="6420DFE3">
        <w:rPr>
          <w:noProof w:val="0"/>
          <w:lang w:val="en-GB"/>
        </w:rPr>
        <w:t>begin</w:t>
      </w:r>
      <w:r w:rsidRPr="584AD4F1" w:rsidR="6420DFE3">
        <w:rPr>
          <w:noProof w:val="0"/>
          <w:lang w:val="en-GB"/>
        </w:rPr>
        <w:t xml:space="preserve">! It </w:t>
      </w:r>
      <w:r w:rsidRPr="584AD4F1" w:rsidR="6420DFE3">
        <w:rPr>
          <w:noProof w:val="0"/>
          <w:lang w:val="en-GB"/>
        </w:rPr>
        <w:t>will</w:t>
      </w:r>
      <w:r w:rsidRPr="584AD4F1" w:rsidR="6420DFE3">
        <w:rPr>
          <w:noProof w:val="0"/>
          <w:lang w:val="en-GB"/>
        </w:rPr>
        <w:t xml:space="preserve"> </w:t>
      </w:r>
      <w:r w:rsidRPr="584AD4F1" w:rsidR="6420DFE3">
        <w:rPr>
          <w:noProof w:val="0"/>
          <w:lang w:val="en-GB"/>
        </w:rPr>
        <w:t>now</w:t>
      </w:r>
      <w:r w:rsidRPr="584AD4F1" w:rsidR="6420DFE3">
        <w:rPr>
          <w:noProof w:val="0"/>
          <w:lang w:val="en-GB"/>
        </w:rPr>
        <w:t xml:space="preserve"> </w:t>
      </w:r>
      <w:r w:rsidRPr="584AD4F1" w:rsidR="6420DFE3">
        <w:rPr>
          <w:noProof w:val="0"/>
          <w:lang w:val="en-GB"/>
        </w:rPr>
        <w:t>be</w:t>
      </w:r>
      <w:r w:rsidRPr="584AD4F1" w:rsidR="6420DFE3">
        <w:rPr>
          <w:noProof w:val="0"/>
          <w:lang w:val="en-GB"/>
        </w:rPr>
        <w:t xml:space="preserve"> </w:t>
      </w:r>
      <w:r w:rsidRPr="584AD4F1" w:rsidR="6420DFE3">
        <w:rPr>
          <w:noProof w:val="0"/>
          <w:lang w:val="en-GB"/>
        </w:rPr>
        <w:t>necessary</w:t>
      </w:r>
      <w:r w:rsidRPr="584AD4F1" w:rsidR="6420DFE3">
        <w:rPr>
          <w:noProof w:val="0"/>
          <w:lang w:val="en-GB"/>
        </w:rPr>
        <w:t xml:space="preserve"> to </w:t>
      </w:r>
      <w:r w:rsidRPr="584AD4F1" w:rsidR="6420DFE3">
        <w:rPr>
          <w:noProof w:val="0"/>
          <w:lang w:val="en-GB"/>
        </w:rPr>
        <w:t>complete</w:t>
      </w:r>
      <w:r w:rsidRPr="584AD4F1" w:rsidR="6420DFE3">
        <w:rPr>
          <w:noProof w:val="0"/>
          <w:lang w:val="en-GB"/>
        </w:rPr>
        <w:t xml:space="preserve"> </w:t>
      </w:r>
      <w:r w:rsidRPr="584AD4F1" w:rsidR="6420DFE3">
        <w:rPr>
          <w:noProof w:val="0"/>
          <w:lang w:val="en-GB"/>
        </w:rPr>
        <w:t>this</w:t>
      </w:r>
      <w:r w:rsidRPr="584AD4F1" w:rsidR="6420DFE3">
        <w:rPr>
          <w:noProof w:val="0"/>
          <w:lang w:val="en-GB"/>
        </w:rPr>
        <w:t xml:space="preserve"> </w:t>
      </w:r>
      <w:r w:rsidRPr="584AD4F1" w:rsidR="6420DFE3">
        <w:rPr>
          <w:noProof w:val="0"/>
          <w:lang w:val="en-GB"/>
        </w:rPr>
        <w:t>function</w:t>
      </w:r>
      <w:r w:rsidRPr="584AD4F1" w:rsidR="6420DFE3">
        <w:rPr>
          <w:noProof w:val="0"/>
          <w:lang w:val="en-GB"/>
        </w:rPr>
        <w:t>:</w:t>
      </w:r>
    </w:p>
    <w:p w:rsidRPr="007405A6" w:rsidR="007405A6" w:rsidP="584AD4F1" w:rsidRDefault="007405A6" w14:paraId="55619CD1" w14:textId="485760A1">
      <w:pPr>
        <w:pStyle w:val="Cobra-Code"/>
        <w:rPr>
          <w:rFonts w:ascii="Consolas" w:hAnsi="Consolas" w:eastAsia="Times New Roman" w:cs="Times New Roman"/>
          <w:noProof w:val="0"/>
          <w:color w:val="D4D4D4"/>
          <w:sz w:val="21"/>
          <w:szCs w:val="21"/>
          <w:lang w:val="en-GB"/>
        </w:rPr>
      </w:pPr>
      <w:r w:rsidRPr="584AD4F1" w:rsidR="3F39D0F1">
        <w:rPr>
          <w:noProof w:val="0"/>
          <w:color w:val="FF79C6"/>
          <w:lang w:val="en-GB"/>
        </w:rPr>
        <w:t>def</w:t>
      </w:r>
      <w:r w:rsidRPr="584AD4F1" w:rsidR="3F39D0F1">
        <w:rPr>
          <w:noProof w:val="0"/>
          <w:color w:val="FF79C6"/>
          <w:lang w:val="en-GB"/>
        </w:rPr>
        <w:t xml:space="preserve"> </w:t>
      </w:r>
      <w:r w:rsidRPr="584AD4F1" w:rsidR="3F39D0F1">
        <w:rPr>
          <w:noProof w:val="0"/>
          <w:color w:val="92D050"/>
          <w:lang w:val="en-GB"/>
        </w:rPr>
        <w:t>PlayerTurnVerification</w:t>
      </w:r>
      <w:r w:rsidRPr="584AD4F1" w:rsidR="3F39D0F1">
        <w:rPr>
          <w:rFonts w:ascii="Consolas" w:hAnsi="Consolas" w:eastAsia="Times New Roman" w:cs="Times New Roman"/>
          <w:noProof w:val="0"/>
          <w:color w:val="D4D4D4"/>
          <w:sz w:val="21"/>
          <w:szCs w:val="21"/>
          <w:lang w:val="en-GB"/>
        </w:rPr>
        <w:t>(</w:t>
      </w:r>
      <w:r w:rsidRPr="584AD4F1" w:rsidR="3F39D0F1">
        <w:rPr>
          <w:rStyle w:val="Cobra-CodeCar"/>
          <w:noProof w:val="0"/>
          <w:lang w:val="en-GB"/>
        </w:rPr>
        <w:t>valuePlayer</w:t>
      </w:r>
      <w:r w:rsidRPr="584AD4F1" w:rsidR="3F39D0F1">
        <w:rPr>
          <w:rStyle w:val="Cobra-CodeCar"/>
          <w:noProof w:val="0"/>
          <w:lang w:val="en-GB"/>
        </w:rPr>
        <w:t>, </w:t>
      </w:r>
      <w:r w:rsidRPr="584AD4F1" w:rsidR="3F39D0F1">
        <w:rPr>
          <w:rStyle w:val="Cobra-CodeCar"/>
          <w:noProof w:val="0"/>
          <w:lang w:val="en-GB"/>
        </w:rPr>
        <w:t>price</w:t>
      </w:r>
      <w:r w:rsidRPr="584AD4F1" w:rsidR="3F39D0F1">
        <w:rPr>
          <w:rStyle w:val="Cobra-CodeCar"/>
          <w:noProof w:val="0"/>
          <w:lang w:val="en-GB"/>
        </w:rPr>
        <w:t>, </w:t>
      </w:r>
      <w:r w:rsidRPr="584AD4F1" w:rsidR="3F39D0F1">
        <w:rPr>
          <w:rStyle w:val="Cobra-CodeCar"/>
          <w:noProof w:val="0"/>
          <w:lang w:val="en-GB"/>
        </w:rPr>
        <w:t>nextPlayerName</w:t>
      </w:r>
      <w:r w:rsidRPr="584AD4F1" w:rsidR="3F39D0F1">
        <w:rPr>
          <w:rFonts w:ascii="Consolas" w:hAnsi="Consolas" w:eastAsia="Times New Roman" w:cs="Times New Roman"/>
          <w:noProof w:val="0"/>
          <w:color w:val="D4D4D4"/>
          <w:sz w:val="21"/>
          <w:szCs w:val="21"/>
          <w:lang w:val="en-GB"/>
        </w:rPr>
        <w:t>):</w:t>
      </w:r>
    </w:p>
    <w:p w:rsidRPr="007405A6" w:rsidR="007405A6" w:rsidP="584AD4F1" w:rsidRDefault="007405A6" w14:paraId="1CC9E1A8" w14:textId="3A5F6EED">
      <w:pPr>
        <w:pStyle w:val="Cobra-Code"/>
        <w:rPr>
          <w:rFonts w:ascii="Consolas" w:hAnsi="Consolas" w:eastAsia="Times New Roman" w:cs="Times New Roman"/>
          <w:noProof w:val="0"/>
          <w:color w:val="FFC000" w:themeColor="accent4"/>
          <w:sz w:val="21"/>
          <w:szCs w:val="21"/>
          <w:lang w:val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fr-FR"/>
        </w:rPr>
        <w:tab/>
      </w:r>
      <w:r w:rsidRPr="584AD4F1" w:rsidR="3F39D0F1">
        <w:rPr>
          <w:rFonts w:ascii="Consolas" w:hAnsi="Consolas" w:eastAsia="Times New Roman" w:cs="Times New Roman"/>
          <w:noProof w:val="0"/>
          <w:color w:val="FFC000" w:themeColor="accent4"/>
          <w:sz w:val="21"/>
          <w:szCs w:val="21"/>
          <w:lang w:val="en-GB"/>
        </w:rPr>
        <w:t>...</w:t>
      </w:r>
    </w:p>
    <w:p w:rsidR="00DA573D" w:rsidP="584AD4F1" w:rsidRDefault="00DA573D" w14:paraId="773308C0" w14:textId="74C86A2C">
      <w:pPr>
        <w:rPr>
          <w:noProof w:val="0"/>
          <w:lang w:val="en-GB"/>
        </w:rPr>
      </w:pPr>
    </w:p>
    <w:p w:rsidRPr="008B7016" w:rsidR="007405A6" w:rsidP="584AD4F1" w:rsidRDefault="007405A6" w14:paraId="13596349" w14:textId="79A4AB78">
      <w:pPr>
        <w:rPr>
          <w:noProof w:val="0"/>
          <w:lang w:val="en-GB"/>
        </w:rPr>
      </w:pPr>
      <w:r>
        <w:rPr>
          <w:lang w:eastAsia="fr-FR"/>
        </w:rPr>
        <w:tab/>
      </w:r>
      <w:r w:rsidRPr="584AD4F1" w:rsidR="3F39D0F1">
        <w:rPr>
          <w:rStyle w:val="Cobra-NormalCar"/>
          <w:noProof w:val="0"/>
          <w:lang w:val="en-GB"/>
        </w:rPr>
        <w:t xml:space="preserve">Here, it will be necessary to check if the value entered by the player </w:t>
      </w:r>
      <w:r w:rsidRPr="584AD4F1" w:rsidR="3F39D0F1">
        <w:rPr>
          <w:rStyle w:val="Cobra-CodeCar"/>
          <w:noProof w:val="0"/>
          <w:highlight w:val="black"/>
          <w:lang w:val="en-GB"/>
        </w:rPr>
        <w:t xml:space="preserve">valuePlayer</w:t>
      </w:r>
      <w:r w:rsidRPr="584AD4F1" w:rsidR="4CBD1F5E">
        <w:rPr>
          <w:rStyle w:val="Cobra-NormalCar"/>
          <w:noProof w:val="0"/>
          <w:lang w:val="en-GB"/>
        </w:rPr>
        <w:t xml:space="preserve"> i</w:t>
      </w:r>
      <w:r w:rsidRPr="584AD4F1" w:rsidR="3F39D0F1">
        <w:rPr>
          <w:rStyle w:val="Cobra-NormalCar"/>
          <w:noProof w:val="0"/>
          <w:lang w:val="en-GB"/>
        </w:rPr>
        <w:t>s higher or lower than the price of the product.</w:t>
      </w:r>
    </w:p>
    <w:p w:rsidRPr="008B7016" w:rsidR="007405A6" w:rsidP="584AD4F1" w:rsidRDefault="007405A6" w14:paraId="479E140B" w14:textId="5837A430">
      <w:pPr>
        <w:pStyle w:val="Cobra-NormalTick"/>
        <w:rPr>
          <w:noProof w:val="0"/>
          <w:lang w:val="en-GB"/>
        </w:rPr>
      </w:pPr>
      <w:r w:rsidRPr="584AD4F1" w:rsidR="3F39D0F1">
        <w:rPr>
          <w:noProof w:val="0"/>
          <w:lang w:val="en-GB"/>
        </w:rPr>
        <w:t xml:space="preserve">If the value </w:t>
      </w:r>
      <w:r w:rsidRPr="584AD4F1" w:rsidR="3F39D0F1">
        <w:rPr>
          <w:noProof w:val="0"/>
          <w:lang w:val="en-GB"/>
        </w:rPr>
        <w:t>entered</w:t>
      </w:r>
      <w:r w:rsidRPr="584AD4F1" w:rsidR="3F39D0F1">
        <w:rPr>
          <w:noProof w:val="0"/>
          <w:lang w:val="en-GB"/>
        </w:rPr>
        <w:t xml:space="preserve"> by the </w:t>
      </w:r>
      <w:r w:rsidRPr="584AD4F1" w:rsidR="3F39D0F1">
        <w:rPr>
          <w:noProof w:val="0"/>
          <w:lang w:val="en-GB"/>
        </w:rPr>
        <w:t>player</w:t>
      </w:r>
      <w:r w:rsidRPr="584AD4F1" w:rsidR="3F39D0F1">
        <w:rPr>
          <w:noProof w:val="0"/>
          <w:lang w:val="en-GB"/>
        </w:rPr>
        <w:t xml:space="preserve"> </w:t>
      </w:r>
      <w:r w:rsidRPr="584AD4F1" w:rsidR="3F39D0F1">
        <w:rPr>
          <w:noProof w:val="0"/>
          <w:lang w:val="en-GB"/>
        </w:rPr>
        <w:t>is</w:t>
      </w:r>
      <w:r w:rsidRPr="584AD4F1" w:rsidR="3F39D0F1">
        <w:rPr>
          <w:noProof w:val="0"/>
          <w:lang w:val="en-GB"/>
        </w:rPr>
        <w:t xml:space="preserve"> </w:t>
      </w:r>
      <w:r w:rsidRPr="584AD4F1" w:rsidR="3F39D0F1">
        <w:rPr>
          <w:noProof w:val="0"/>
          <w:lang w:val="en-GB"/>
        </w:rPr>
        <w:t>less</w:t>
      </w:r>
      <w:r w:rsidRPr="584AD4F1" w:rsidR="3F39D0F1">
        <w:rPr>
          <w:noProof w:val="0"/>
          <w:lang w:val="en-GB"/>
        </w:rPr>
        <w:t xml:space="preserve"> </w:t>
      </w:r>
      <w:r w:rsidRPr="584AD4F1" w:rsidR="3F39D0F1">
        <w:rPr>
          <w:noProof w:val="0"/>
          <w:lang w:val="en-GB"/>
        </w:rPr>
        <w:t>than</w:t>
      </w:r>
      <w:r w:rsidRPr="584AD4F1" w:rsidR="3F39D0F1">
        <w:rPr>
          <w:noProof w:val="0"/>
          <w:lang w:val="en-GB"/>
        </w:rPr>
        <w:t xml:space="preserve"> the </w:t>
      </w:r>
      <w:r w:rsidRPr="584AD4F1" w:rsidR="3F39D0F1">
        <w:rPr>
          <w:noProof w:val="0"/>
          <w:lang w:val="en-GB"/>
        </w:rPr>
        <w:t>price</w:t>
      </w:r>
      <w:r w:rsidRPr="584AD4F1" w:rsidR="3F39D0F1">
        <w:rPr>
          <w:noProof w:val="0"/>
          <w:lang w:val="en-GB"/>
        </w:rPr>
        <w:t xml:space="preserve">, </w:t>
      </w:r>
      <w:r w:rsidRPr="584AD4F1" w:rsidR="3F39D0F1">
        <w:rPr>
          <w:noProof w:val="0"/>
          <w:lang w:val="en-GB"/>
        </w:rPr>
        <w:t>displays:</w:t>
      </w:r>
      <w:r w:rsidRPr="584AD4F1" w:rsidR="3F39D0F1">
        <w:rPr>
          <w:noProof w:val="0"/>
          <w:lang w:val="en-GB"/>
        </w:rPr>
        <w:t xml:space="preserve"> </w:t>
      </w:r>
    </w:p>
    <w:p w:rsidR="007405A6" w:rsidP="584AD4F1" w:rsidRDefault="007405A6" w14:paraId="1437A1A0" w14:textId="577FA154">
      <w:pPr>
        <w:pStyle w:val="Cobra-Code"/>
        <w:rPr>
          <w:rFonts w:ascii="Consolas" w:hAnsi="Consolas" w:eastAsia="Times New Roman" w:cs="Times New Roman"/>
          <w:noProof w:val="0"/>
          <w:color w:val="D4D4D4"/>
          <w:sz w:val="21"/>
          <w:szCs w:val="21"/>
          <w:lang w:val="en-GB"/>
        </w:rPr>
      </w:pPr>
      <w:r w:rsidRPr="584AD4F1" w:rsidR="3F39D0F1">
        <w:rPr>
          <w:noProof w:val="0"/>
          <w:color w:val="92D050"/>
          <w:lang w:val="en-GB"/>
        </w:rPr>
        <w:t>print</w:t>
      </w:r>
      <w:r w:rsidRPr="584AD4F1" w:rsidR="3F39D0F1">
        <w:rPr>
          <w:rFonts w:ascii="Consolas" w:hAnsi="Consolas" w:eastAsia="Times New Roman" w:cs="Times New Roman"/>
          <w:noProof w:val="0"/>
          <w:color w:val="D4D4D4"/>
          <w:sz w:val="21"/>
          <w:szCs w:val="21"/>
          <w:lang w:val="en-GB"/>
        </w:rPr>
        <w:t>(</w:t>
      </w:r>
      <w:r w:rsidRPr="584AD4F1" w:rsidR="3F39D0F1">
        <w:rPr>
          <w:rFonts w:ascii="Consolas" w:hAnsi="Consolas" w:eastAsia="Times New Roman" w:cs="Times New Roman"/>
          <w:noProof w:val="0"/>
          <w:color w:val="F1FA8C"/>
          <w:sz w:val="21"/>
          <w:szCs w:val="21"/>
          <w:lang w:val="en-GB"/>
        </w:rPr>
        <w:t>"</w:t>
      </w:r>
      <w:r w:rsidRPr="584AD4F1" w:rsidR="3F39D0F1">
        <w:rPr>
          <w:rFonts w:ascii="Consolas" w:hAnsi="Consolas" w:eastAsia="Times New Roman" w:cs="Times New Roman"/>
          <w:noProof w:val="0"/>
          <w:color w:val="F1FA8C"/>
          <w:sz w:val="21"/>
          <w:szCs w:val="21"/>
          <w:lang w:val="en-GB"/>
        </w:rPr>
        <w:t>It's</w:t>
      </w:r>
      <w:r w:rsidRPr="584AD4F1" w:rsidR="3F39D0F1">
        <w:rPr>
          <w:rFonts w:ascii="Consolas" w:hAnsi="Consolas" w:eastAsia="Times New Roman" w:cs="Times New Roman"/>
          <w:noProof w:val="0"/>
          <w:color w:val="F1FA8C"/>
          <w:sz w:val="21"/>
          <w:szCs w:val="21"/>
          <w:lang w:val="en-GB"/>
        </w:rPr>
        <w:t xml:space="preserve"> </w:t>
      </w:r>
      <w:r w:rsidRPr="584AD4F1" w:rsidR="3F39D0F1">
        <w:rPr>
          <w:rFonts w:ascii="Consolas" w:hAnsi="Consolas" w:eastAsia="Times New Roman" w:cs="Times New Roman"/>
          <w:noProof w:val="0"/>
          <w:color w:val="F1FA8C"/>
          <w:sz w:val="21"/>
          <w:szCs w:val="21"/>
          <w:lang w:val="en-GB"/>
        </w:rPr>
        <w:t>more!</w:t>
      </w:r>
      <w:r w:rsidRPr="584AD4F1" w:rsidR="3F39D0F1">
        <w:rPr>
          <w:rFonts w:ascii="Consolas" w:hAnsi="Consolas" w:eastAsia="Times New Roman" w:cs="Times New Roman"/>
          <w:noProof w:val="0"/>
          <w:color w:val="F1FA8C"/>
          <w:sz w:val="21"/>
          <w:szCs w:val="21"/>
          <w:lang w:val="en-GB"/>
        </w:rPr>
        <w:t> </w:t>
      </w:r>
      <w:r w:rsidRPr="584AD4F1" w:rsidR="3F39D0F1">
        <w:rPr>
          <w:rFonts w:ascii="Consolas" w:hAnsi="Consolas" w:eastAsia="Times New Roman" w:cs="Times New Roman"/>
          <w:noProof w:val="0"/>
          <w:color w:val="F1FA8C"/>
          <w:sz w:val="21"/>
          <w:szCs w:val="21"/>
          <w:lang w:val="en-GB"/>
        </w:rPr>
        <w:t>Now</w:t>
      </w:r>
      <w:r w:rsidRPr="584AD4F1" w:rsidR="3F39D0F1">
        <w:rPr>
          <w:rFonts w:ascii="Consolas" w:hAnsi="Consolas" w:eastAsia="Times New Roman" w:cs="Times New Roman"/>
          <w:noProof w:val="0"/>
          <w:color w:val="F1FA8C"/>
          <w:sz w:val="21"/>
          <w:szCs w:val="21"/>
          <w:lang w:val="en-GB"/>
        </w:rPr>
        <w:t xml:space="preserve"> </w:t>
      </w:r>
      <w:r w:rsidRPr="584AD4F1" w:rsidR="3F39D0F1">
        <w:rPr>
          <w:rFonts w:ascii="Consolas" w:hAnsi="Consolas" w:eastAsia="Times New Roman" w:cs="Times New Roman"/>
          <w:noProof w:val="0"/>
          <w:color w:val="F1FA8C"/>
          <w:sz w:val="21"/>
          <w:szCs w:val="21"/>
          <w:lang w:val="en-GB"/>
        </w:rPr>
        <w:t>it's</w:t>
      </w:r>
      <w:r w:rsidRPr="584AD4F1" w:rsidR="3F39D0F1">
        <w:rPr>
          <w:rFonts w:ascii="Consolas" w:hAnsi="Consolas" w:eastAsia="Times New Roman" w:cs="Times New Roman"/>
          <w:noProof w:val="0"/>
          <w:color w:val="F1FA8C"/>
          <w:sz w:val="21"/>
          <w:szCs w:val="21"/>
          <w:lang w:val="en-GB"/>
        </w:rPr>
        <w:t xml:space="preserve"> "</w:t>
      </w:r>
      <w:r w:rsidRPr="584AD4F1" w:rsidR="3F39D0F1">
        <w:rPr>
          <w:rFonts w:ascii="Consolas" w:hAnsi="Consolas" w:eastAsia="Times New Roman" w:cs="Times New Roman"/>
          <w:noProof w:val="0"/>
          <w:color w:val="D4D4D4"/>
          <w:sz w:val="21"/>
          <w:szCs w:val="21"/>
          <w:lang w:val="en-GB"/>
        </w:rPr>
        <w:t xml:space="preserve"> + </w:t>
      </w:r>
      <w:r w:rsidRPr="584AD4F1" w:rsidR="3F39D0F1">
        <w:rPr>
          <w:rStyle w:val="Cobra-CodeCar"/>
          <w:noProof w:val="0"/>
          <w:lang w:val="en-GB"/>
        </w:rPr>
        <w:t>nextPlayerName</w:t>
      </w:r>
      <w:r w:rsidRPr="584AD4F1" w:rsidR="3F39D0F1">
        <w:rPr>
          <w:rFonts w:ascii="Consolas" w:hAnsi="Consolas" w:eastAsia="Times New Roman" w:cs="Times New Roman"/>
          <w:noProof w:val="0"/>
          <w:color w:val="D4D4D4"/>
          <w:sz w:val="21"/>
          <w:szCs w:val="21"/>
          <w:lang w:val="en-GB"/>
        </w:rPr>
        <w:t>)</w:t>
      </w:r>
    </w:p>
    <w:p w:rsidR="007405A6" w:rsidP="584AD4F1" w:rsidRDefault="007405A6" w14:paraId="01F55F42" w14:textId="3D541129">
      <w:pPr>
        <w:rPr>
          <w:noProof w:val="0"/>
          <w:lang w:val="en-GB"/>
        </w:rPr>
      </w:pPr>
    </w:p>
    <w:p w:rsidRPr="008B7016" w:rsidR="007405A6" w:rsidP="584AD4F1" w:rsidRDefault="007405A6" w14:paraId="4D67E795" w14:textId="799B9292">
      <w:pPr>
        <w:pStyle w:val="Cobra-NormalTick"/>
        <w:rPr>
          <w:noProof w:val="0"/>
          <w:lang w:val="en-GB"/>
        </w:rPr>
      </w:pPr>
      <w:r w:rsidRPr="584AD4F1" w:rsidR="3F39D0F1">
        <w:rPr>
          <w:noProof w:val="0"/>
          <w:lang w:val="en-GB"/>
        </w:rPr>
        <w:t xml:space="preserve">If the value </w:t>
      </w:r>
      <w:r w:rsidRPr="584AD4F1" w:rsidR="3F39D0F1">
        <w:rPr>
          <w:noProof w:val="0"/>
          <w:lang w:val="en-GB"/>
        </w:rPr>
        <w:t>entered</w:t>
      </w:r>
      <w:r w:rsidRPr="584AD4F1" w:rsidR="3F39D0F1">
        <w:rPr>
          <w:noProof w:val="0"/>
          <w:lang w:val="en-GB"/>
        </w:rPr>
        <w:t xml:space="preserve"> by the </w:t>
      </w:r>
      <w:r w:rsidRPr="584AD4F1" w:rsidR="3F39D0F1">
        <w:rPr>
          <w:noProof w:val="0"/>
          <w:lang w:val="en-GB"/>
        </w:rPr>
        <w:t>player</w:t>
      </w:r>
      <w:r w:rsidRPr="584AD4F1" w:rsidR="3F39D0F1">
        <w:rPr>
          <w:noProof w:val="0"/>
          <w:lang w:val="en-GB"/>
        </w:rPr>
        <w:t xml:space="preserve"> </w:t>
      </w:r>
      <w:r w:rsidRPr="584AD4F1" w:rsidR="3F39D0F1">
        <w:rPr>
          <w:noProof w:val="0"/>
          <w:lang w:val="en-GB"/>
        </w:rPr>
        <w:t>is</w:t>
      </w:r>
      <w:r w:rsidRPr="584AD4F1" w:rsidR="3F39D0F1">
        <w:rPr>
          <w:noProof w:val="0"/>
          <w:lang w:val="en-GB"/>
        </w:rPr>
        <w:t xml:space="preserve"> </w:t>
      </w:r>
      <w:r w:rsidRPr="584AD4F1" w:rsidR="3F39D0F1">
        <w:rPr>
          <w:noProof w:val="0"/>
          <w:lang w:val="en-GB"/>
        </w:rPr>
        <w:t>greater</w:t>
      </w:r>
      <w:r w:rsidRPr="584AD4F1" w:rsidR="3F39D0F1">
        <w:rPr>
          <w:noProof w:val="0"/>
          <w:lang w:val="en-GB"/>
        </w:rPr>
        <w:t xml:space="preserve"> </w:t>
      </w:r>
      <w:r w:rsidRPr="584AD4F1" w:rsidR="3F39D0F1">
        <w:rPr>
          <w:noProof w:val="0"/>
          <w:lang w:val="en-GB"/>
        </w:rPr>
        <w:t>than</w:t>
      </w:r>
      <w:r w:rsidRPr="584AD4F1" w:rsidR="3F39D0F1">
        <w:rPr>
          <w:noProof w:val="0"/>
          <w:lang w:val="en-GB"/>
        </w:rPr>
        <w:t xml:space="preserve"> the </w:t>
      </w:r>
      <w:r w:rsidRPr="584AD4F1" w:rsidR="3F39D0F1">
        <w:rPr>
          <w:noProof w:val="0"/>
          <w:lang w:val="en-GB"/>
        </w:rPr>
        <w:t>price</w:t>
      </w:r>
      <w:r w:rsidRPr="584AD4F1" w:rsidR="3F39D0F1">
        <w:rPr>
          <w:noProof w:val="0"/>
          <w:lang w:val="en-GB"/>
        </w:rPr>
        <w:t xml:space="preserve">, </w:t>
      </w:r>
      <w:r w:rsidRPr="584AD4F1" w:rsidR="3F39D0F1">
        <w:rPr>
          <w:noProof w:val="0"/>
          <w:lang w:val="en-GB"/>
        </w:rPr>
        <w:t>displays:</w:t>
      </w:r>
    </w:p>
    <w:p w:rsidRPr="007405A6" w:rsidR="007405A6" w:rsidP="584AD4F1" w:rsidRDefault="007405A6" w14:paraId="7D832C6C" w14:textId="77777777">
      <w:pPr>
        <w:pStyle w:val="Cobra-Code"/>
        <w:rPr>
          <w:rFonts w:ascii="Consolas" w:hAnsi="Consolas" w:eastAsia="Times New Roman" w:cs="Times New Roman"/>
          <w:noProof w:val="0"/>
          <w:color w:val="D4D4D4"/>
          <w:sz w:val="21"/>
          <w:szCs w:val="21"/>
          <w:lang w:val="en-GB"/>
        </w:rPr>
      </w:pPr>
      <w:r w:rsidRPr="584AD4F1" w:rsidR="3F39D0F1">
        <w:rPr>
          <w:noProof w:val="0"/>
          <w:color w:val="92D050"/>
          <w:lang w:val="en-GB"/>
        </w:rPr>
        <w:t>print</w:t>
      </w:r>
      <w:r w:rsidRPr="584AD4F1" w:rsidR="3F39D0F1">
        <w:rPr>
          <w:rFonts w:ascii="Consolas" w:hAnsi="Consolas" w:eastAsia="Times New Roman" w:cs="Times New Roman"/>
          <w:noProof w:val="0"/>
          <w:color w:val="D4D4D4"/>
          <w:sz w:val="21"/>
          <w:szCs w:val="21"/>
          <w:lang w:val="en-GB"/>
        </w:rPr>
        <w:t>(</w:t>
      </w:r>
      <w:r w:rsidRPr="584AD4F1" w:rsidR="3F39D0F1">
        <w:rPr>
          <w:rFonts w:ascii="Consolas" w:hAnsi="Consolas" w:eastAsia="Times New Roman" w:cs="Times New Roman"/>
          <w:noProof w:val="0"/>
          <w:color w:val="F1FA8C"/>
          <w:sz w:val="21"/>
          <w:szCs w:val="21"/>
          <w:lang w:val="en-GB"/>
        </w:rPr>
        <w:t>"</w:t>
      </w:r>
      <w:r w:rsidRPr="584AD4F1" w:rsidR="3F39D0F1">
        <w:rPr>
          <w:rFonts w:ascii="Consolas" w:hAnsi="Consolas" w:eastAsia="Times New Roman" w:cs="Times New Roman"/>
          <w:noProof w:val="0"/>
          <w:color w:val="F1FA8C"/>
          <w:sz w:val="21"/>
          <w:szCs w:val="21"/>
          <w:lang w:val="en-GB"/>
        </w:rPr>
        <w:t>It's</w:t>
      </w:r>
      <w:r w:rsidRPr="584AD4F1" w:rsidR="3F39D0F1">
        <w:rPr>
          <w:rFonts w:ascii="Consolas" w:hAnsi="Consolas" w:eastAsia="Times New Roman" w:cs="Times New Roman"/>
          <w:noProof w:val="0"/>
          <w:color w:val="F1FA8C"/>
          <w:sz w:val="21"/>
          <w:szCs w:val="21"/>
          <w:lang w:val="en-GB"/>
        </w:rPr>
        <w:t xml:space="preserve"> </w:t>
      </w:r>
      <w:r w:rsidRPr="584AD4F1" w:rsidR="3F39D0F1">
        <w:rPr>
          <w:rFonts w:ascii="Consolas" w:hAnsi="Consolas" w:eastAsia="Times New Roman" w:cs="Times New Roman"/>
          <w:noProof w:val="0"/>
          <w:color w:val="F1FA8C"/>
          <w:sz w:val="21"/>
          <w:szCs w:val="21"/>
          <w:lang w:val="en-GB"/>
        </w:rPr>
        <w:t>less</w:t>
      </w:r>
      <w:r w:rsidRPr="584AD4F1" w:rsidR="3F39D0F1">
        <w:rPr>
          <w:rFonts w:ascii="Consolas" w:hAnsi="Consolas" w:eastAsia="Times New Roman" w:cs="Times New Roman"/>
          <w:noProof w:val="0"/>
          <w:color w:val="F1FA8C"/>
          <w:sz w:val="21"/>
          <w:szCs w:val="21"/>
          <w:lang w:val="en-GB"/>
        </w:rPr>
        <w:t>! </w:t>
      </w:r>
      <w:r w:rsidRPr="584AD4F1" w:rsidR="3F39D0F1">
        <w:rPr>
          <w:rFonts w:ascii="Consolas" w:hAnsi="Consolas" w:eastAsia="Times New Roman" w:cs="Times New Roman"/>
          <w:noProof w:val="0"/>
          <w:color w:val="F1FA8C"/>
          <w:sz w:val="21"/>
          <w:szCs w:val="21"/>
          <w:lang w:val="en-GB"/>
        </w:rPr>
        <w:t>Now</w:t>
      </w:r>
      <w:r w:rsidRPr="584AD4F1" w:rsidR="3F39D0F1">
        <w:rPr>
          <w:rFonts w:ascii="Consolas" w:hAnsi="Consolas" w:eastAsia="Times New Roman" w:cs="Times New Roman"/>
          <w:noProof w:val="0"/>
          <w:color w:val="F1FA8C"/>
          <w:sz w:val="21"/>
          <w:szCs w:val="21"/>
          <w:lang w:val="en-GB"/>
        </w:rPr>
        <w:t xml:space="preserve"> </w:t>
      </w:r>
      <w:r w:rsidRPr="584AD4F1" w:rsidR="3F39D0F1">
        <w:rPr>
          <w:rFonts w:ascii="Consolas" w:hAnsi="Consolas" w:eastAsia="Times New Roman" w:cs="Times New Roman"/>
          <w:noProof w:val="0"/>
          <w:color w:val="F1FA8C"/>
          <w:sz w:val="21"/>
          <w:szCs w:val="21"/>
          <w:lang w:val="en-GB"/>
        </w:rPr>
        <w:t>it's</w:t>
      </w:r>
      <w:r w:rsidRPr="584AD4F1" w:rsidR="3F39D0F1">
        <w:rPr>
          <w:rFonts w:ascii="Consolas" w:hAnsi="Consolas" w:eastAsia="Times New Roman" w:cs="Times New Roman"/>
          <w:noProof w:val="0"/>
          <w:color w:val="F1FA8C"/>
          <w:sz w:val="21"/>
          <w:szCs w:val="21"/>
          <w:lang w:val="en-GB"/>
        </w:rPr>
        <w:t xml:space="preserve"> "</w:t>
      </w:r>
      <w:r w:rsidRPr="584AD4F1" w:rsidR="3F39D0F1">
        <w:rPr>
          <w:rFonts w:ascii="Consolas" w:hAnsi="Consolas" w:eastAsia="Times New Roman" w:cs="Times New Roman"/>
          <w:noProof w:val="0"/>
          <w:color w:val="D4D4D4"/>
          <w:sz w:val="21"/>
          <w:szCs w:val="21"/>
          <w:lang w:val="en-GB"/>
        </w:rPr>
        <w:t xml:space="preserve"> + </w:t>
      </w:r>
      <w:r w:rsidRPr="584AD4F1" w:rsidR="3F39D0F1">
        <w:rPr>
          <w:rStyle w:val="Cobra-CodeCar"/>
          <w:noProof w:val="0"/>
          <w:lang w:val="en-GB"/>
        </w:rPr>
        <w:t>nextPlayerName</w:t>
      </w:r>
      <w:r w:rsidRPr="584AD4F1" w:rsidR="3F39D0F1">
        <w:rPr>
          <w:rFonts w:ascii="Consolas" w:hAnsi="Consolas" w:eastAsia="Times New Roman" w:cs="Times New Roman"/>
          <w:noProof w:val="0"/>
          <w:color w:val="D4D4D4"/>
          <w:sz w:val="21"/>
          <w:szCs w:val="21"/>
          <w:lang w:val="en-GB"/>
        </w:rPr>
        <w:t>)</w:t>
      </w:r>
    </w:p>
    <w:p w:rsidR="007405A6" w:rsidP="584AD4F1" w:rsidRDefault="007405A6" w14:paraId="04F4B1B3" w14:textId="4115AC8B">
      <w:pPr>
        <w:rPr>
          <w:noProof w:val="0"/>
          <w:lang w:val="en-GB"/>
        </w:rPr>
      </w:pPr>
    </w:p>
    <w:p w:rsidR="00B75777" w:rsidP="584AD4F1" w:rsidRDefault="007405A6" w14:paraId="0E2B8F4D" w14:textId="4F147F4C">
      <w:pPr>
        <w:pStyle w:val="Cobra-Normal"/>
        <w:rPr>
          <w:noProof w:val="0"/>
          <w:lang w:val="en-GB"/>
        </w:rPr>
      </w:pPr>
      <w:r>
        <w:rPr>
          <w:lang w:eastAsia="fr-FR"/>
        </w:rPr>
        <w:tab/>
      </w:r>
      <w:r w:rsidRPr="584AD4F1" w:rsidR="3F39D0F1">
        <w:rPr>
          <w:noProof w:val="0"/>
          <w:lang w:val="en-GB"/>
        </w:rPr>
        <w:t xml:space="preserve">To </w:t>
      </w:r>
      <w:r w:rsidRPr="584AD4F1" w:rsidR="3F39D0F1">
        <w:rPr>
          <w:noProof w:val="0"/>
          <w:lang w:val="en-GB"/>
        </w:rPr>
        <w:t>complete</w:t>
      </w:r>
      <w:r w:rsidRPr="584AD4F1" w:rsidR="3F39D0F1">
        <w:rPr>
          <w:noProof w:val="0"/>
          <w:lang w:val="en-GB"/>
        </w:rPr>
        <w:t xml:space="preserve"> the program, </w:t>
      </w:r>
      <w:r w:rsidRPr="584AD4F1" w:rsidR="3F39D0F1">
        <w:rPr>
          <w:noProof w:val="0"/>
          <w:lang w:val="en-GB"/>
        </w:rPr>
        <w:t>fill</w:t>
      </w:r>
      <w:r w:rsidRPr="584AD4F1" w:rsidR="3F39D0F1">
        <w:rPr>
          <w:noProof w:val="0"/>
          <w:lang w:val="en-GB"/>
        </w:rPr>
        <w:t xml:space="preserve"> in the </w:t>
      </w:r>
      <w:r w:rsidRPr="584AD4F1" w:rsidR="3F39D0F1">
        <w:rPr>
          <w:noProof w:val="0"/>
          <w:lang w:val="en-GB"/>
        </w:rPr>
        <w:t>lines</w:t>
      </w:r>
      <w:r w:rsidRPr="584AD4F1" w:rsidR="3F39D0F1">
        <w:rPr>
          <w:noProof w:val="0"/>
          <w:lang w:val="en-GB"/>
        </w:rPr>
        <w:t xml:space="preserve"> </w:t>
      </w:r>
      <w:r w:rsidRPr="584AD4F1" w:rsidR="3F39D0F1">
        <w:rPr>
          <w:noProof w:val="0"/>
          <w:lang w:val="en-GB"/>
        </w:rPr>
        <w:t>left</w:t>
      </w:r>
      <w:r w:rsidRPr="584AD4F1" w:rsidR="3F39D0F1">
        <w:rPr>
          <w:rStyle w:val="Cobra-NormalCar"/>
          <w:noProof w:val="0"/>
          <w:lang w:val="en-GB"/>
        </w:rPr>
        <w:t xml:space="preserve"> </w:t>
      </w:r>
      <w:r w:rsidRPr="584AD4F1" w:rsidR="3F39D0F1">
        <w:rPr>
          <w:rStyle w:val="Cobra-NormalCar"/>
          <w:noProof w:val="0"/>
          <w:lang w:val="en-GB"/>
        </w:rPr>
        <w:t xml:space="preserve">just</w:t>
      </w:r>
      <w:r w:rsidRPr="584AD4F1" w:rsidR="3F39D0F1">
        <w:rPr>
          <w:rStyle w:val="Cobra-NormalCar"/>
          <w:noProof w:val="0"/>
          <w:lang w:val="en-GB"/>
        </w:rPr>
        <w:t xml:space="preserve"> </w:t>
      </w:r>
      <w:r w:rsidRPr="584AD4F1" w:rsidR="3F39D0F1">
        <w:rPr>
          <w:rStyle w:val="Cobra-NormalCar"/>
          <w:noProof w:val="0"/>
          <w:lang w:val="en-GB"/>
        </w:rPr>
        <w:t xml:space="preserve">now</w:t>
      </w:r>
      <w:r w:rsidRPr="584AD4F1" w:rsidR="3F39D0F1">
        <w:rPr>
          <w:rStyle w:val="Cobra-NormalCar"/>
          <w:noProof w:val="0"/>
          <w:lang w:val="en-GB"/>
        </w:rPr>
        <w:t xml:space="preserve"> by </w:t>
      </w:r>
      <w:r w:rsidRPr="584AD4F1" w:rsidR="3F39D0F1">
        <w:rPr>
          <w:rStyle w:val="Cobra-NormalCar"/>
          <w:noProof w:val="0"/>
          <w:lang w:val="en-GB"/>
        </w:rPr>
        <w:t xml:space="preserve">calling</w:t>
      </w:r>
      <w:r w:rsidRPr="584AD4F1" w:rsidR="3F39D0F1">
        <w:rPr>
          <w:rStyle w:val="Cobra-NormalCar"/>
          <w:noProof w:val="0"/>
          <w:lang w:val="en-GB"/>
        </w:rPr>
        <w:t xml:space="preserve"> </w:t>
      </w:r>
      <w:r w:rsidRPr="584AD4F1" w:rsidR="3F39D0F1">
        <w:rPr>
          <w:rStyle w:val="Cobra-NormalCar"/>
          <w:noProof w:val="0"/>
          <w:lang w:val="en-GB"/>
        </w:rPr>
        <w:t xml:space="preserve">this</w:t>
      </w:r>
      <w:r w:rsidRPr="584AD4F1" w:rsidR="3F39D0F1">
        <w:rPr>
          <w:rStyle w:val="Cobra-NormalCar"/>
          <w:noProof w:val="0"/>
          <w:lang w:val="en-GB"/>
        </w:rPr>
        <w:t xml:space="preserve"> </w:t>
      </w:r>
      <w:r w:rsidRPr="584AD4F1" w:rsidR="3F39D0F1">
        <w:rPr>
          <w:rStyle w:val="Cobra-NormalCar"/>
          <w:noProof w:val="0"/>
          <w:lang w:val="en-GB"/>
        </w:rPr>
        <w:t xml:space="preserve">function</w:t>
      </w:r>
      <w:r w:rsidRPr="584AD4F1" w:rsidR="3F39D0F1">
        <w:rPr>
          <w:rStyle w:val="Cobra-NormalCar"/>
          <w:noProof w:val="0"/>
          <w:lang w:val="en-GB"/>
        </w:rPr>
        <w:t xml:space="preserve"> </w:t>
      </w:r>
      <w:r w:rsidRPr="584AD4F1" w:rsidR="3F39D0F1">
        <w:rPr>
          <w:rStyle w:val="Cobra-NormalCar"/>
          <w:noProof w:val="0"/>
          <w:lang w:val="en-GB"/>
        </w:rPr>
        <w:t xml:space="preserve">with</w:t>
      </w:r>
      <w:r w:rsidRPr="584AD4F1" w:rsidR="3F39D0F1">
        <w:rPr>
          <w:rStyle w:val="Cobra-NormalCar"/>
          <w:noProof w:val="0"/>
          <w:lang w:val="en-GB"/>
        </w:rPr>
        <w:t xml:space="preserve"> the right arguments.</w:t>
      </w:r>
      <w:r w:rsidRPr="584AD4F1" w:rsidR="317D7549">
        <w:rPr>
          <w:noProof w:val="0"/>
          <w:lang w:val="en-GB"/>
        </w:rPr>
        <w:t xml:space="preserve"> </w:t>
      </w:r>
      <w:r w:rsidRPr="584AD4F1" w:rsidR="317D7549">
        <w:rPr>
          <w:noProof w:val="0"/>
          <w:lang w:val="en-GB"/>
        </w:rPr>
        <w:t xml:space="preserve">Finally</w:t>
      </w:r>
      <w:r w:rsidRPr="584AD4F1" w:rsidR="317D7549">
        <w:rPr>
          <w:noProof w:val="0"/>
          <w:lang w:val="en-GB"/>
        </w:rPr>
        <w:t xml:space="preserve">, </w:t>
      </w:r>
      <w:r w:rsidRPr="584AD4F1" w:rsidR="317D7549">
        <w:rPr>
          <w:noProof w:val="0"/>
          <w:lang w:val="en-GB"/>
        </w:rPr>
        <w:t xml:space="preserve">we</w:t>
      </w:r>
      <w:r w:rsidRPr="584AD4F1" w:rsidR="317D7549">
        <w:rPr>
          <w:noProof w:val="0"/>
          <w:lang w:val="en-GB"/>
        </w:rPr>
        <w:t xml:space="preserve"> must call the </w:t>
      </w:r>
      <w:r w:rsidRPr="584AD4F1" w:rsidR="317D7549">
        <w:rPr>
          <w:noProof w:val="0"/>
          <w:lang w:val="en-GB"/>
        </w:rPr>
        <w:t xml:space="preserve">function</w:t>
      </w:r>
      <w:r w:rsidRPr="584AD4F1" w:rsidR="317D7549">
        <w:rPr>
          <w:noProof w:val="0"/>
          <w:lang w:val="en-GB"/>
        </w:rPr>
        <w:t xml:space="preserve"> </w:t>
      </w:r>
      <w:r w:rsidRPr="584AD4F1" w:rsidR="317D7549">
        <w:rPr>
          <w:rStyle w:val="Cobra-CodeCar"/>
          <w:noProof w:val="0"/>
          <w:color w:val="92D050"/>
          <w:highlight w:val="black"/>
          <w:lang w:val="en-GB"/>
        </w:rPr>
        <w:t>Hand</w:t>
      </w:r>
      <w:r w:rsidRPr="584AD4F1" w:rsidR="317D7549">
        <w:rPr>
          <w:rStyle w:val="Cobra-CodeCar"/>
          <w:noProof w:val="0"/>
          <w:highlight w:val="black"/>
          <w:lang w:val="en-GB"/>
        </w:rPr>
        <w:t xml:space="preserve">(</w:t>
      </w:r>
      <w:r w:rsidRPr="584AD4F1" w:rsidR="317D7549">
        <w:rPr>
          <w:rStyle w:val="Cobra-CodeCar"/>
          <w:noProof w:val="0"/>
          <w:highlight w:val="black"/>
          <w:lang w:val="en-GB"/>
        </w:rPr>
        <w:t xml:space="preserve">)</w:t>
      </w:r>
      <w:r w:rsidRPr="584AD4F1" w:rsidR="64EF9094">
        <w:rPr>
          <w:rStyle w:val="Cobra-NormalCar"/>
          <w:noProof w:val="0"/>
          <w:lang w:val="en-GB"/>
        </w:rPr>
        <w:t xml:space="preserve"> a</w:t>
      </w:r>
      <w:r w:rsidRPr="584AD4F1" w:rsidR="317D7549">
        <w:rPr>
          <w:rStyle w:val="Cobra-NormalCar"/>
          <w:noProof w:val="0"/>
          <w:lang w:val="en-GB"/>
        </w:rPr>
        <w:t>t the end of the program.</w:t>
      </w:r>
    </w:p>
    <w:p w:rsidR="00B75777" w:rsidP="584AD4F1" w:rsidRDefault="00B75777" w14:paraId="1E4B18B7" w14:textId="77777777">
      <w:pPr>
        <w:rPr>
          <w:noProof w:val="0"/>
          <w:lang w:val="en-GB"/>
        </w:rPr>
      </w:pPr>
      <w:r w:rsidRPr="584AD4F1">
        <w:rPr>
          <w:noProof w:val="0"/>
          <w:lang w:val="en-GB"/>
        </w:rPr>
        <w:br w:type="page"/>
      </w:r>
    </w:p>
    <w:p w:rsidR="00B75777" w:rsidP="584AD4F1" w:rsidRDefault="00B75777" w14:paraId="7BBE7280" w14:textId="6A82800F">
      <w:pPr>
        <w:pStyle w:val="Cobra-Title1"/>
        <w:rPr>
          <w:noProof w:val="0"/>
          <w:lang w:val="en-GB"/>
        </w:rPr>
      </w:pPr>
      <w:r w:rsidRPr="584AD4F1" w:rsidR="4741ED00">
        <w:rPr>
          <w:noProof w:val="0"/>
          <w:lang w:val="en-GB"/>
        </w:rPr>
        <w:t>Conclusion</w:t>
      </w:r>
    </w:p>
    <w:p w:rsidR="00B75777" w:rsidP="584AD4F1" w:rsidRDefault="00B75777" w14:paraId="2B77A893" w14:textId="794362C1">
      <w:pPr>
        <w:rPr>
          <w:noProof w:val="0"/>
          <w:lang w:val="en-GB"/>
        </w:rPr>
      </w:pPr>
    </w:p>
    <w:p w:rsidR="002F0CAD" w:rsidP="584AD4F1" w:rsidRDefault="00B75777" w14:paraId="37279E19" w14:textId="17637746">
      <w:pPr>
        <w:pStyle w:val="paragraph"/>
        <w:jc w:val="center"/>
        <w:textAlignment w:val="baseline"/>
        <w:rPr>
          <w:rStyle w:val="eop"/>
          <w:rFonts w:ascii="Clear Sans Light" w:hAnsi="Clear Sans Light" w:cs="Clear Sans Light"/>
          <w:noProof w:val="0"/>
          <w:color w:val="000000"/>
          <w:sz w:val="32"/>
          <w:szCs w:val="32"/>
          <w:lang w:val="en-GB"/>
        </w:rPr>
      </w:pPr>
      <w:r w:rsidRPr="584AD4F1" w:rsidR="4741ED00">
        <w:rPr>
          <w:rStyle w:val="normaltextrun"/>
          <w:rFonts w:ascii="Clear Sans Light" w:hAnsi="Clear Sans Light" w:cs="Clear Sans Light"/>
          <w:noProof w:val="0"/>
          <w:color w:val="000000"/>
          <w:sz w:val="32"/>
          <w:szCs w:val="32"/>
          <w:shd w:val="clear" w:color="auto" w:fill="FFFFFF"/>
          <w:lang w:val="en-GB"/>
        </w:rPr>
        <w:t xml:space="preserve">Congratulations, </w:t>
      </w:r>
      <w:r w:rsidRPr="584AD4F1" w:rsidR="4741ED00">
        <w:rPr>
          <w:rStyle w:val="normaltextrun"/>
          <w:rFonts w:ascii="Clear Sans Light" w:hAnsi="Clear Sans Light" w:cs="Clear Sans Light"/>
          <w:noProof w:val="0"/>
          <w:color w:val="000000"/>
          <w:sz w:val="32"/>
          <w:szCs w:val="32"/>
          <w:shd w:val="clear" w:color="auto" w:fill="FFFFFF"/>
          <w:lang w:val="en-GB"/>
        </w:rPr>
        <w:t>you</w:t>
      </w:r>
      <w:r w:rsidRPr="584AD4F1" w:rsidR="4741ED00">
        <w:rPr>
          <w:rStyle w:val="normaltextrun"/>
          <w:rFonts w:ascii="Clear Sans Light" w:hAnsi="Clear Sans Light" w:cs="Clear Sans Light"/>
          <w:noProof w:val="0"/>
          <w:color w:val="000000"/>
          <w:sz w:val="32"/>
          <w:szCs w:val="32"/>
          <w:shd w:val="clear" w:color="auto" w:fill="FFFFFF"/>
          <w:lang w:val="en-GB"/>
        </w:rPr>
        <w:t xml:space="preserve"> </w:t>
      </w:r>
      <w:r w:rsidRPr="584AD4F1" w:rsidR="4741ED00">
        <w:rPr>
          <w:rStyle w:val="normaltextrun"/>
          <w:rFonts w:ascii="Clear Sans Light" w:hAnsi="Clear Sans Light" w:cs="Clear Sans Light"/>
          <w:noProof w:val="0"/>
          <w:color w:val="000000"/>
          <w:sz w:val="32"/>
          <w:szCs w:val="32"/>
          <w:shd w:val="clear" w:color="auto" w:fill="FFFFFF"/>
          <w:lang w:val="en-GB"/>
        </w:rPr>
        <w:t>saved</w:t>
      </w:r>
      <w:r w:rsidRPr="584AD4F1" w:rsidR="4741ED00">
        <w:rPr>
          <w:rStyle w:val="normaltextrun"/>
          <w:rFonts w:ascii="Clear Sans Light" w:hAnsi="Clear Sans Light" w:cs="Clear Sans Light"/>
          <w:noProof w:val="0"/>
          <w:color w:val="000000"/>
          <w:sz w:val="32"/>
          <w:szCs w:val="32"/>
          <w:shd w:val="clear" w:color="auto" w:fill="FFFFFF"/>
          <w:lang w:val="en-GB"/>
        </w:rPr>
        <w:t xml:space="preserve"> the </w:t>
      </w:r>
      <w:r w:rsidRPr="584AD4F1" w:rsidR="4741ED00">
        <w:rPr>
          <w:rStyle w:val="normaltextrun"/>
          <w:rFonts w:ascii="Clear Sans Light" w:hAnsi="Clear Sans Light" w:cs="Clear Sans Light"/>
          <w:noProof w:val="0"/>
          <w:color w:val="000000"/>
          <w:sz w:val="32"/>
          <w:szCs w:val="32"/>
          <w:shd w:val="clear" w:color="auto" w:fill="FFFFFF"/>
          <w:lang w:val="en-GB"/>
        </w:rPr>
        <w:t>premiere</w:t>
      </w:r>
      <w:r w:rsidRPr="584AD4F1" w:rsidR="4741ED00">
        <w:rPr>
          <w:rStyle w:val="normaltextrun"/>
          <w:rFonts w:ascii="Clear Sans Light" w:hAnsi="Clear Sans Light" w:cs="Clear Sans Light"/>
          <w:noProof w:val="0"/>
          <w:color w:val="000000"/>
          <w:sz w:val="32"/>
          <w:szCs w:val="32"/>
          <w:shd w:val="clear" w:color="auto" w:fill="FFFFFF"/>
          <w:lang w:val="en-GB"/>
        </w:rPr>
        <w:t xml:space="preserve"> of the Just </w:t>
      </w:r>
      <w:r w:rsidRPr="584AD4F1" w:rsidR="4741ED00">
        <w:rPr>
          <w:rStyle w:val="normaltextrun"/>
          <w:rFonts w:ascii="Clear Sans Light" w:hAnsi="Clear Sans Light" w:cs="Clear Sans Light"/>
          <w:noProof w:val="0"/>
          <w:color w:val="000000"/>
          <w:sz w:val="32"/>
          <w:szCs w:val="32"/>
          <w:shd w:val="clear" w:color="auto" w:fill="FFFFFF"/>
          <w:lang w:val="en-GB"/>
        </w:rPr>
        <w:t>Award</w:t>
      </w:r>
      <w:r w:rsidRPr="584AD4F1" w:rsidR="4741ED00">
        <w:rPr>
          <w:rStyle w:val="normaltextrun"/>
          <w:rFonts w:ascii="Clear Sans Light" w:hAnsi="Clear Sans Light" w:cs="Clear Sans Light"/>
          <w:noProof w:val="0"/>
          <w:color w:val="000000"/>
          <w:sz w:val="32"/>
          <w:szCs w:val="32"/>
          <w:shd w:val="clear" w:color="auto" w:fill="FFFFFF"/>
          <w:lang w:val="en-GB"/>
        </w:rPr>
        <w:t>!</w:t>
      </w:r>
    </w:p>
    <w:p w:rsidR="00B75777" w:rsidP="584AD4F1" w:rsidRDefault="437E1F5D" w14:paraId="5C9AE898" w14:textId="3295D626">
      <w:pPr>
        <w:pStyle w:val="paragraph"/>
        <w:jc w:val="center"/>
        <w:textAlignment w:val="baseline"/>
        <w:rPr>
          <w:rStyle w:val="eop"/>
          <w:rFonts w:ascii="Clear Sans Light" w:hAnsi="Clear Sans Light" w:cs="Clear Sans Light"/>
          <w:noProof w:val="0"/>
          <w:color w:val="000000"/>
          <w:sz w:val="32"/>
          <w:szCs w:val="32"/>
          <w:lang w:val="en-GB"/>
        </w:rPr>
      </w:pPr>
      <w:r w:rsidRPr="584AD4F1" w:rsidR="0A3FAC37">
        <w:rPr>
          <w:rStyle w:val="eop"/>
          <w:rFonts w:ascii="Clear Sans Light" w:hAnsi="Clear Sans Light" w:cs="Clear Sans Light"/>
          <w:noProof w:val="0"/>
          <w:color w:val="000000" w:themeColor="text1" w:themeTint="FF" w:themeShade="FF"/>
          <w:sz w:val="32"/>
          <w:szCs w:val="32"/>
          <w:lang w:val="en-GB"/>
        </w:rPr>
        <w:t xml:space="preserve">Arthur and Sophie </w:t>
      </w:r>
      <w:r w:rsidRPr="584AD4F1" w:rsidR="0A3FAC37">
        <w:rPr>
          <w:rStyle w:val="eop"/>
          <w:rFonts w:ascii="Clear Sans Light" w:hAnsi="Clear Sans Light" w:cs="Clear Sans Light"/>
          <w:noProof w:val="0"/>
          <w:color w:val="000000" w:themeColor="text1" w:themeTint="FF" w:themeShade="FF"/>
          <w:sz w:val="32"/>
          <w:szCs w:val="32"/>
          <w:lang w:val="en-GB"/>
        </w:rPr>
        <w:t>will</w:t>
      </w:r>
      <w:r w:rsidRPr="584AD4F1" w:rsidR="0A3FAC37">
        <w:rPr>
          <w:rStyle w:val="eop"/>
          <w:rFonts w:ascii="Clear Sans Light" w:hAnsi="Clear Sans Light" w:cs="Clear Sans Light"/>
          <w:noProof w:val="0"/>
          <w:color w:val="000000" w:themeColor="text1" w:themeTint="FF" w:themeShade="FF"/>
          <w:sz w:val="32"/>
          <w:szCs w:val="32"/>
          <w:lang w:val="en-GB"/>
        </w:rPr>
        <w:t xml:space="preserve"> </w:t>
      </w:r>
      <w:r w:rsidRPr="584AD4F1" w:rsidR="0A3FAC37">
        <w:rPr>
          <w:rStyle w:val="eop"/>
          <w:rFonts w:ascii="Clear Sans Light" w:hAnsi="Clear Sans Light" w:cs="Clear Sans Light"/>
          <w:noProof w:val="0"/>
          <w:color w:val="000000" w:themeColor="text1" w:themeTint="FF" w:themeShade="FF"/>
          <w:sz w:val="32"/>
          <w:szCs w:val="32"/>
          <w:lang w:val="en-GB"/>
        </w:rPr>
        <w:t>finally</w:t>
      </w:r>
      <w:r w:rsidRPr="584AD4F1" w:rsidR="0A3FAC37">
        <w:rPr>
          <w:rStyle w:val="eop"/>
          <w:rFonts w:ascii="Clear Sans Light" w:hAnsi="Clear Sans Light" w:cs="Clear Sans Light"/>
          <w:noProof w:val="0"/>
          <w:color w:val="000000" w:themeColor="text1" w:themeTint="FF" w:themeShade="FF"/>
          <w:sz w:val="32"/>
          <w:szCs w:val="32"/>
          <w:lang w:val="en-GB"/>
        </w:rPr>
        <w:t xml:space="preserve"> </w:t>
      </w:r>
      <w:r w:rsidRPr="584AD4F1" w:rsidR="0A3FAC37">
        <w:rPr>
          <w:rStyle w:val="eop"/>
          <w:rFonts w:ascii="Clear Sans Light" w:hAnsi="Clear Sans Light" w:cs="Clear Sans Light"/>
          <w:noProof w:val="0"/>
          <w:color w:val="000000" w:themeColor="text1" w:themeTint="FF" w:themeShade="FF"/>
          <w:sz w:val="32"/>
          <w:szCs w:val="32"/>
          <w:lang w:val="en-GB"/>
        </w:rPr>
        <w:t>be</w:t>
      </w:r>
      <w:r w:rsidRPr="584AD4F1" w:rsidR="0A3FAC37">
        <w:rPr>
          <w:rStyle w:val="eop"/>
          <w:rFonts w:ascii="Clear Sans Light" w:hAnsi="Clear Sans Light" w:cs="Clear Sans Light"/>
          <w:noProof w:val="0"/>
          <w:color w:val="000000" w:themeColor="text1" w:themeTint="FF" w:themeShade="FF"/>
          <w:sz w:val="32"/>
          <w:szCs w:val="32"/>
          <w:lang w:val="en-GB"/>
        </w:rPr>
        <w:t xml:space="preserve"> able to start </w:t>
      </w:r>
      <w:r w:rsidRPr="584AD4F1" w:rsidR="0A3FAC37">
        <w:rPr>
          <w:rStyle w:val="eop"/>
          <w:rFonts w:ascii="Clear Sans Light" w:hAnsi="Clear Sans Light" w:cs="Clear Sans Light"/>
          <w:noProof w:val="0"/>
          <w:color w:val="000000" w:themeColor="text1" w:themeTint="FF" w:themeShade="FF"/>
          <w:sz w:val="32"/>
          <w:szCs w:val="32"/>
          <w:lang w:val="en-GB"/>
        </w:rPr>
        <w:t>playing</w:t>
      </w:r>
      <w:r w:rsidRPr="584AD4F1" w:rsidR="0A3FAC37">
        <w:rPr>
          <w:rStyle w:val="eop"/>
          <w:rFonts w:ascii="Clear Sans Light" w:hAnsi="Clear Sans Light" w:cs="Clear Sans Light"/>
          <w:noProof w:val="0"/>
          <w:color w:val="000000" w:themeColor="text1" w:themeTint="FF" w:themeShade="FF"/>
          <w:sz w:val="32"/>
          <w:szCs w:val="32"/>
          <w:lang w:val="en-GB"/>
        </w:rPr>
        <w:t>!</w:t>
      </w:r>
    </w:p>
    <w:p w:rsidR="5EFF609C" w:rsidP="584AD4F1" w:rsidRDefault="5EFF609C" w14:paraId="0D929452" w14:textId="718419B0">
      <w:pPr>
        <w:pStyle w:val="paragraph"/>
        <w:jc w:val="center"/>
        <w:rPr>
          <w:rStyle w:val="eop"/>
          <w:noProof w:val="0"/>
          <w:color w:val="000000" w:themeColor="text1"/>
          <w:lang w:val="en-GB"/>
        </w:rPr>
      </w:pPr>
    </w:p>
    <w:p w:rsidR="00A76077" w:rsidP="584AD4F1" w:rsidRDefault="00A76077" w14:paraId="6D6FF7C7" w14:textId="77777777">
      <w:pPr>
        <w:pStyle w:val="paragraph"/>
        <w:jc w:val="center"/>
        <w:textAlignment w:val="baseline"/>
        <w:rPr>
          <w:noProof w:val="0"/>
          <w:lang w:val="en-GB"/>
        </w:rPr>
      </w:pPr>
    </w:p>
    <w:p w:rsidR="00B75777" w:rsidP="584AD4F1" w:rsidRDefault="00B75777" w14:paraId="7339EBAB" w14:textId="2B7DA101">
      <w:pPr>
        <w:pStyle w:val="Cobra-Normal"/>
        <w:rPr>
          <w:noProof w:val="0"/>
          <w:lang w:val="en-GB"/>
        </w:rPr>
      </w:pPr>
      <w:r w:rsidRPr="584AD4F1" w:rsidR="4741ED00">
        <w:rPr>
          <w:noProof w:val="0"/>
          <w:lang w:val="en-GB"/>
        </w:rPr>
        <w:t xml:space="preserve">To go </w:t>
      </w:r>
      <w:r w:rsidRPr="584AD4F1" w:rsidR="4741ED00">
        <w:rPr>
          <w:noProof w:val="0"/>
          <w:lang w:val="en-GB"/>
        </w:rPr>
        <w:t>further</w:t>
      </w:r>
      <w:r w:rsidRPr="584AD4F1" w:rsidR="4741ED00">
        <w:rPr>
          <w:noProof w:val="0"/>
          <w:lang w:val="en-GB"/>
        </w:rPr>
        <w:t xml:space="preserve">, </w:t>
      </w:r>
      <w:r w:rsidRPr="584AD4F1" w:rsidR="4741ED00">
        <w:rPr>
          <w:noProof w:val="0"/>
          <w:lang w:val="en-GB"/>
        </w:rPr>
        <w:t>here</w:t>
      </w:r>
      <w:r w:rsidRPr="584AD4F1" w:rsidR="4741ED00">
        <w:rPr>
          <w:noProof w:val="0"/>
          <w:lang w:val="en-GB"/>
        </w:rPr>
        <w:t xml:space="preserve"> are </w:t>
      </w:r>
      <w:r w:rsidRPr="584AD4F1" w:rsidR="4741ED00">
        <w:rPr>
          <w:noProof w:val="0"/>
          <w:lang w:val="en-GB"/>
        </w:rPr>
        <w:t>some</w:t>
      </w:r>
      <w:r w:rsidRPr="584AD4F1" w:rsidR="4741ED00">
        <w:rPr>
          <w:noProof w:val="0"/>
          <w:lang w:val="en-GB"/>
        </w:rPr>
        <w:t xml:space="preserve"> </w:t>
      </w:r>
      <w:r w:rsidRPr="584AD4F1" w:rsidR="4741ED00">
        <w:rPr>
          <w:noProof w:val="0"/>
          <w:lang w:val="en-GB"/>
        </w:rPr>
        <w:t>ideas</w:t>
      </w:r>
      <w:r w:rsidRPr="584AD4F1" w:rsidR="4741ED00">
        <w:rPr>
          <w:noProof w:val="0"/>
          <w:lang w:val="en-GB"/>
        </w:rPr>
        <w:t>:</w:t>
      </w:r>
    </w:p>
    <w:p w:rsidR="5EFF609C" w:rsidP="584AD4F1" w:rsidRDefault="5EFF609C" w14:paraId="34AEFDB4" w14:textId="2CAF2CF8">
      <w:pPr>
        <w:pStyle w:val="Cobra-Normal"/>
        <w:rPr>
          <w:rFonts w:eastAsia="Calibri"/>
          <w:noProof w:val="0"/>
          <w:lang w:val="en-GB"/>
        </w:rPr>
      </w:pPr>
    </w:p>
    <w:p w:rsidR="3A74E7AF" w:rsidP="584AD4F1" w:rsidRDefault="3A74E7AF" w14:paraId="1B81FA6B" w14:textId="64C7DC90">
      <w:pPr>
        <w:pStyle w:val="Cobra-NormalTick"/>
        <w:rPr>
          <w:noProof w:val="0"/>
          <w:lang w:val="en-GB"/>
        </w:rPr>
      </w:pPr>
      <w:r w:rsidRPr="584AD4F1" w:rsidR="0681B786">
        <w:rPr>
          <w:noProof w:val="0"/>
          <w:lang w:val="en-GB"/>
        </w:rPr>
        <w:t xml:space="preserve">Display the </w:t>
      </w:r>
      <w:r w:rsidRPr="584AD4F1" w:rsidR="0681B786">
        <w:rPr>
          <w:noProof w:val="0"/>
          <w:lang w:val="en-GB"/>
        </w:rPr>
        <w:t>name</w:t>
      </w:r>
      <w:r w:rsidRPr="584AD4F1" w:rsidR="0681B786">
        <w:rPr>
          <w:noProof w:val="0"/>
          <w:lang w:val="en-GB"/>
        </w:rPr>
        <w:t xml:space="preserve"> of the </w:t>
      </w:r>
      <w:r w:rsidRPr="584AD4F1" w:rsidR="0681B786">
        <w:rPr>
          <w:noProof w:val="0"/>
          <w:lang w:val="en-GB"/>
        </w:rPr>
        <w:t>winning</w:t>
      </w:r>
      <w:r w:rsidRPr="584AD4F1" w:rsidR="0681B786">
        <w:rPr>
          <w:noProof w:val="0"/>
          <w:lang w:val="en-GB"/>
        </w:rPr>
        <w:t xml:space="preserve"> </w:t>
      </w:r>
      <w:r w:rsidRPr="584AD4F1" w:rsidR="0681B786">
        <w:rPr>
          <w:noProof w:val="0"/>
          <w:lang w:val="en-GB"/>
        </w:rPr>
        <w:t>player</w:t>
      </w:r>
    </w:p>
    <w:p w:rsidRPr="007405A6" w:rsidR="00EA19C2" w:rsidP="584AD4F1" w:rsidRDefault="4424D953" w14:paraId="06C9B4AB" w14:textId="642618F3">
      <w:pPr>
        <w:pStyle w:val="Cobra-NormalTick"/>
        <w:rPr>
          <w:noProof w:val="0"/>
          <w:lang w:val="en-GB"/>
        </w:rPr>
      </w:pPr>
      <w:r w:rsidRPr="584AD4F1" w:rsidR="37B8AFA8">
        <w:rPr>
          <w:rFonts w:eastAsia="Calibri"/>
          <w:noProof w:val="0"/>
          <w:lang w:val="en-GB"/>
        </w:rPr>
        <w:t>Add</w:t>
      </w:r>
      <w:r w:rsidRPr="584AD4F1" w:rsidR="37B8AFA8">
        <w:rPr>
          <w:rFonts w:eastAsia="Calibri"/>
          <w:noProof w:val="0"/>
          <w:lang w:val="en-GB"/>
        </w:rPr>
        <w:t xml:space="preserve"> a </w:t>
      </w:r>
      <w:r w:rsidRPr="584AD4F1" w:rsidR="37B8AFA8">
        <w:rPr>
          <w:rFonts w:eastAsia="Calibri"/>
          <w:noProof w:val="0"/>
          <w:lang w:val="en-GB"/>
        </w:rPr>
        <w:t>timer</w:t>
      </w:r>
      <w:r w:rsidRPr="584AD4F1" w:rsidR="37B8AFA8">
        <w:rPr>
          <w:rFonts w:eastAsia="Calibri"/>
          <w:noProof w:val="0"/>
          <w:lang w:val="en-GB"/>
        </w:rPr>
        <w:t xml:space="preserve"> to manage </w:t>
      </w:r>
      <w:r w:rsidRPr="584AD4F1" w:rsidR="37B8AFA8">
        <w:rPr>
          <w:rFonts w:eastAsia="Calibri"/>
          <w:noProof w:val="0"/>
          <w:lang w:val="en-GB"/>
        </w:rPr>
        <w:t>each</w:t>
      </w:r>
      <w:r w:rsidRPr="584AD4F1" w:rsidR="37B8AFA8">
        <w:rPr>
          <w:rFonts w:eastAsia="Calibri"/>
          <w:noProof w:val="0"/>
          <w:lang w:val="en-GB"/>
        </w:rPr>
        <w:t xml:space="preserve"> </w:t>
      </w:r>
      <w:r w:rsidRPr="584AD4F1" w:rsidR="37B8AFA8">
        <w:rPr>
          <w:rFonts w:eastAsia="Calibri"/>
          <w:noProof w:val="0"/>
          <w:lang w:val="en-GB"/>
        </w:rPr>
        <w:t>player's</w:t>
      </w:r>
      <w:r w:rsidRPr="584AD4F1" w:rsidR="37B8AFA8">
        <w:rPr>
          <w:rFonts w:eastAsia="Calibri"/>
          <w:noProof w:val="0"/>
          <w:lang w:val="en-GB"/>
        </w:rPr>
        <w:t xml:space="preserve"> </w:t>
      </w:r>
      <w:r w:rsidRPr="584AD4F1" w:rsidR="37B8AFA8">
        <w:rPr>
          <w:rFonts w:eastAsia="Calibri"/>
          <w:noProof w:val="0"/>
          <w:lang w:val="en-GB"/>
        </w:rPr>
        <w:t>playing</w:t>
      </w:r>
      <w:r w:rsidRPr="584AD4F1" w:rsidR="37B8AFA8">
        <w:rPr>
          <w:rFonts w:eastAsia="Calibri"/>
          <w:noProof w:val="0"/>
          <w:lang w:val="en-GB"/>
        </w:rPr>
        <w:t xml:space="preserve"> time</w:t>
      </w:r>
    </w:p>
    <w:p w:rsidRPr="007405A6" w:rsidR="00EA19C2" w:rsidP="584AD4F1" w:rsidRDefault="5AE6427F" w14:paraId="517E6F27" w14:textId="73495A30">
      <w:pPr>
        <w:pStyle w:val="Cobra-NormalTick"/>
        <w:rPr>
          <w:rFonts w:ascii="Calibri" w:hAnsi="Calibri" w:eastAsia="游明朝" w:cs="Arial" w:asciiTheme="minorAscii" w:hAnsiTheme="minorAscii" w:eastAsiaTheme="minorEastAsia" w:cstheme="minorBidi"/>
          <w:noProof w:val="0"/>
          <w:lang w:val="en-GB"/>
        </w:rPr>
      </w:pPr>
      <w:r w:rsidRPr="584AD4F1" w:rsidR="7DD2A53E">
        <w:rPr>
          <w:noProof w:val="0"/>
          <w:lang w:val="en-GB"/>
        </w:rPr>
        <w:t>Create</w:t>
      </w:r>
      <w:r w:rsidRPr="584AD4F1" w:rsidR="7DD2A53E">
        <w:rPr>
          <w:noProof w:val="0"/>
          <w:lang w:val="en-GB"/>
        </w:rPr>
        <w:t xml:space="preserve"> a </w:t>
      </w:r>
      <w:r w:rsidRPr="584AD4F1" w:rsidR="7DD2A53E">
        <w:rPr>
          <w:noProof w:val="0"/>
          <w:lang w:val="en-GB"/>
        </w:rPr>
        <w:t>product</w:t>
      </w:r>
      <w:r w:rsidRPr="584AD4F1" w:rsidR="7DD2A53E">
        <w:rPr>
          <w:noProof w:val="0"/>
          <w:lang w:val="en-GB"/>
        </w:rPr>
        <w:t xml:space="preserve"> </w:t>
      </w:r>
      <w:r w:rsidRPr="584AD4F1" w:rsidR="7DD2A53E">
        <w:rPr>
          <w:noProof w:val="0"/>
          <w:lang w:val="en-GB"/>
        </w:rPr>
        <w:t>generator</w:t>
      </w:r>
      <w:r w:rsidRPr="584AD4F1" w:rsidR="7DD2A53E">
        <w:rPr>
          <w:noProof w:val="0"/>
          <w:lang w:val="en-GB"/>
        </w:rPr>
        <w:t xml:space="preserve"> </w:t>
      </w:r>
    </w:p>
    <w:p w:rsidRPr="007405A6" w:rsidR="00EA19C2" w:rsidP="584AD4F1" w:rsidRDefault="5AE6427F" w14:paraId="6D198BB5" w14:textId="1E2DBAE8">
      <w:pPr>
        <w:pStyle w:val="Cobra-NormalTick"/>
        <w:rPr>
          <w:rFonts w:ascii="Calibri" w:hAnsi="Calibri" w:eastAsia="游明朝" w:cs="Arial" w:asciiTheme="minorAscii" w:hAnsiTheme="minorAscii" w:eastAsiaTheme="minorEastAsia" w:cstheme="minorBidi"/>
          <w:noProof w:val="0"/>
          <w:lang w:val="en-GB"/>
        </w:rPr>
      </w:pPr>
      <w:r w:rsidRPr="584AD4F1" w:rsidR="7DD2A53E">
        <w:rPr>
          <w:noProof w:val="0"/>
          <w:lang w:val="en-GB"/>
        </w:rPr>
        <w:t xml:space="preserve">Add a more </w:t>
      </w:r>
      <w:r w:rsidRPr="584AD4F1" w:rsidR="207B8B68">
        <w:rPr>
          <w:noProof w:val="0"/>
          <w:lang w:val="en-GB"/>
        </w:rPr>
        <w:t>colourful</w:t>
      </w:r>
      <w:r w:rsidRPr="584AD4F1" w:rsidR="7DD2A53E">
        <w:rPr>
          <w:noProof w:val="0"/>
          <w:lang w:val="en-GB"/>
        </w:rPr>
        <w:t xml:space="preserve"> display for display text</w:t>
      </w:r>
    </w:p>
    <w:p w:rsidRPr="007405A6" w:rsidR="00EA19C2" w:rsidP="584AD4F1" w:rsidRDefault="5AE6427F" w14:paraId="1F03198B" w14:textId="0B9801C5">
      <w:pPr>
        <w:pStyle w:val="Cobra-NormalTick"/>
        <w:rPr>
          <w:rFonts w:ascii="Calibri" w:hAnsi="Calibri" w:eastAsia="游明朝" w:cs="Arial" w:asciiTheme="minorAscii" w:hAnsiTheme="minorAscii" w:eastAsiaTheme="minorEastAsia" w:cstheme="minorBidi"/>
          <w:noProof w:val="0"/>
          <w:lang w:val="en-GB"/>
        </w:rPr>
      </w:pPr>
      <w:r w:rsidRPr="584AD4F1" w:rsidR="7DD2A53E">
        <w:rPr>
          <w:noProof w:val="0"/>
          <w:lang w:val="en-GB"/>
        </w:rPr>
        <w:t>Create</w:t>
      </w:r>
      <w:r w:rsidRPr="584AD4F1" w:rsidR="7DD2A53E">
        <w:rPr>
          <w:noProof w:val="0"/>
          <w:lang w:val="en-GB"/>
        </w:rPr>
        <w:t xml:space="preserve"> a </w:t>
      </w:r>
      <w:r w:rsidRPr="584AD4F1" w:rsidR="7DD2A53E">
        <w:rPr>
          <w:noProof w:val="0"/>
          <w:lang w:val="en-GB"/>
        </w:rPr>
        <w:t>graphical</w:t>
      </w:r>
      <w:r w:rsidRPr="584AD4F1" w:rsidR="7DD2A53E">
        <w:rPr>
          <w:noProof w:val="0"/>
          <w:lang w:val="en-GB"/>
        </w:rPr>
        <w:t xml:space="preserve"> interface for the </w:t>
      </w:r>
      <w:r w:rsidRPr="584AD4F1" w:rsidR="7DD2A53E">
        <w:rPr>
          <w:noProof w:val="0"/>
          <w:lang w:val="en-GB"/>
        </w:rPr>
        <w:t>game</w:t>
      </w:r>
      <w:r w:rsidRPr="584AD4F1" w:rsidR="7DD2A53E">
        <w:rPr>
          <w:noProof w:val="0"/>
          <w:lang w:val="en-GB"/>
        </w:rPr>
        <w:t xml:space="preserve"> </w:t>
      </w:r>
      <w:r w:rsidRPr="584AD4F1" w:rsidR="7DD2A53E">
        <w:rPr>
          <w:noProof w:val="0"/>
          <w:lang w:val="en-GB"/>
        </w:rPr>
        <w:t>with</w:t>
      </w:r>
      <w:r w:rsidRPr="584AD4F1" w:rsidR="7DD2A53E">
        <w:rPr>
          <w:noProof w:val="0"/>
          <w:lang w:val="en-GB"/>
        </w:rPr>
        <w:t xml:space="preserve"> </w:t>
      </w:r>
      <w:hyperlink r:id="R67b4390bb364432d">
        <w:r w:rsidRPr="584AD4F1" w:rsidR="7DD2A53E">
          <w:rPr>
            <w:rStyle w:val="Hyperlink"/>
            <w:noProof w:val="0"/>
            <w:lang w:val="en-GB"/>
          </w:rPr>
          <w:t>PyGame</w:t>
        </w:r>
      </w:hyperlink>
    </w:p>
    <w:p w:rsidRPr="007405A6" w:rsidR="00EA19C2" w:rsidP="584AD4F1" w:rsidRDefault="00EA19C2" w14:paraId="051E404B" w14:textId="02652FFE">
      <w:pPr>
        <w:pStyle w:val="Cobra-NormalTick"/>
        <w:numPr>
          <w:numId w:val="0"/>
        </w:numPr>
        <w:rPr>
          <w:rFonts w:eastAsia="Calibri"/>
          <w:noProof w:val="0"/>
          <w:lang w:val="en-GB"/>
        </w:rPr>
      </w:pPr>
    </w:p>
    <w:p w:rsidRPr="007405A6" w:rsidR="00EA19C2" w:rsidP="584AD4F1" w:rsidRDefault="00EA19C2" w14:paraId="7722AB32" w14:textId="6AD0622C">
      <w:pPr>
        <w:pStyle w:val="Cobra-NormalTick"/>
        <w:numPr>
          <w:numId w:val="0"/>
        </w:numPr>
        <w:rPr>
          <w:rFonts w:eastAsia="Calibri"/>
          <w:noProof w:val="0"/>
          <w:lang w:val="en-GB"/>
        </w:rPr>
      </w:pPr>
    </w:p>
    <w:p w:rsidRPr="007405A6" w:rsidR="00EA19C2" w:rsidP="584AD4F1" w:rsidRDefault="00EA19C2" w14:paraId="585B82B3" w14:textId="2110336E">
      <w:pPr>
        <w:pStyle w:val="Cobra-NormalTick"/>
        <w:numPr>
          <w:numId w:val="0"/>
        </w:numPr>
        <w:jc w:val="center"/>
        <w:rPr>
          <w:noProof w:val="0"/>
          <w:lang w:val="en-GB"/>
        </w:rPr>
      </w:pPr>
    </w:p>
    <w:sectPr w:rsidRPr="007405A6" w:rsidR="00EA19C2" w:rsidSect="007B3BD9">
      <w:footerReference w:type="default" r:id="rId19"/>
      <w:type w:val="continuous"/>
      <w:pgSz w:w="11906" w:h="16838" w:orient="portrait"/>
      <w:pgMar w:top="1417" w:right="1417" w:bottom="1417" w:left="1417" w:header="708" w:footer="708" w:gutter="0"/>
      <w:pgBorders w:offsetFrom="page">
        <w:top w:val="single" w:color="FFC000" w:themeColor="accent4" w:sz="4" w:space="24"/>
        <w:left w:val="single" w:color="FFC000" w:themeColor="accent4" w:sz="4" w:space="24"/>
        <w:bottom w:val="single" w:color="FFC000" w:themeColor="accent4" w:sz="4" w:space="24"/>
        <w:right w:val="single" w:color="FFC000" w:themeColor="accent4" w:sz="4" w:space="24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9325F" w:rsidP="00353C27" w:rsidRDefault="0089325F" w14:paraId="6296DC69" w14:textId="77777777">
      <w:pPr>
        <w:spacing w:after="0" w:line="240" w:lineRule="auto"/>
      </w:pPr>
      <w:r>
        <w:separator/>
      </w:r>
    </w:p>
  </w:endnote>
  <w:endnote w:type="continuationSeparator" w:id="0">
    <w:p w:rsidR="0089325F" w:rsidP="00353C27" w:rsidRDefault="0089325F" w14:paraId="24685A7B" w14:textId="77777777">
      <w:pPr>
        <w:spacing w:after="0" w:line="240" w:lineRule="auto"/>
      </w:pPr>
      <w:r>
        <w:continuationSeparator/>
      </w:r>
    </w:p>
  </w:endnote>
  <w:endnote w:type="continuationNotice" w:id="1">
    <w:p w:rsidR="0089325F" w:rsidRDefault="0089325F" w14:paraId="5EC5ACEA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lear Sans">
    <w:altName w:val="Calibri"/>
    <w:charset w:val="00"/>
    <w:family w:val="swiss"/>
    <w:pitch w:val="variable"/>
    <w:sig w:usb0="A00002EF" w:usb1="500078FB" w:usb2="00000008" w:usb3="00000000" w:csb0="0000019F" w:csb1="00000000"/>
  </w:font>
  <w:font w:name="Bitter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lear Sans Light">
    <w:altName w:val="Calibri"/>
    <w:charset w:val="00"/>
    <w:family w:val="swiss"/>
    <w:pitch w:val="variable"/>
    <w:sig w:usb0="A00002EF" w:usb1="500078FB" w:usb2="0000000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Prime Code">
    <w:altName w:val="Courier New"/>
    <w:charset w:val="00"/>
    <w:family w:val="modern"/>
    <w:pitch w:val="fixed"/>
    <w:sig w:usb0="A000002F" w:usb1="5000004B" w:usb2="00000000" w:usb3="00000000" w:csb0="00000093" w:csb1="00000000"/>
  </w:font>
  <w:font w:name="Fira Code iScript">
    <w:altName w:val="Calibri"/>
    <w:charset w:val="00"/>
    <w:family w:val="modern"/>
    <w:pitch w:val="variable"/>
    <w:sig w:usb0="40000287" w:usb1="02003801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02084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F716C" w:rsidRDefault="008F716C" w14:paraId="3BA111B0" w14:textId="32EF887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584AD4F1">
          <w:rPr/>
          <w:t>2</w:t>
        </w:r>
        <w:r>
          <w:fldChar w:fldCharType="end"/>
        </w:r>
      </w:p>
    </w:sdtContent>
  </w:sdt>
  <w:p w:rsidRPr="00F129A3" w:rsidR="00F129A3" w:rsidP="006F7A13" w:rsidRDefault="00F129A3" w14:paraId="12ABCF79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9325F" w:rsidP="00353C27" w:rsidRDefault="0089325F" w14:paraId="1B1796EB" w14:textId="77777777">
      <w:pPr>
        <w:spacing w:after="0" w:line="240" w:lineRule="auto"/>
      </w:pPr>
      <w:r>
        <w:separator/>
      </w:r>
    </w:p>
  </w:footnote>
  <w:footnote w:type="continuationSeparator" w:id="0">
    <w:p w:rsidR="0089325F" w:rsidP="00353C27" w:rsidRDefault="0089325F" w14:paraId="33FF92A3" w14:textId="77777777">
      <w:pPr>
        <w:spacing w:after="0" w:line="240" w:lineRule="auto"/>
      </w:pPr>
      <w:r>
        <w:continuationSeparator/>
      </w:r>
    </w:p>
  </w:footnote>
  <w:footnote w:type="continuationNotice" w:id="1">
    <w:p w:rsidR="0089325F" w:rsidRDefault="0089325F" w14:paraId="6CCBC378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17CB6"/>
    <w:multiLevelType w:val="hybridMultilevel"/>
    <w:tmpl w:val="35B4CB22"/>
    <w:lvl w:ilvl="0" w:tplc="D7244066">
      <w:start w:val="1"/>
      <w:numFmt w:val="bullet"/>
      <w:lvlText w:val=""/>
      <w:lvlJc w:val="left"/>
      <w:pPr>
        <w:ind w:left="720" w:hanging="360"/>
      </w:pPr>
      <w:rPr>
        <w:rFonts w:hint="default" w:ascii="Wingdings 2" w:hAnsi="Wingdings 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3C24977"/>
    <w:multiLevelType w:val="hybridMultilevel"/>
    <w:tmpl w:val="5B042586"/>
    <w:lvl w:ilvl="0" w:tplc="C86A3E3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BED8FA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706C6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B381F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726A5C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426FD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C702DE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C7C23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B12100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5A703C7"/>
    <w:multiLevelType w:val="hybridMultilevel"/>
    <w:tmpl w:val="43FEB8C6"/>
    <w:lvl w:ilvl="0" w:tplc="0DBA14D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57CEDF7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67ED20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31AE88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26E7D2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C5C92C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5FAE1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01831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D0E0D9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6FC1752"/>
    <w:multiLevelType w:val="hybridMultilevel"/>
    <w:tmpl w:val="E3B2CB7E"/>
    <w:lvl w:ilvl="0" w:tplc="588C4FE6">
      <w:start w:val="1"/>
      <w:numFmt w:val="bullet"/>
      <w:pStyle w:val="Cobra-NormalTick"/>
      <w:lvlText w:val=""/>
      <w:lvlJc w:val="left"/>
      <w:pPr>
        <w:ind w:left="644" w:hanging="360"/>
      </w:pPr>
      <w:rPr>
        <w:rFonts w:hint="default" w:ascii="Wingdings 2" w:hAnsi="Wingdings 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4" w15:restartNumberingAfterBreak="0">
    <w:nsid w:val="080271EA"/>
    <w:multiLevelType w:val="hybridMultilevel"/>
    <w:tmpl w:val="CBB8CB00"/>
    <w:lvl w:ilvl="0" w:tplc="D7244066">
      <w:start w:val="1"/>
      <w:numFmt w:val="bullet"/>
      <w:lvlText w:val=""/>
      <w:lvlJc w:val="left"/>
      <w:pPr>
        <w:ind w:left="1428" w:hanging="360"/>
      </w:pPr>
      <w:rPr>
        <w:rFonts w:hint="default" w:ascii="Wingdings 2" w:hAnsi="Wingdings 2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5" w15:restartNumberingAfterBreak="0">
    <w:nsid w:val="0AB2066C"/>
    <w:multiLevelType w:val="hybridMultilevel"/>
    <w:tmpl w:val="DF8A2BB4"/>
    <w:lvl w:ilvl="0" w:tplc="023633F6">
      <w:start w:val="1"/>
      <w:numFmt w:val="upperRoman"/>
      <w:lvlText w:val="%1."/>
      <w:lvlJc w:val="left"/>
      <w:pPr>
        <w:ind w:left="1080" w:hanging="720"/>
      </w:pPr>
      <w:rPr>
        <w:rFonts w:hint="default" w:ascii="Clear Sans" w:hAnsi="Clear Sans" w:cs="Clear Sans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0431A4"/>
    <w:multiLevelType w:val="hybridMultilevel"/>
    <w:tmpl w:val="431042A4"/>
    <w:lvl w:ilvl="0" w:tplc="05CA8D3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E656220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7EE28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55E7E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A185E8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DD8B7C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18CC3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2CCE9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66E07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0DCF7BCE"/>
    <w:multiLevelType w:val="hybridMultilevel"/>
    <w:tmpl w:val="1D0A4978"/>
    <w:lvl w:ilvl="0" w:tplc="0008849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E4A68CC"/>
    <w:multiLevelType w:val="hybridMultilevel"/>
    <w:tmpl w:val="6966D0B0"/>
    <w:lvl w:ilvl="0" w:tplc="D7244066">
      <w:start w:val="1"/>
      <w:numFmt w:val="bullet"/>
      <w:lvlText w:val=""/>
      <w:lvlJc w:val="left"/>
      <w:pPr>
        <w:ind w:left="720" w:hanging="360"/>
      </w:pPr>
      <w:rPr>
        <w:rFonts w:hint="default" w:ascii="Wingdings 2" w:hAnsi="Wingdings 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5116D1C"/>
    <w:multiLevelType w:val="hybridMultilevel"/>
    <w:tmpl w:val="32BCCCC2"/>
    <w:lvl w:ilvl="0" w:tplc="C14CF25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25834A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098C8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D4EBF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36695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8CC3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DFC28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F25A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18F2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D562191"/>
    <w:multiLevelType w:val="hybridMultilevel"/>
    <w:tmpl w:val="4CBE9650"/>
    <w:lvl w:ilvl="0" w:tplc="F8405180">
      <w:start w:val="1"/>
      <w:numFmt w:val="upperRoman"/>
      <w:lvlText w:val="%1."/>
      <w:lvlJc w:val="left"/>
      <w:pPr>
        <w:ind w:left="1080" w:hanging="720"/>
      </w:pPr>
      <w:rPr>
        <w:rFonts w:hint="default" w:ascii="Bitter" w:hAnsi="Bitter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7694B"/>
    <w:multiLevelType w:val="hybridMultilevel"/>
    <w:tmpl w:val="6D143002"/>
    <w:lvl w:ilvl="0" w:tplc="30A81E8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BAEA2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0F0D3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13AFFF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ADAA6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36005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A8D2F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9F8168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39A3C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05F74BC"/>
    <w:multiLevelType w:val="hybridMultilevel"/>
    <w:tmpl w:val="4302F7DA"/>
    <w:lvl w:ilvl="0" w:tplc="0E80912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56E863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DBEDCE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5B4AED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2472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BC09BC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6306D1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EC2BC6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C24C2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4416BB3"/>
    <w:multiLevelType w:val="hybridMultilevel"/>
    <w:tmpl w:val="E33E4EA0"/>
    <w:lvl w:ilvl="0" w:tplc="D09EFA3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B88A19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03067C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08C04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35EF3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1343B7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7EA1B5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79A656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2527B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9F94505"/>
    <w:multiLevelType w:val="hybridMultilevel"/>
    <w:tmpl w:val="433CC984"/>
    <w:lvl w:ilvl="0" w:tplc="8060745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5C64BA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CCC27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9868B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323A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C0DB9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26AAFD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3AC0C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E8C141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77762FD"/>
    <w:multiLevelType w:val="hybridMultilevel"/>
    <w:tmpl w:val="8A3236C4"/>
    <w:lvl w:ilvl="0" w:tplc="D7244066">
      <w:start w:val="1"/>
      <w:numFmt w:val="bullet"/>
      <w:lvlText w:val=""/>
      <w:lvlJc w:val="left"/>
      <w:pPr>
        <w:ind w:left="720" w:hanging="360"/>
      </w:pPr>
      <w:rPr>
        <w:rFonts w:hint="default" w:ascii="Wingdings 2" w:hAnsi="Wingdings 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89C2CB5"/>
    <w:multiLevelType w:val="hybridMultilevel"/>
    <w:tmpl w:val="A328E826"/>
    <w:lvl w:ilvl="0" w:tplc="F8405180">
      <w:start w:val="1"/>
      <w:numFmt w:val="upperRoman"/>
      <w:lvlText w:val="%1."/>
      <w:lvlJc w:val="left"/>
      <w:pPr>
        <w:ind w:left="1080" w:hanging="720"/>
      </w:pPr>
      <w:rPr>
        <w:rFonts w:hint="default" w:ascii="Bitter" w:hAnsi="Bitter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1B7418"/>
    <w:multiLevelType w:val="hybridMultilevel"/>
    <w:tmpl w:val="22A0CE14"/>
    <w:lvl w:ilvl="0" w:tplc="8432D83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ED256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DACD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8CFE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5CA5DB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F900B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D7E3C5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80014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8E13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21E556C"/>
    <w:multiLevelType w:val="hybridMultilevel"/>
    <w:tmpl w:val="8FB24AAC"/>
    <w:lvl w:ilvl="0" w:tplc="FBC0840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6DAB11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BF60D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BFCF4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2B0E4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F00008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87056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2F242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46EE29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2D856CB"/>
    <w:multiLevelType w:val="hybridMultilevel"/>
    <w:tmpl w:val="1778DF10"/>
    <w:lvl w:ilvl="0" w:tplc="32EA85D8">
      <w:numFmt w:val="bullet"/>
      <w:lvlText w:val="-"/>
      <w:lvlJc w:val="left"/>
      <w:pPr>
        <w:ind w:left="1113" w:hanging="360"/>
      </w:pPr>
      <w:rPr>
        <w:rFonts w:hint="default" w:ascii="Calibri" w:hAnsi="Calibri" w:eastAsia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833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553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273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993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713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433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153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873" w:hanging="360"/>
      </w:pPr>
      <w:rPr>
        <w:rFonts w:hint="default" w:ascii="Wingdings" w:hAnsi="Wingdings"/>
      </w:rPr>
    </w:lvl>
  </w:abstractNum>
  <w:abstractNum w:abstractNumId="20" w15:restartNumberingAfterBreak="0">
    <w:nsid w:val="635328F6"/>
    <w:multiLevelType w:val="hybridMultilevel"/>
    <w:tmpl w:val="3F425770"/>
    <w:lvl w:ilvl="0" w:tplc="C9EE359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CD6C09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06AD33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6AE941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1F86E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EB8FF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BDA1B4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F1C1C3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A04D9B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57913F9"/>
    <w:multiLevelType w:val="hybridMultilevel"/>
    <w:tmpl w:val="8C2012C4"/>
    <w:lvl w:ilvl="0" w:tplc="9A4CE062">
      <w:start w:val="1"/>
      <w:numFmt w:val="upperRoman"/>
      <w:lvlText w:val="%1."/>
      <w:lvlJc w:val="left"/>
      <w:pPr>
        <w:ind w:left="1080" w:hanging="720"/>
      </w:pPr>
      <w:rPr>
        <w:rFonts w:hint="default" w:ascii="Clear Sans" w:hAnsi="Clear Sans" w:cs="Clear Sans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A77775"/>
    <w:multiLevelType w:val="hybridMultilevel"/>
    <w:tmpl w:val="6E88B778"/>
    <w:lvl w:ilvl="0" w:tplc="04E28F92">
      <w:numFmt w:val="bullet"/>
      <w:lvlText w:val="-"/>
      <w:lvlJc w:val="left"/>
      <w:pPr>
        <w:ind w:left="1068" w:hanging="360"/>
      </w:pPr>
      <w:rPr>
        <w:rFonts w:hint="default" w:ascii="Calibri" w:hAnsi="Calibri" w:eastAsia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23" w15:restartNumberingAfterBreak="0">
    <w:nsid w:val="67132381"/>
    <w:multiLevelType w:val="hybridMultilevel"/>
    <w:tmpl w:val="A76C631A"/>
    <w:lvl w:ilvl="0" w:tplc="D7244066">
      <w:start w:val="1"/>
      <w:numFmt w:val="bullet"/>
      <w:lvlText w:val=""/>
      <w:lvlJc w:val="left"/>
      <w:pPr>
        <w:ind w:left="720" w:hanging="360"/>
      </w:pPr>
      <w:rPr>
        <w:rFonts w:hint="default" w:ascii="Wingdings 2" w:hAnsi="Wingdings 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4" w15:restartNumberingAfterBreak="0">
    <w:nsid w:val="69996576"/>
    <w:multiLevelType w:val="hybridMultilevel"/>
    <w:tmpl w:val="443E4B90"/>
    <w:lvl w:ilvl="0" w:tplc="306022F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90EA2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73EF1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4B25BB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FEC63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C0FEE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C00EC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864210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FA2E3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EDE0F4F"/>
    <w:multiLevelType w:val="hybridMultilevel"/>
    <w:tmpl w:val="69A0A07C"/>
    <w:lvl w:ilvl="0" w:tplc="FFFFFFFF">
      <w:start w:val="1"/>
      <w:numFmt w:val="upperRoman"/>
      <w:pStyle w:val="Cobra-Title1"/>
      <w:lvlText w:val="%1."/>
      <w:lvlJc w:val="left"/>
      <w:pPr>
        <w:ind w:left="1080" w:hanging="720"/>
      </w:pPr>
      <w:rPr>
        <w:sz w:val="24"/>
        <w:szCs w:val="24"/>
      </w:rPr>
    </w:lvl>
    <w:lvl w:ilvl="1" w:tplc="0DF82052">
      <w:start w:val="1"/>
      <w:numFmt w:val="lowerLetter"/>
      <w:pStyle w:val="Cobra-Titre2"/>
      <w:lvlText w:val="%2."/>
      <w:lvlJc w:val="left"/>
      <w:pPr>
        <w:ind w:left="1440" w:hanging="360"/>
      </w:pPr>
    </w:lvl>
    <w:lvl w:ilvl="2" w:tplc="040C001B">
      <w:numFmt w:val="bullet"/>
      <w:lvlText w:val=""/>
      <w:lvlJc w:val="left"/>
      <w:pPr>
        <w:ind w:left="2340" w:hanging="360"/>
      </w:pPr>
      <w:rPr>
        <w:rFonts w:hint="default" w:ascii="Symbol" w:hAnsi="Symbol" w:cs="Clear Sans Light" w:eastAsiaTheme="minorHAnsi"/>
        <w:color w:val="auto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103B9F"/>
    <w:multiLevelType w:val="hybridMultilevel"/>
    <w:tmpl w:val="F5567180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787F726C"/>
    <w:multiLevelType w:val="hybridMultilevel"/>
    <w:tmpl w:val="ED965374"/>
    <w:lvl w:ilvl="0" w:tplc="D7244066">
      <w:start w:val="1"/>
      <w:numFmt w:val="bullet"/>
      <w:lvlText w:val=""/>
      <w:lvlJc w:val="left"/>
      <w:pPr>
        <w:ind w:left="720" w:hanging="360"/>
      </w:pPr>
      <w:rPr>
        <w:rFonts w:hint="default" w:ascii="Wingdings 2" w:hAnsi="Wingdings 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F117B16"/>
    <w:multiLevelType w:val="hybridMultilevel"/>
    <w:tmpl w:val="4B882CB6"/>
    <w:lvl w:ilvl="0" w:tplc="D7244066">
      <w:start w:val="1"/>
      <w:numFmt w:val="bullet"/>
      <w:lvlText w:val=""/>
      <w:lvlJc w:val="left"/>
      <w:pPr>
        <w:ind w:left="720" w:hanging="360"/>
      </w:pPr>
      <w:rPr>
        <w:rFonts w:hint="default" w:ascii="Wingdings 2" w:hAnsi="Wingdings 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69824133">
    <w:abstractNumId w:val="21"/>
  </w:num>
  <w:num w:numId="2" w16cid:durableId="1388184319">
    <w:abstractNumId w:val="5"/>
  </w:num>
  <w:num w:numId="3" w16cid:durableId="469716756">
    <w:abstractNumId w:val="7"/>
  </w:num>
  <w:num w:numId="4" w16cid:durableId="987132589">
    <w:abstractNumId w:val="25"/>
  </w:num>
  <w:num w:numId="5" w16cid:durableId="1518538485">
    <w:abstractNumId w:val="15"/>
  </w:num>
  <w:num w:numId="6" w16cid:durableId="1778477882">
    <w:abstractNumId w:val="27"/>
  </w:num>
  <w:num w:numId="7" w16cid:durableId="259337085">
    <w:abstractNumId w:val="10"/>
  </w:num>
  <w:num w:numId="8" w16cid:durableId="1074201706">
    <w:abstractNumId w:val="4"/>
  </w:num>
  <w:num w:numId="9" w16cid:durableId="811289410">
    <w:abstractNumId w:val="16"/>
  </w:num>
  <w:num w:numId="10" w16cid:durableId="595788580">
    <w:abstractNumId w:val="0"/>
  </w:num>
  <w:num w:numId="11" w16cid:durableId="1940286438">
    <w:abstractNumId w:val="26"/>
  </w:num>
  <w:num w:numId="12" w16cid:durableId="1667904991">
    <w:abstractNumId w:val="28"/>
  </w:num>
  <w:num w:numId="13" w16cid:durableId="232546085">
    <w:abstractNumId w:val="8"/>
  </w:num>
  <w:num w:numId="14" w16cid:durableId="1499226774">
    <w:abstractNumId w:val="3"/>
  </w:num>
  <w:num w:numId="15" w16cid:durableId="1869414769">
    <w:abstractNumId w:val="23"/>
  </w:num>
  <w:num w:numId="16" w16cid:durableId="1975214126">
    <w:abstractNumId w:val="19"/>
  </w:num>
  <w:num w:numId="17" w16cid:durableId="1375158477">
    <w:abstractNumId w:val="22"/>
  </w:num>
  <w:num w:numId="18" w16cid:durableId="1719621118">
    <w:abstractNumId w:val="3"/>
  </w:num>
  <w:num w:numId="19" w16cid:durableId="109710283">
    <w:abstractNumId w:val="25"/>
    <w:lvlOverride w:ilvl="0">
      <w:startOverride w:val="1"/>
    </w:lvlOverride>
  </w:num>
  <w:num w:numId="20" w16cid:durableId="19163065">
    <w:abstractNumId w:val="25"/>
    <w:lvlOverride w:ilvl="0">
      <w:startOverride w:val="1"/>
    </w:lvlOverride>
  </w:num>
  <w:num w:numId="21" w16cid:durableId="2043162073">
    <w:abstractNumId w:val="20"/>
  </w:num>
  <w:num w:numId="22" w16cid:durableId="1748267183">
    <w:abstractNumId w:val="11"/>
  </w:num>
  <w:num w:numId="23" w16cid:durableId="1136491099">
    <w:abstractNumId w:val="12"/>
  </w:num>
  <w:num w:numId="24" w16cid:durableId="818618285">
    <w:abstractNumId w:val="17"/>
  </w:num>
  <w:num w:numId="25" w16cid:durableId="1076392805">
    <w:abstractNumId w:val="13"/>
  </w:num>
  <w:num w:numId="26" w16cid:durableId="1068502247">
    <w:abstractNumId w:val="1"/>
  </w:num>
  <w:num w:numId="27" w16cid:durableId="1095982684">
    <w:abstractNumId w:val="24"/>
  </w:num>
  <w:num w:numId="28" w16cid:durableId="199899015">
    <w:abstractNumId w:val="2"/>
  </w:num>
  <w:num w:numId="29" w16cid:durableId="1139417120">
    <w:abstractNumId w:val="14"/>
  </w:num>
  <w:num w:numId="30" w16cid:durableId="1128474846">
    <w:abstractNumId w:val="9"/>
  </w:num>
  <w:num w:numId="31" w16cid:durableId="188027692">
    <w:abstractNumId w:val="6"/>
  </w:num>
  <w:num w:numId="32" w16cid:durableId="11156168">
    <w:abstractNumId w:val="1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attachedTemplate r:id="rId1"/>
  <w:trackRevisions w:val="false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E27"/>
    <w:rsid w:val="00001322"/>
    <w:rsid w:val="000033A9"/>
    <w:rsid w:val="00013516"/>
    <w:rsid w:val="00016700"/>
    <w:rsid w:val="00033FC1"/>
    <w:rsid w:val="00046430"/>
    <w:rsid w:val="00052C7E"/>
    <w:rsid w:val="000572E1"/>
    <w:rsid w:val="0005738F"/>
    <w:rsid w:val="0006200F"/>
    <w:rsid w:val="00062403"/>
    <w:rsid w:val="00071D45"/>
    <w:rsid w:val="0008235C"/>
    <w:rsid w:val="0008434F"/>
    <w:rsid w:val="0008553F"/>
    <w:rsid w:val="000874D8"/>
    <w:rsid w:val="0009393E"/>
    <w:rsid w:val="00095D4E"/>
    <w:rsid w:val="000A4B1F"/>
    <w:rsid w:val="000B1BEF"/>
    <w:rsid w:val="000B1C4C"/>
    <w:rsid w:val="000B494D"/>
    <w:rsid w:val="000B630A"/>
    <w:rsid w:val="000B680A"/>
    <w:rsid w:val="000C4A5B"/>
    <w:rsid w:val="000D2230"/>
    <w:rsid w:val="000E38C7"/>
    <w:rsid w:val="000E770E"/>
    <w:rsid w:val="000F13BD"/>
    <w:rsid w:val="000F3FEA"/>
    <w:rsid w:val="00100D9A"/>
    <w:rsid w:val="00100ECF"/>
    <w:rsid w:val="001071EE"/>
    <w:rsid w:val="00110AD0"/>
    <w:rsid w:val="00114876"/>
    <w:rsid w:val="00121B41"/>
    <w:rsid w:val="00134823"/>
    <w:rsid w:val="0014222F"/>
    <w:rsid w:val="001427EB"/>
    <w:rsid w:val="00144259"/>
    <w:rsid w:val="0014674C"/>
    <w:rsid w:val="0015137C"/>
    <w:rsid w:val="00157165"/>
    <w:rsid w:val="0016201F"/>
    <w:rsid w:val="00166A11"/>
    <w:rsid w:val="00176A7C"/>
    <w:rsid w:val="00184109"/>
    <w:rsid w:val="001905F8"/>
    <w:rsid w:val="00192E8B"/>
    <w:rsid w:val="001936F1"/>
    <w:rsid w:val="00195B1B"/>
    <w:rsid w:val="001972A1"/>
    <w:rsid w:val="001A443F"/>
    <w:rsid w:val="001B212B"/>
    <w:rsid w:val="001B5491"/>
    <w:rsid w:val="001B6FF7"/>
    <w:rsid w:val="001C4FB8"/>
    <w:rsid w:val="001C5F15"/>
    <w:rsid w:val="001C6816"/>
    <w:rsid w:val="001C7BEF"/>
    <w:rsid w:val="001D55D8"/>
    <w:rsid w:val="001D6043"/>
    <w:rsid w:val="001F05EC"/>
    <w:rsid w:val="001F18E4"/>
    <w:rsid w:val="001F52D1"/>
    <w:rsid w:val="001F612A"/>
    <w:rsid w:val="00201328"/>
    <w:rsid w:val="00206410"/>
    <w:rsid w:val="00210932"/>
    <w:rsid w:val="00224336"/>
    <w:rsid w:val="00247D8E"/>
    <w:rsid w:val="00260611"/>
    <w:rsid w:val="0026342B"/>
    <w:rsid w:val="00270E31"/>
    <w:rsid w:val="002711F9"/>
    <w:rsid w:val="00276718"/>
    <w:rsid w:val="002823DD"/>
    <w:rsid w:val="00283CE7"/>
    <w:rsid w:val="002904A8"/>
    <w:rsid w:val="00293507"/>
    <w:rsid w:val="002961CE"/>
    <w:rsid w:val="002A0643"/>
    <w:rsid w:val="002A525A"/>
    <w:rsid w:val="002B2043"/>
    <w:rsid w:val="002B7F23"/>
    <w:rsid w:val="002C2770"/>
    <w:rsid w:val="002C4D55"/>
    <w:rsid w:val="002D6C2A"/>
    <w:rsid w:val="002E5F0E"/>
    <w:rsid w:val="002E761E"/>
    <w:rsid w:val="002F0CAD"/>
    <w:rsid w:val="002F3B1F"/>
    <w:rsid w:val="002F3B6E"/>
    <w:rsid w:val="002F9186"/>
    <w:rsid w:val="0030050A"/>
    <w:rsid w:val="003027B8"/>
    <w:rsid w:val="003153D8"/>
    <w:rsid w:val="003173D1"/>
    <w:rsid w:val="00323A21"/>
    <w:rsid w:val="003260F3"/>
    <w:rsid w:val="0032622C"/>
    <w:rsid w:val="003271B1"/>
    <w:rsid w:val="00336337"/>
    <w:rsid w:val="00351BBC"/>
    <w:rsid w:val="00353C27"/>
    <w:rsid w:val="00355C01"/>
    <w:rsid w:val="00355FEC"/>
    <w:rsid w:val="00360C28"/>
    <w:rsid w:val="00364534"/>
    <w:rsid w:val="00366CCA"/>
    <w:rsid w:val="00370337"/>
    <w:rsid w:val="00384C42"/>
    <w:rsid w:val="00385E49"/>
    <w:rsid w:val="003864D0"/>
    <w:rsid w:val="003911FC"/>
    <w:rsid w:val="0039336D"/>
    <w:rsid w:val="00397923"/>
    <w:rsid w:val="00397A2F"/>
    <w:rsid w:val="003A0F8E"/>
    <w:rsid w:val="003A3EC6"/>
    <w:rsid w:val="003A7D7D"/>
    <w:rsid w:val="003B1B93"/>
    <w:rsid w:val="003B442D"/>
    <w:rsid w:val="003B4D21"/>
    <w:rsid w:val="003C0F0F"/>
    <w:rsid w:val="003C34CB"/>
    <w:rsid w:val="003C4498"/>
    <w:rsid w:val="003D5F26"/>
    <w:rsid w:val="003E0F57"/>
    <w:rsid w:val="003E368C"/>
    <w:rsid w:val="003E712D"/>
    <w:rsid w:val="003F3D28"/>
    <w:rsid w:val="00402A9D"/>
    <w:rsid w:val="00405810"/>
    <w:rsid w:val="004103C1"/>
    <w:rsid w:val="004200F6"/>
    <w:rsid w:val="0043308A"/>
    <w:rsid w:val="00433CD4"/>
    <w:rsid w:val="004367CB"/>
    <w:rsid w:val="004458DD"/>
    <w:rsid w:val="004476D7"/>
    <w:rsid w:val="00450067"/>
    <w:rsid w:val="004532D0"/>
    <w:rsid w:val="0046555F"/>
    <w:rsid w:val="00472A25"/>
    <w:rsid w:val="00473120"/>
    <w:rsid w:val="00473424"/>
    <w:rsid w:val="004752BF"/>
    <w:rsid w:val="00481FBD"/>
    <w:rsid w:val="00487782"/>
    <w:rsid w:val="00487A01"/>
    <w:rsid w:val="004925FA"/>
    <w:rsid w:val="00495B04"/>
    <w:rsid w:val="004B09AF"/>
    <w:rsid w:val="004B4729"/>
    <w:rsid w:val="004C07BD"/>
    <w:rsid w:val="004C62C4"/>
    <w:rsid w:val="004D05C3"/>
    <w:rsid w:val="004E5734"/>
    <w:rsid w:val="00503933"/>
    <w:rsid w:val="005052EA"/>
    <w:rsid w:val="00506583"/>
    <w:rsid w:val="00514C64"/>
    <w:rsid w:val="0051504B"/>
    <w:rsid w:val="005203B8"/>
    <w:rsid w:val="0052253D"/>
    <w:rsid w:val="00525F6F"/>
    <w:rsid w:val="00526773"/>
    <w:rsid w:val="00541AF5"/>
    <w:rsid w:val="00550610"/>
    <w:rsid w:val="00551D17"/>
    <w:rsid w:val="00560DC1"/>
    <w:rsid w:val="00563B2D"/>
    <w:rsid w:val="00565587"/>
    <w:rsid w:val="005719F4"/>
    <w:rsid w:val="00572337"/>
    <w:rsid w:val="00573C91"/>
    <w:rsid w:val="005828C3"/>
    <w:rsid w:val="00583787"/>
    <w:rsid w:val="00584D0C"/>
    <w:rsid w:val="005938F1"/>
    <w:rsid w:val="00594958"/>
    <w:rsid w:val="005974F8"/>
    <w:rsid w:val="005A1D04"/>
    <w:rsid w:val="005A518F"/>
    <w:rsid w:val="005B09F8"/>
    <w:rsid w:val="005B2C85"/>
    <w:rsid w:val="005B5CE1"/>
    <w:rsid w:val="005C40EA"/>
    <w:rsid w:val="005C51F1"/>
    <w:rsid w:val="005C7AB6"/>
    <w:rsid w:val="005D067C"/>
    <w:rsid w:val="005E0FDF"/>
    <w:rsid w:val="005E1AD9"/>
    <w:rsid w:val="005E5FA6"/>
    <w:rsid w:val="005E6488"/>
    <w:rsid w:val="005F02DC"/>
    <w:rsid w:val="005F03C3"/>
    <w:rsid w:val="005F3EC5"/>
    <w:rsid w:val="005F435F"/>
    <w:rsid w:val="005F5018"/>
    <w:rsid w:val="005F6256"/>
    <w:rsid w:val="00601F48"/>
    <w:rsid w:val="00613826"/>
    <w:rsid w:val="00617664"/>
    <w:rsid w:val="00620D5E"/>
    <w:rsid w:val="006258DA"/>
    <w:rsid w:val="00630EAC"/>
    <w:rsid w:val="00631F54"/>
    <w:rsid w:val="006334D5"/>
    <w:rsid w:val="006338A7"/>
    <w:rsid w:val="00640896"/>
    <w:rsid w:val="00655CFA"/>
    <w:rsid w:val="006560C2"/>
    <w:rsid w:val="00661100"/>
    <w:rsid w:val="00663A53"/>
    <w:rsid w:val="00665281"/>
    <w:rsid w:val="00671C49"/>
    <w:rsid w:val="00673659"/>
    <w:rsid w:val="0067408C"/>
    <w:rsid w:val="00686EB0"/>
    <w:rsid w:val="006925EA"/>
    <w:rsid w:val="00692E3C"/>
    <w:rsid w:val="0069535D"/>
    <w:rsid w:val="006A1656"/>
    <w:rsid w:val="006A2076"/>
    <w:rsid w:val="006B01FE"/>
    <w:rsid w:val="006B7CF7"/>
    <w:rsid w:val="006D0C5A"/>
    <w:rsid w:val="006D1D26"/>
    <w:rsid w:val="006D301C"/>
    <w:rsid w:val="006D7C40"/>
    <w:rsid w:val="006E0455"/>
    <w:rsid w:val="006E0B2B"/>
    <w:rsid w:val="006E0F7A"/>
    <w:rsid w:val="006E1E70"/>
    <w:rsid w:val="006E4D14"/>
    <w:rsid w:val="006F2768"/>
    <w:rsid w:val="006F364C"/>
    <w:rsid w:val="006F4429"/>
    <w:rsid w:val="006F585F"/>
    <w:rsid w:val="006F67DC"/>
    <w:rsid w:val="006F7554"/>
    <w:rsid w:val="006F7A13"/>
    <w:rsid w:val="00700BFA"/>
    <w:rsid w:val="00701F9B"/>
    <w:rsid w:val="0070583B"/>
    <w:rsid w:val="00706327"/>
    <w:rsid w:val="00707905"/>
    <w:rsid w:val="007160B1"/>
    <w:rsid w:val="00724BC3"/>
    <w:rsid w:val="007300A3"/>
    <w:rsid w:val="007335B9"/>
    <w:rsid w:val="00736E0E"/>
    <w:rsid w:val="007405A6"/>
    <w:rsid w:val="0074506D"/>
    <w:rsid w:val="00753D34"/>
    <w:rsid w:val="00760068"/>
    <w:rsid w:val="00760A98"/>
    <w:rsid w:val="00760B52"/>
    <w:rsid w:val="007675F1"/>
    <w:rsid w:val="00771983"/>
    <w:rsid w:val="0077421C"/>
    <w:rsid w:val="007A000D"/>
    <w:rsid w:val="007A7D99"/>
    <w:rsid w:val="007B1AAF"/>
    <w:rsid w:val="007B3BD9"/>
    <w:rsid w:val="007C1EA4"/>
    <w:rsid w:val="007D0959"/>
    <w:rsid w:val="007E0CF3"/>
    <w:rsid w:val="007E5DCE"/>
    <w:rsid w:val="007E747E"/>
    <w:rsid w:val="007E7CE5"/>
    <w:rsid w:val="007F28CE"/>
    <w:rsid w:val="007F406B"/>
    <w:rsid w:val="007F56C9"/>
    <w:rsid w:val="007F6E29"/>
    <w:rsid w:val="0080171B"/>
    <w:rsid w:val="00802526"/>
    <w:rsid w:val="0080256C"/>
    <w:rsid w:val="0080345B"/>
    <w:rsid w:val="008040E2"/>
    <w:rsid w:val="00814A09"/>
    <w:rsid w:val="008202C6"/>
    <w:rsid w:val="00821C5B"/>
    <w:rsid w:val="00824003"/>
    <w:rsid w:val="00825793"/>
    <w:rsid w:val="00826199"/>
    <w:rsid w:val="00831822"/>
    <w:rsid w:val="00836067"/>
    <w:rsid w:val="008472C9"/>
    <w:rsid w:val="00853703"/>
    <w:rsid w:val="00863A23"/>
    <w:rsid w:val="00864FCF"/>
    <w:rsid w:val="008659E5"/>
    <w:rsid w:val="00866AEF"/>
    <w:rsid w:val="00873781"/>
    <w:rsid w:val="0088015D"/>
    <w:rsid w:val="00884382"/>
    <w:rsid w:val="008853A0"/>
    <w:rsid w:val="00891E07"/>
    <w:rsid w:val="0089279F"/>
    <w:rsid w:val="0089325F"/>
    <w:rsid w:val="00895736"/>
    <w:rsid w:val="008A0D3A"/>
    <w:rsid w:val="008A1216"/>
    <w:rsid w:val="008A1BE3"/>
    <w:rsid w:val="008A228B"/>
    <w:rsid w:val="008B08D7"/>
    <w:rsid w:val="008B51E3"/>
    <w:rsid w:val="008B7016"/>
    <w:rsid w:val="008C407B"/>
    <w:rsid w:val="008C4750"/>
    <w:rsid w:val="008C5EBC"/>
    <w:rsid w:val="008C612C"/>
    <w:rsid w:val="008D2AA4"/>
    <w:rsid w:val="008E7C8A"/>
    <w:rsid w:val="008F2CF8"/>
    <w:rsid w:val="008F2DEF"/>
    <w:rsid w:val="008F3821"/>
    <w:rsid w:val="008F53B1"/>
    <w:rsid w:val="008F716C"/>
    <w:rsid w:val="0090737D"/>
    <w:rsid w:val="00911274"/>
    <w:rsid w:val="00920EB9"/>
    <w:rsid w:val="00924D44"/>
    <w:rsid w:val="00953BCF"/>
    <w:rsid w:val="0095418B"/>
    <w:rsid w:val="009629E5"/>
    <w:rsid w:val="00963D66"/>
    <w:rsid w:val="00964892"/>
    <w:rsid w:val="00965C9C"/>
    <w:rsid w:val="0097205A"/>
    <w:rsid w:val="00982CB8"/>
    <w:rsid w:val="009856BC"/>
    <w:rsid w:val="009928FE"/>
    <w:rsid w:val="00993452"/>
    <w:rsid w:val="009A3566"/>
    <w:rsid w:val="009B020C"/>
    <w:rsid w:val="009B1DA5"/>
    <w:rsid w:val="009B5CF5"/>
    <w:rsid w:val="009C17BC"/>
    <w:rsid w:val="009C1FE2"/>
    <w:rsid w:val="009C2BFA"/>
    <w:rsid w:val="009C770D"/>
    <w:rsid w:val="009CAC1F"/>
    <w:rsid w:val="009D3991"/>
    <w:rsid w:val="009D3EAD"/>
    <w:rsid w:val="009D4382"/>
    <w:rsid w:val="009E4203"/>
    <w:rsid w:val="009E58E1"/>
    <w:rsid w:val="009E659F"/>
    <w:rsid w:val="009F02D2"/>
    <w:rsid w:val="009F243D"/>
    <w:rsid w:val="009F34B8"/>
    <w:rsid w:val="00A13E27"/>
    <w:rsid w:val="00A14AAE"/>
    <w:rsid w:val="00A15F66"/>
    <w:rsid w:val="00A16368"/>
    <w:rsid w:val="00A22F18"/>
    <w:rsid w:val="00A33520"/>
    <w:rsid w:val="00A353E3"/>
    <w:rsid w:val="00A42B13"/>
    <w:rsid w:val="00A43E07"/>
    <w:rsid w:val="00A4765B"/>
    <w:rsid w:val="00A538D6"/>
    <w:rsid w:val="00A53B54"/>
    <w:rsid w:val="00A61DF7"/>
    <w:rsid w:val="00A634FD"/>
    <w:rsid w:val="00A658E9"/>
    <w:rsid w:val="00A661C2"/>
    <w:rsid w:val="00A71575"/>
    <w:rsid w:val="00A76077"/>
    <w:rsid w:val="00A81600"/>
    <w:rsid w:val="00A8574A"/>
    <w:rsid w:val="00A85DBC"/>
    <w:rsid w:val="00A867A2"/>
    <w:rsid w:val="00A90B72"/>
    <w:rsid w:val="00A90DB3"/>
    <w:rsid w:val="00AA63E1"/>
    <w:rsid w:val="00AA6753"/>
    <w:rsid w:val="00AB2509"/>
    <w:rsid w:val="00AB291B"/>
    <w:rsid w:val="00AB45A6"/>
    <w:rsid w:val="00AB6FD2"/>
    <w:rsid w:val="00AC34BB"/>
    <w:rsid w:val="00AC4A87"/>
    <w:rsid w:val="00AC6DFF"/>
    <w:rsid w:val="00AC785A"/>
    <w:rsid w:val="00AD0AF6"/>
    <w:rsid w:val="00AD348F"/>
    <w:rsid w:val="00AF1074"/>
    <w:rsid w:val="00AF4FFE"/>
    <w:rsid w:val="00AF7B56"/>
    <w:rsid w:val="00B002A4"/>
    <w:rsid w:val="00B068A6"/>
    <w:rsid w:val="00B126ED"/>
    <w:rsid w:val="00B13D9F"/>
    <w:rsid w:val="00B23F74"/>
    <w:rsid w:val="00B30DFE"/>
    <w:rsid w:val="00B35E92"/>
    <w:rsid w:val="00B428C8"/>
    <w:rsid w:val="00B45593"/>
    <w:rsid w:val="00B471C2"/>
    <w:rsid w:val="00B516B9"/>
    <w:rsid w:val="00B57A80"/>
    <w:rsid w:val="00B64793"/>
    <w:rsid w:val="00B716F0"/>
    <w:rsid w:val="00B7250B"/>
    <w:rsid w:val="00B74FD1"/>
    <w:rsid w:val="00B75777"/>
    <w:rsid w:val="00B82942"/>
    <w:rsid w:val="00B92EE4"/>
    <w:rsid w:val="00B93CBE"/>
    <w:rsid w:val="00B95E75"/>
    <w:rsid w:val="00B9743C"/>
    <w:rsid w:val="00BA5BDA"/>
    <w:rsid w:val="00BB0698"/>
    <w:rsid w:val="00BB432B"/>
    <w:rsid w:val="00BB7C52"/>
    <w:rsid w:val="00BC486B"/>
    <w:rsid w:val="00BC5D4B"/>
    <w:rsid w:val="00BC5E87"/>
    <w:rsid w:val="00BC7127"/>
    <w:rsid w:val="00BE0E99"/>
    <w:rsid w:val="00BF5537"/>
    <w:rsid w:val="00BF6409"/>
    <w:rsid w:val="00C02739"/>
    <w:rsid w:val="00C05AB9"/>
    <w:rsid w:val="00C06397"/>
    <w:rsid w:val="00C067A3"/>
    <w:rsid w:val="00C22D3E"/>
    <w:rsid w:val="00C24AE3"/>
    <w:rsid w:val="00C26A06"/>
    <w:rsid w:val="00C2773F"/>
    <w:rsid w:val="00C30FB5"/>
    <w:rsid w:val="00C37D01"/>
    <w:rsid w:val="00C54D73"/>
    <w:rsid w:val="00C64E8A"/>
    <w:rsid w:val="00C654B9"/>
    <w:rsid w:val="00C65D2B"/>
    <w:rsid w:val="00C712AD"/>
    <w:rsid w:val="00C767A0"/>
    <w:rsid w:val="00C857F6"/>
    <w:rsid w:val="00C865A8"/>
    <w:rsid w:val="00CA0569"/>
    <w:rsid w:val="00CA0B9B"/>
    <w:rsid w:val="00CB04C5"/>
    <w:rsid w:val="00CC0804"/>
    <w:rsid w:val="00CC3FB4"/>
    <w:rsid w:val="00CD1C60"/>
    <w:rsid w:val="00CD6856"/>
    <w:rsid w:val="00CD6A13"/>
    <w:rsid w:val="00CE0211"/>
    <w:rsid w:val="00D01A45"/>
    <w:rsid w:val="00D121C4"/>
    <w:rsid w:val="00D15E41"/>
    <w:rsid w:val="00D161A7"/>
    <w:rsid w:val="00D2123C"/>
    <w:rsid w:val="00D233B1"/>
    <w:rsid w:val="00D27BED"/>
    <w:rsid w:val="00D401AF"/>
    <w:rsid w:val="00D55CCE"/>
    <w:rsid w:val="00D62462"/>
    <w:rsid w:val="00D6506E"/>
    <w:rsid w:val="00D8047B"/>
    <w:rsid w:val="00D834B5"/>
    <w:rsid w:val="00D8523F"/>
    <w:rsid w:val="00D901F5"/>
    <w:rsid w:val="00D95AA7"/>
    <w:rsid w:val="00DA08D0"/>
    <w:rsid w:val="00DA573D"/>
    <w:rsid w:val="00DC03B8"/>
    <w:rsid w:val="00DC1A92"/>
    <w:rsid w:val="00DC3B9C"/>
    <w:rsid w:val="00DD3324"/>
    <w:rsid w:val="00DD354B"/>
    <w:rsid w:val="00DD4D4E"/>
    <w:rsid w:val="00DD5101"/>
    <w:rsid w:val="00DD601C"/>
    <w:rsid w:val="00DE1E85"/>
    <w:rsid w:val="00DE467A"/>
    <w:rsid w:val="00E00405"/>
    <w:rsid w:val="00E01AFF"/>
    <w:rsid w:val="00E07400"/>
    <w:rsid w:val="00E077D1"/>
    <w:rsid w:val="00E13A21"/>
    <w:rsid w:val="00E16150"/>
    <w:rsid w:val="00E227D3"/>
    <w:rsid w:val="00E30CB1"/>
    <w:rsid w:val="00E347DD"/>
    <w:rsid w:val="00E554A6"/>
    <w:rsid w:val="00E62D78"/>
    <w:rsid w:val="00E65C98"/>
    <w:rsid w:val="00E67DC4"/>
    <w:rsid w:val="00E733EB"/>
    <w:rsid w:val="00E73F20"/>
    <w:rsid w:val="00E874C9"/>
    <w:rsid w:val="00E879E6"/>
    <w:rsid w:val="00E87D47"/>
    <w:rsid w:val="00E947D0"/>
    <w:rsid w:val="00E94A09"/>
    <w:rsid w:val="00E9687E"/>
    <w:rsid w:val="00E96FF4"/>
    <w:rsid w:val="00EA19C2"/>
    <w:rsid w:val="00EA2FA8"/>
    <w:rsid w:val="00EA3106"/>
    <w:rsid w:val="00EA601B"/>
    <w:rsid w:val="00EC47FF"/>
    <w:rsid w:val="00ED48D1"/>
    <w:rsid w:val="00ED6311"/>
    <w:rsid w:val="00EE093C"/>
    <w:rsid w:val="00EE5211"/>
    <w:rsid w:val="00EF784F"/>
    <w:rsid w:val="00F07EC0"/>
    <w:rsid w:val="00F129A3"/>
    <w:rsid w:val="00F23E9D"/>
    <w:rsid w:val="00F3789E"/>
    <w:rsid w:val="00F4517A"/>
    <w:rsid w:val="00F470E4"/>
    <w:rsid w:val="00F518B4"/>
    <w:rsid w:val="00F56486"/>
    <w:rsid w:val="00F56BC7"/>
    <w:rsid w:val="00F642CC"/>
    <w:rsid w:val="00F7279C"/>
    <w:rsid w:val="00F754A8"/>
    <w:rsid w:val="00F75EBD"/>
    <w:rsid w:val="00F76D39"/>
    <w:rsid w:val="00F80352"/>
    <w:rsid w:val="00F8271F"/>
    <w:rsid w:val="00F83634"/>
    <w:rsid w:val="00F8386A"/>
    <w:rsid w:val="00F85CBF"/>
    <w:rsid w:val="00F90808"/>
    <w:rsid w:val="00FA0314"/>
    <w:rsid w:val="00FA5F42"/>
    <w:rsid w:val="00FB10BF"/>
    <w:rsid w:val="00FB5DDA"/>
    <w:rsid w:val="00FB5E66"/>
    <w:rsid w:val="00FC0D06"/>
    <w:rsid w:val="00FC394A"/>
    <w:rsid w:val="00FC78D6"/>
    <w:rsid w:val="00FD016C"/>
    <w:rsid w:val="00FD2CE8"/>
    <w:rsid w:val="00FD2DDD"/>
    <w:rsid w:val="00FD49D2"/>
    <w:rsid w:val="00FE1EC1"/>
    <w:rsid w:val="00FE352E"/>
    <w:rsid w:val="00FF7068"/>
    <w:rsid w:val="00FF783B"/>
    <w:rsid w:val="010B0635"/>
    <w:rsid w:val="01250A78"/>
    <w:rsid w:val="0160D206"/>
    <w:rsid w:val="019CF881"/>
    <w:rsid w:val="01A81ABC"/>
    <w:rsid w:val="01FFA50E"/>
    <w:rsid w:val="0251D338"/>
    <w:rsid w:val="027354D7"/>
    <w:rsid w:val="02B39AA6"/>
    <w:rsid w:val="02BA5D34"/>
    <w:rsid w:val="02D38F19"/>
    <w:rsid w:val="03AE8110"/>
    <w:rsid w:val="03D3AE18"/>
    <w:rsid w:val="0409D2FE"/>
    <w:rsid w:val="043E3D96"/>
    <w:rsid w:val="05D6917E"/>
    <w:rsid w:val="05DF533E"/>
    <w:rsid w:val="06419D49"/>
    <w:rsid w:val="064FE053"/>
    <w:rsid w:val="0681B786"/>
    <w:rsid w:val="06B0A886"/>
    <w:rsid w:val="06ED01CC"/>
    <w:rsid w:val="070F7D29"/>
    <w:rsid w:val="071DA94F"/>
    <w:rsid w:val="071F1E59"/>
    <w:rsid w:val="0737AF77"/>
    <w:rsid w:val="074F4605"/>
    <w:rsid w:val="07568CA8"/>
    <w:rsid w:val="07638108"/>
    <w:rsid w:val="07B3A030"/>
    <w:rsid w:val="07B3F73C"/>
    <w:rsid w:val="07D9992E"/>
    <w:rsid w:val="080DC111"/>
    <w:rsid w:val="089B6724"/>
    <w:rsid w:val="08D7C7B0"/>
    <w:rsid w:val="0924F942"/>
    <w:rsid w:val="092A5C14"/>
    <w:rsid w:val="096C837B"/>
    <w:rsid w:val="09723329"/>
    <w:rsid w:val="097C9849"/>
    <w:rsid w:val="0985128E"/>
    <w:rsid w:val="098D3F15"/>
    <w:rsid w:val="09919358"/>
    <w:rsid w:val="099FCC72"/>
    <w:rsid w:val="09A85274"/>
    <w:rsid w:val="09EA09F1"/>
    <w:rsid w:val="0A15C57A"/>
    <w:rsid w:val="0A37AF25"/>
    <w:rsid w:val="0A3FAC37"/>
    <w:rsid w:val="0A8DC737"/>
    <w:rsid w:val="0AB2C461"/>
    <w:rsid w:val="0AD3AAC4"/>
    <w:rsid w:val="0AD7A4C3"/>
    <w:rsid w:val="0AFA2789"/>
    <w:rsid w:val="0B135020"/>
    <w:rsid w:val="0B1A1362"/>
    <w:rsid w:val="0B91FE88"/>
    <w:rsid w:val="0B9C5E7E"/>
    <w:rsid w:val="0C12ED6A"/>
    <w:rsid w:val="0C1C87C4"/>
    <w:rsid w:val="0C5AC939"/>
    <w:rsid w:val="0C94A8D6"/>
    <w:rsid w:val="0CB5E3C3"/>
    <w:rsid w:val="0CC4A814"/>
    <w:rsid w:val="0CFA3998"/>
    <w:rsid w:val="0D0ECE6E"/>
    <w:rsid w:val="0D49E561"/>
    <w:rsid w:val="0D8CE7F7"/>
    <w:rsid w:val="0DB00FE5"/>
    <w:rsid w:val="0DE2F7C7"/>
    <w:rsid w:val="0E72925A"/>
    <w:rsid w:val="0E7F66BA"/>
    <w:rsid w:val="0E82B287"/>
    <w:rsid w:val="0EA84221"/>
    <w:rsid w:val="0F01AF18"/>
    <w:rsid w:val="0F01D394"/>
    <w:rsid w:val="0F173540"/>
    <w:rsid w:val="0F47284A"/>
    <w:rsid w:val="0F54732B"/>
    <w:rsid w:val="0FF5720B"/>
    <w:rsid w:val="10581633"/>
    <w:rsid w:val="105FAD8C"/>
    <w:rsid w:val="106A9E66"/>
    <w:rsid w:val="10CE6FCA"/>
    <w:rsid w:val="10E21CFE"/>
    <w:rsid w:val="10F0438C"/>
    <w:rsid w:val="112B03C4"/>
    <w:rsid w:val="1132449D"/>
    <w:rsid w:val="114B6CFA"/>
    <w:rsid w:val="115284D3"/>
    <w:rsid w:val="1160BDED"/>
    <w:rsid w:val="1184D7B4"/>
    <w:rsid w:val="11C0C602"/>
    <w:rsid w:val="11C16A96"/>
    <w:rsid w:val="11E84E66"/>
    <w:rsid w:val="11F37A68"/>
    <w:rsid w:val="120902DA"/>
    <w:rsid w:val="12213E23"/>
    <w:rsid w:val="1274519A"/>
    <w:rsid w:val="12782F15"/>
    <w:rsid w:val="127FF6A6"/>
    <w:rsid w:val="12B668EA"/>
    <w:rsid w:val="12DA6303"/>
    <w:rsid w:val="12DC4FC1"/>
    <w:rsid w:val="13026CAB"/>
    <w:rsid w:val="1315361F"/>
    <w:rsid w:val="13614713"/>
    <w:rsid w:val="1362AC46"/>
    <w:rsid w:val="13636D0A"/>
    <w:rsid w:val="1370DB82"/>
    <w:rsid w:val="13736B5E"/>
    <w:rsid w:val="13A05E62"/>
    <w:rsid w:val="1492715B"/>
    <w:rsid w:val="14A5BAD2"/>
    <w:rsid w:val="14E79332"/>
    <w:rsid w:val="150EF612"/>
    <w:rsid w:val="15331B1C"/>
    <w:rsid w:val="156A4170"/>
    <w:rsid w:val="15739C8D"/>
    <w:rsid w:val="157FF6C2"/>
    <w:rsid w:val="15900707"/>
    <w:rsid w:val="15AE8D63"/>
    <w:rsid w:val="15E1AC7B"/>
    <w:rsid w:val="1634FD27"/>
    <w:rsid w:val="169C8709"/>
    <w:rsid w:val="16B7A3DB"/>
    <w:rsid w:val="16F605EA"/>
    <w:rsid w:val="17288240"/>
    <w:rsid w:val="1749B4AB"/>
    <w:rsid w:val="1789DA0D"/>
    <w:rsid w:val="17DCFCEE"/>
    <w:rsid w:val="17DE2851"/>
    <w:rsid w:val="18444711"/>
    <w:rsid w:val="1873AE4E"/>
    <w:rsid w:val="18C0D1EA"/>
    <w:rsid w:val="18E64A0B"/>
    <w:rsid w:val="18EF6ED4"/>
    <w:rsid w:val="19053B68"/>
    <w:rsid w:val="190E4CB7"/>
    <w:rsid w:val="1940E087"/>
    <w:rsid w:val="194DDC13"/>
    <w:rsid w:val="19732ECC"/>
    <w:rsid w:val="199C5451"/>
    <w:rsid w:val="1A665881"/>
    <w:rsid w:val="1A92D965"/>
    <w:rsid w:val="1A9EB116"/>
    <w:rsid w:val="1B432105"/>
    <w:rsid w:val="1B48CD8C"/>
    <w:rsid w:val="1B76007C"/>
    <w:rsid w:val="1B8CC3D7"/>
    <w:rsid w:val="1BEEB32E"/>
    <w:rsid w:val="1C4242DE"/>
    <w:rsid w:val="1C44F804"/>
    <w:rsid w:val="1C6B61A5"/>
    <w:rsid w:val="1C75A3F1"/>
    <w:rsid w:val="1C8DABCD"/>
    <w:rsid w:val="1CC97E25"/>
    <w:rsid w:val="1CE0E48B"/>
    <w:rsid w:val="1D26B619"/>
    <w:rsid w:val="1D4740A8"/>
    <w:rsid w:val="1D583FF7"/>
    <w:rsid w:val="1D96401F"/>
    <w:rsid w:val="1D9C3DF6"/>
    <w:rsid w:val="1DA5FE7F"/>
    <w:rsid w:val="1DD1AC39"/>
    <w:rsid w:val="1DFD2ED5"/>
    <w:rsid w:val="1E087673"/>
    <w:rsid w:val="1E4A0529"/>
    <w:rsid w:val="1E6E4E49"/>
    <w:rsid w:val="1E9A6516"/>
    <w:rsid w:val="1EE12C93"/>
    <w:rsid w:val="1EF8A0F6"/>
    <w:rsid w:val="1F239577"/>
    <w:rsid w:val="1F6C81F7"/>
    <w:rsid w:val="1FAD44B3"/>
    <w:rsid w:val="1FC6E31D"/>
    <w:rsid w:val="2038D974"/>
    <w:rsid w:val="2068BC70"/>
    <w:rsid w:val="207B8B68"/>
    <w:rsid w:val="20AAF270"/>
    <w:rsid w:val="20AEE716"/>
    <w:rsid w:val="20CE25D6"/>
    <w:rsid w:val="21101CEA"/>
    <w:rsid w:val="21C78EEA"/>
    <w:rsid w:val="21CF501D"/>
    <w:rsid w:val="21D518CC"/>
    <w:rsid w:val="21FDE5BF"/>
    <w:rsid w:val="22103180"/>
    <w:rsid w:val="221BC224"/>
    <w:rsid w:val="2264E522"/>
    <w:rsid w:val="22CA92FA"/>
    <w:rsid w:val="22CB547F"/>
    <w:rsid w:val="2351FCB2"/>
    <w:rsid w:val="235F5A83"/>
    <w:rsid w:val="23617ADD"/>
    <w:rsid w:val="236B207E"/>
    <w:rsid w:val="23878C6C"/>
    <w:rsid w:val="23AA67F5"/>
    <w:rsid w:val="23E5F816"/>
    <w:rsid w:val="2419BD34"/>
    <w:rsid w:val="244F2C4A"/>
    <w:rsid w:val="24C6413B"/>
    <w:rsid w:val="24E45A2B"/>
    <w:rsid w:val="255362E6"/>
    <w:rsid w:val="25538AEB"/>
    <w:rsid w:val="2594A981"/>
    <w:rsid w:val="25F80A34"/>
    <w:rsid w:val="26024D81"/>
    <w:rsid w:val="261E8E08"/>
    <w:rsid w:val="262CBC59"/>
    <w:rsid w:val="269B000D"/>
    <w:rsid w:val="26BE2927"/>
    <w:rsid w:val="26D4FA91"/>
    <w:rsid w:val="275571EF"/>
    <w:rsid w:val="2788EB22"/>
    <w:rsid w:val="279AC645"/>
    <w:rsid w:val="28278ED0"/>
    <w:rsid w:val="28629F40"/>
    <w:rsid w:val="2867A4DF"/>
    <w:rsid w:val="28998341"/>
    <w:rsid w:val="28A1D53B"/>
    <w:rsid w:val="28DF8393"/>
    <w:rsid w:val="28E704B1"/>
    <w:rsid w:val="28E76C65"/>
    <w:rsid w:val="290C1BE0"/>
    <w:rsid w:val="2921FE78"/>
    <w:rsid w:val="2931D0FE"/>
    <w:rsid w:val="294C25F3"/>
    <w:rsid w:val="295A2D09"/>
    <w:rsid w:val="2969F3EF"/>
    <w:rsid w:val="296E8117"/>
    <w:rsid w:val="297C1D42"/>
    <w:rsid w:val="2982F368"/>
    <w:rsid w:val="29910CFB"/>
    <w:rsid w:val="29994FBE"/>
    <w:rsid w:val="29D2BEDE"/>
    <w:rsid w:val="2A698BAF"/>
    <w:rsid w:val="2AA7EC41"/>
    <w:rsid w:val="2B03A394"/>
    <w:rsid w:val="2B084DFC"/>
    <w:rsid w:val="2B11991D"/>
    <w:rsid w:val="2B2AF3D6"/>
    <w:rsid w:val="2B6AE141"/>
    <w:rsid w:val="2B6E7130"/>
    <w:rsid w:val="2BBE10B8"/>
    <w:rsid w:val="2BF1DB7F"/>
    <w:rsid w:val="2C74BE34"/>
    <w:rsid w:val="2C79E037"/>
    <w:rsid w:val="2CB27EDB"/>
    <w:rsid w:val="2CD0D02C"/>
    <w:rsid w:val="2CFFC3D4"/>
    <w:rsid w:val="2D21EDA5"/>
    <w:rsid w:val="2D35B5DE"/>
    <w:rsid w:val="2D4C299B"/>
    <w:rsid w:val="2DB275B1"/>
    <w:rsid w:val="2DBFF1FD"/>
    <w:rsid w:val="2DC4B373"/>
    <w:rsid w:val="2E8CD1A1"/>
    <w:rsid w:val="2ED92647"/>
    <w:rsid w:val="2EF1590B"/>
    <w:rsid w:val="2F7BBB5E"/>
    <w:rsid w:val="2F7D22D1"/>
    <w:rsid w:val="2FA12F56"/>
    <w:rsid w:val="2FACDF40"/>
    <w:rsid w:val="2FAFEA7C"/>
    <w:rsid w:val="3072B6C4"/>
    <w:rsid w:val="30AFF2FE"/>
    <w:rsid w:val="3141CD67"/>
    <w:rsid w:val="317505D4"/>
    <w:rsid w:val="317D7549"/>
    <w:rsid w:val="31A58278"/>
    <w:rsid w:val="31FD4C4E"/>
    <w:rsid w:val="320D7BD9"/>
    <w:rsid w:val="32400B9E"/>
    <w:rsid w:val="3294BCA5"/>
    <w:rsid w:val="3299D5C9"/>
    <w:rsid w:val="32B6AAA8"/>
    <w:rsid w:val="32C973B1"/>
    <w:rsid w:val="32DD9DC8"/>
    <w:rsid w:val="32ECBD7A"/>
    <w:rsid w:val="337110FA"/>
    <w:rsid w:val="337D445B"/>
    <w:rsid w:val="33B006F9"/>
    <w:rsid w:val="33E752BD"/>
    <w:rsid w:val="346B619A"/>
    <w:rsid w:val="3482B409"/>
    <w:rsid w:val="348A8B64"/>
    <w:rsid w:val="349B7E85"/>
    <w:rsid w:val="34DE345D"/>
    <w:rsid w:val="34DE3E5A"/>
    <w:rsid w:val="35164662"/>
    <w:rsid w:val="354D5143"/>
    <w:rsid w:val="3572B319"/>
    <w:rsid w:val="36021F4A"/>
    <w:rsid w:val="3618714B"/>
    <w:rsid w:val="368E4C3A"/>
    <w:rsid w:val="37162729"/>
    <w:rsid w:val="3781E6EC"/>
    <w:rsid w:val="37B8AFA8"/>
    <w:rsid w:val="37FD24A0"/>
    <w:rsid w:val="3849CA9F"/>
    <w:rsid w:val="3854E1BE"/>
    <w:rsid w:val="3886EEBC"/>
    <w:rsid w:val="388BB514"/>
    <w:rsid w:val="39492D60"/>
    <w:rsid w:val="3966EF5C"/>
    <w:rsid w:val="39841EC9"/>
    <w:rsid w:val="39C656C6"/>
    <w:rsid w:val="3A74E7AF"/>
    <w:rsid w:val="3B4FABBF"/>
    <w:rsid w:val="3C137F69"/>
    <w:rsid w:val="3C26D581"/>
    <w:rsid w:val="3C3E7BFD"/>
    <w:rsid w:val="3C411000"/>
    <w:rsid w:val="3C460BFA"/>
    <w:rsid w:val="3C50511D"/>
    <w:rsid w:val="3C53FCBC"/>
    <w:rsid w:val="3C574768"/>
    <w:rsid w:val="3C6D83BB"/>
    <w:rsid w:val="3D191048"/>
    <w:rsid w:val="3D29989C"/>
    <w:rsid w:val="3D32C9CF"/>
    <w:rsid w:val="3DD0AAF4"/>
    <w:rsid w:val="3E4E22D2"/>
    <w:rsid w:val="3E539335"/>
    <w:rsid w:val="3E5EAD67"/>
    <w:rsid w:val="3EA24A3A"/>
    <w:rsid w:val="3ED04B63"/>
    <w:rsid w:val="3EF90687"/>
    <w:rsid w:val="3EFE2F79"/>
    <w:rsid w:val="3F112757"/>
    <w:rsid w:val="3F280599"/>
    <w:rsid w:val="3F39D0F1"/>
    <w:rsid w:val="3F4ADEBA"/>
    <w:rsid w:val="3F76A79E"/>
    <w:rsid w:val="3FA70DED"/>
    <w:rsid w:val="3FC7A4C3"/>
    <w:rsid w:val="3FCF6A35"/>
    <w:rsid w:val="405E91FF"/>
    <w:rsid w:val="40B426DD"/>
    <w:rsid w:val="40BF09B6"/>
    <w:rsid w:val="40E31C30"/>
    <w:rsid w:val="40F1267C"/>
    <w:rsid w:val="411FAD25"/>
    <w:rsid w:val="412FAADA"/>
    <w:rsid w:val="4138C655"/>
    <w:rsid w:val="417C9D81"/>
    <w:rsid w:val="41950B75"/>
    <w:rsid w:val="41DF8796"/>
    <w:rsid w:val="41F1D745"/>
    <w:rsid w:val="42199EFA"/>
    <w:rsid w:val="422E2449"/>
    <w:rsid w:val="425A0421"/>
    <w:rsid w:val="42605E2A"/>
    <w:rsid w:val="431ACDEE"/>
    <w:rsid w:val="43207FE2"/>
    <w:rsid w:val="4329817B"/>
    <w:rsid w:val="437E1F5D"/>
    <w:rsid w:val="4388E2F6"/>
    <w:rsid w:val="43FE9E76"/>
    <w:rsid w:val="4415E5D2"/>
    <w:rsid w:val="4424D953"/>
    <w:rsid w:val="443B825C"/>
    <w:rsid w:val="4507BF2C"/>
    <w:rsid w:val="45125441"/>
    <w:rsid w:val="452234FB"/>
    <w:rsid w:val="4524B357"/>
    <w:rsid w:val="45B69D2A"/>
    <w:rsid w:val="46086DEB"/>
    <w:rsid w:val="462BD215"/>
    <w:rsid w:val="4636E647"/>
    <w:rsid w:val="46C234EB"/>
    <w:rsid w:val="46C322D8"/>
    <w:rsid w:val="46D246F5"/>
    <w:rsid w:val="4702CBA7"/>
    <w:rsid w:val="470819C7"/>
    <w:rsid w:val="4741ED00"/>
    <w:rsid w:val="474B93CB"/>
    <w:rsid w:val="4766410D"/>
    <w:rsid w:val="477B8A36"/>
    <w:rsid w:val="47F025D3"/>
    <w:rsid w:val="47FFD530"/>
    <w:rsid w:val="4827681C"/>
    <w:rsid w:val="489D955E"/>
    <w:rsid w:val="48A61065"/>
    <w:rsid w:val="48F8FBBD"/>
    <w:rsid w:val="490AC25D"/>
    <w:rsid w:val="490CF7E6"/>
    <w:rsid w:val="490E6304"/>
    <w:rsid w:val="49EAAF85"/>
    <w:rsid w:val="4A157C19"/>
    <w:rsid w:val="4AEDF51D"/>
    <w:rsid w:val="4AFA98DC"/>
    <w:rsid w:val="4B5ADB7A"/>
    <w:rsid w:val="4BBA9915"/>
    <w:rsid w:val="4BC88CBD"/>
    <w:rsid w:val="4BE4F200"/>
    <w:rsid w:val="4BFE1A5D"/>
    <w:rsid w:val="4C3AC990"/>
    <w:rsid w:val="4C6D6F5E"/>
    <w:rsid w:val="4C704C37"/>
    <w:rsid w:val="4CBD1F5E"/>
    <w:rsid w:val="4CF7794C"/>
    <w:rsid w:val="4D066A57"/>
    <w:rsid w:val="4D0C6C5C"/>
    <w:rsid w:val="4D3EC150"/>
    <w:rsid w:val="4D80C261"/>
    <w:rsid w:val="4D8B6E90"/>
    <w:rsid w:val="4DE475E3"/>
    <w:rsid w:val="4E13F476"/>
    <w:rsid w:val="4E265807"/>
    <w:rsid w:val="4E49E5B2"/>
    <w:rsid w:val="4E4E3B58"/>
    <w:rsid w:val="4E8B6F9E"/>
    <w:rsid w:val="4EC61561"/>
    <w:rsid w:val="4EDA2E95"/>
    <w:rsid w:val="4F043CD4"/>
    <w:rsid w:val="4F25585B"/>
    <w:rsid w:val="4F2725AA"/>
    <w:rsid w:val="4F7255DD"/>
    <w:rsid w:val="4F86B3AE"/>
    <w:rsid w:val="4F880F3B"/>
    <w:rsid w:val="5003A41A"/>
    <w:rsid w:val="502BF122"/>
    <w:rsid w:val="505D77E3"/>
    <w:rsid w:val="50B011F1"/>
    <w:rsid w:val="51548B81"/>
    <w:rsid w:val="51C9E901"/>
    <w:rsid w:val="51CF536E"/>
    <w:rsid w:val="52091672"/>
    <w:rsid w:val="5213E22F"/>
    <w:rsid w:val="52478C34"/>
    <w:rsid w:val="529955F5"/>
    <w:rsid w:val="531ADDDE"/>
    <w:rsid w:val="534D07B1"/>
    <w:rsid w:val="53BD4B06"/>
    <w:rsid w:val="540249C9"/>
    <w:rsid w:val="546235BF"/>
    <w:rsid w:val="54DF49F3"/>
    <w:rsid w:val="54F73291"/>
    <w:rsid w:val="5550C3A1"/>
    <w:rsid w:val="5568AD5B"/>
    <w:rsid w:val="55789B8A"/>
    <w:rsid w:val="5593C1CC"/>
    <w:rsid w:val="5605DDFE"/>
    <w:rsid w:val="563BCF3A"/>
    <w:rsid w:val="563F1A0C"/>
    <w:rsid w:val="565BAD92"/>
    <w:rsid w:val="5697C2AA"/>
    <w:rsid w:val="569EA218"/>
    <w:rsid w:val="56D2A1D1"/>
    <w:rsid w:val="56E044DE"/>
    <w:rsid w:val="56F4EBC8"/>
    <w:rsid w:val="57062B18"/>
    <w:rsid w:val="5712E730"/>
    <w:rsid w:val="573968C4"/>
    <w:rsid w:val="574858C6"/>
    <w:rsid w:val="57B67E32"/>
    <w:rsid w:val="57CA6A75"/>
    <w:rsid w:val="580B8E4B"/>
    <w:rsid w:val="5815B5E4"/>
    <w:rsid w:val="584AD4F1"/>
    <w:rsid w:val="587BBA37"/>
    <w:rsid w:val="58EDB0FE"/>
    <w:rsid w:val="58F3C691"/>
    <w:rsid w:val="5A4B04B3"/>
    <w:rsid w:val="5A9FF24E"/>
    <w:rsid w:val="5AC3272A"/>
    <w:rsid w:val="5AC8F446"/>
    <w:rsid w:val="5AD683C4"/>
    <w:rsid w:val="5AE6427F"/>
    <w:rsid w:val="5B3EED4E"/>
    <w:rsid w:val="5B52D219"/>
    <w:rsid w:val="5B8F559C"/>
    <w:rsid w:val="5B9EE3E1"/>
    <w:rsid w:val="5BAC21C9"/>
    <w:rsid w:val="5BC05B14"/>
    <w:rsid w:val="5BF7A9F7"/>
    <w:rsid w:val="5C5FF769"/>
    <w:rsid w:val="5C7EAEE7"/>
    <w:rsid w:val="5C7EE56E"/>
    <w:rsid w:val="5CBD666E"/>
    <w:rsid w:val="5CEC9AAA"/>
    <w:rsid w:val="5D07320C"/>
    <w:rsid w:val="5D20B0D1"/>
    <w:rsid w:val="5D2B3A50"/>
    <w:rsid w:val="5D98B077"/>
    <w:rsid w:val="5D98E274"/>
    <w:rsid w:val="5DA71B8E"/>
    <w:rsid w:val="5DB81EB7"/>
    <w:rsid w:val="5DE84462"/>
    <w:rsid w:val="5DFF184D"/>
    <w:rsid w:val="5EA4118D"/>
    <w:rsid w:val="5EBB88EA"/>
    <w:rsid w:val="5ED39184"/>
    <w:rsid w:val="5EFF609C"/>
    <w:rsid w:val="5F0AAF3C"/>
    <w:rsid w:val="5F344810"/>
    <w:rsid w:val="5F76C29E"/>
    <w:rsid w:val="5F9A8078"/>
    <w:rsid w:val="5FB7561F"/>
    <w:rsid w:val="5FD6EC8A"/>
    <w:rsid w:val="6059EFDB"/>
    <w:rsid w:val="60656B7F"/>
    <w:rsid w:val="606F61E5"/>
    <w:rsid w:val="60A76FBA"/>
    <w:rsid w:val="6121EA90"/>
    <w:rsid w:val="612289AB"/>
    <w:rsid w:val="61A67ABE"/>
    <w:rsid w:val="61B35F4B"/>
    <w:rsid w:val="620D3D9C"/>
    <w:rsid w:val="622E6DA8"/>
    <w:rsid w:val="62591C77"/>
    <w:rsid w:val="631A5242"/>
    <w:rsid w:val="63782497"/>
    <w:rsid w:val="637EA372"/>
    <w:rsid w:val="6420DFE3"/>
    <w:rsid w:val="6469D124"/>
    <w:rsid w:val="6471663D"/>
    <w:rsid w:val="64775587"/>
    <w:rsid w:val="64A82FB4"/>
    <w:rsid w:val="64AAF6A1"/>
    <w:rsid w:val="64EF9094"/>
    <w:rsid w:val="654F4447"/>
    <w:rsid w:val="658E13BE"/>
    <w:rsid w:val="65CD445F"/>
    <w:rsid w:val="6644D905"/>
    <w:rsid w:val="6646C702"/>
    <w:rsid w:val="66509CD6"/>
    <w:rsid w:val="6664B340"/>
    <w:rsid w:val="6685AE6B"/>
    <w:rsid w:val="671C4EE2"/>
    <w:rsid w:val="672ECC38"/>
    <w:rsid w:val="67680467"/>
    <w:rsid w:val="67681D73"/>
    <w:rsid w:val="6787C61E"/>
    <w:rsid w:val="678F7CDB"/>
    <w:rsid w:val="67D26888"/>
    <w:rsid w:val="67D661F6"/>
    <w:rsid w:val="67D9D870"/>
    <w:rsid w:val="67E1AF14"/>
    <w:rsid w:val="682A3A48"/>
    <w:rsid w:val="68B1123D"/>
    <w:rsid w:val="6913F6BB"/>
    <w:rsid w:val="69593F97"/>
    <w:rsid w:val="69E2A94F"/>
    <w:rsid w:val="69E90D78"/>
    <w:rsid w:val="69F9DC1D"/>
    <w:rsid w:val="6A9742F0"/>
    <w:rsid w:val="6AA9BBFC"/>
    <w:rsid w:val="6ACC707A"/>
    <w:rsid w:val="6AD0CC43"/>
    <w:rsid w:val="6B273527"/>
    <w:rsid w:val="6B2F94B9"/>
    <w:rsid w:val="6B6235E2"/>
    <w:rsid w:val="6BA290DF"/>
    <w:rsid w:val="6BF013DC"/>
    <w:rsid w:val="6C1E6DAF"/>
    <w:rsid w:val="6C843FC6"/>
    <w:rsid w:val="6D0AABFA"/>
    <w:rsid w:val="6D153C1D"/>
    <w:rsid w:val="6D4AD1F9"/>
    <w:rsid w:val="6D55D49F"/>
    <w:rsid w:val="6D8B011A"/>
    <w:rsid w:val="6DD85644"/>
    <w:rsid w:val="6DE4A9CB"/>
    <w:rsid w:val="6E3F97BB"/>
    <w:rsid w:val="6E8BE4FD"/>
    <w:rsid w:val="6E9782AE"/>
    <w:rsid w:val="6EBE1BB8"/>
    <w:rsid w:val="6ED60FA3"/>
    <w:rsid w:val="6F59CD73"/>
    <w:rsid w:val="6F688579"/>
    <w:rsid w:val="6F891FE4"/>
    <w:rsid w:val="6FAA88CB"/>
    <w:rsid w:val="6FF32D9C"/>
    <w:rsid w:val="7013ABFB"/>
    <w:rsid w:val="703B5C4F"/>
    <w:rsid w:val="704CC0B6"/>
    <w:rsid w:val="711AD9DF"/>
    <w:rsid w:val="71273BE1"/>
    <w:rsid w:val="71DFCE50"/>
    <w:rsid w:val="7208024F"/>
    <w:rsid w:val="72997C37"/>
    <w:rsid w:val="72E4E054"/>
    <w:rsid w:val="734189A5"/>
    <w:rsid w:val="734D1107"/>
    <w:rsid w:val="7353F5B3"/>
    <w:rsid w:val="73AF7D98"/>
    <w:rsid w:val="7432C51C"/>
    <w:rsid w:val="7481961F"/>
    <w:rsid w:val="74C546D4"/>
    <w:rsid w:val="74CB089E"/>
    <w:rsid w:val="74FED395"/>
    <w:rsid w:val="75A71F8C"/>
    <w:rsid w:val="75C8B107"/>
    <w:rsid w:val="75D1897F"/>
    <w:rsid w:val="75E5AB7E"/>
    <w:rsid w:val="761F439D"/>
    <w:rsid w:val="76830CB1"/>
    <w:rsid w:val="76D078C4"/>
    <w:rsid w:val="76F1B43F"/>
    <w:rsid w:val="771F66D5"/>
    <w:rsid w:val="7725E885"/>
    <w:rsid w:val="7766346F"/>
    <w:rsid w:val="77867963"/>
    <w:rsid w:val="77868915"/>
    <w:rsid w:val="7799DF49"/>
    <w:rsid w:val="77B9EFBF"/>
    <w:rsid w:val="77BBFDDE"/>
    <w:rsid w:val="77EEFC7F"/>
    <w:rsid w:val="77F1661A"/>
    <w:rsid w:val="78024753"/>
    <w:rsid w:val="782CC487"/>
    <w:rsid w:val="7882DAF8"/>
    <w:rsid w:val="7900D035"/>
    <w:rsid w:val="7915F8E0"/>
    <w:rsid w:val="79447E32"/>
    <w:rsid w:val="795BC3DA"/>
    <w:rsid w:val="79B3A76B"/>
    <w:rsid w:val="7A2325AD"/>
    <w:rsid w:val="7A8B7ECB"/>
    <w:rsid w:val="7AE14254"/>
    <w:rsid w:val="7B0D440B"/>
    <w:rsid w:val="7B162737"/>
    <w:rsid w:val="7B8C5DF7"/>
    <w:rsid w:val="7C4AFCE7"/>
    <w:rsid w:val="7C519954"/>
    <w:rsid w:val="7CA7AE2D"/>
    <w:rsid w:val="7CD27807"/>
    <w:rsid w:val="7CE97578"/>
    <w:rsid w:val="7D187197"/>
    <w:rsid w:val="7D455C47"/>
    <w:rsid w:val="7DB09CBA"/>
    <w:rsid w:val="7DB1F2E8"/>
    <w:rsid w:val="7DD2A53E"/>
    <w:rsid w:val="7DF16C56"/>
    <w:rsid w:val="7DF38867"/>
    <w:rsid w:val="7E990E8B"/>
    <w:rsid w:val="7EBB1105"/>
    <w:rsid w:val="7ED9F4AA"/>
    <w:rsid w:val="7FBA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4FF14DD"/>
  <w15:chartTrackingRefBased/>
  <w15:docId w15:val="{48CD3251-364C-48B4-8513-A6C6108ACF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584AD4F1"/>
    <w:rPr>
      <w:noProof w:val="0"/>
      <w:lang w:val="en-GB"/>
    </w:rPr>
  </w:style>
  <w:style w:type="paragraph" w:styleId="Heading3">
    <w:uiPriority w:val="9"/>
    <w:name w:val="heading 3"/>
    <w:basedOn w:val="Normal"/>
    <w:next w:val="Normal"/>
    <w:semiHidden/>
    <w:unhideWhenUsed/>
    <w:link w:val="Heading3Char"/>
    <w:qFormat/>
    <w:rsid w:val="584AD4F1"/>
    <w:rPr>
      <w:rFonts w:ascii="Calibri Light" w:hAnsi="Calibri Light" w:eastAsia="游ゴシック Light" w:cs="Times New Roman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link w:val="ListParagraphChar"/>
    <w:qFormat/>
    <w:rsid w:val="584AD4F1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link w:val="HeaderChar"/>
    <w:rsid w:val="584AD4F1"/>
    <w:pPr>
      <w:tabs>
        <w:tab w:val="center" w:leader="none" w:pos="4536"/>
        <w:tab w:val="right" w:leader="none" w:pos="9072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584AD4F1"/>
    <w:rPr>
      <w:noProof w:val="0"/>
      <w:lang w:val="en-GB"/>
    </w:rPr>
  </w:style>
  <w:style w:type="paragraph" w:styleId="Footer">
    <w:uiPriority w:val="99"/>
    <w:name w:val="footer"/>
    <w:basedOn w:val="Normal"/>
    <w:unhideWhenUsed/>
    <w:link w:val="FooterChar"/>
    <w:rsid w:val="584AD4F1"/>
    <w:pPr>
      <w:tabs>
        <w:tab w:val="center" w:leader="none" w:pos="4536"/>
        <w:tab w:val="right" w:leader="none" w:pos="9072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584AD4F1"/>
    <w:rPr>
      <w:noProof w:val="0"/>
      <w:lang w:val="en-GB"/>
    </w:rPr>
  </w:style>
  <w:style w:type="character" w:styleId="Hyperlink">
    <w:name w:val="Hyperlink"/>
    <w:basedOn w:val="DefaultParagraphFont"/>
    <w:uiPriority w:val="99"/>
    <w:unhideWhenUsed/>
    <w:rsid w:val="00353C27"/>
    <w:rPr>
      <w:color w:val="0563C1" w:themeColor="hyperlink"/>
      <w:u w:val="single"/>
    </w:rPr>
  </w:style>
  <w:style w:type="character" w:styleId="Mentionnonrsolue1" w:customStyle="1">
    <w:name w:val="Mention non résolue1"/>
    <w:basedOn w:val="DefaultParagraphFont"/>
    <w:uiPriority w:val="99"/>
    <w:semiHidden/>
    <w:unhideWhenUsed/>
    <w:rsid w:val="00353C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55C0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bra-Title" w:customStyle="true">
    <w:uiPriority w:val="1"/>
    <w:name w:val="Cobra - Title"/>
    <w:basedOn w:val="Normal"/>
    <w:link w:val="Cobra-TitleCar"/>
    <w:qFormat/>
    <w:rsid w:val="584AD4F1"/>
    <w:rPr>
      <w:rFonts w:ascii="Courier Prime Code" w:hAnsi="Courier Prime Code" w:eastAsia="Calibri" w:cs="Arial" w:eastAsiaTheme="minorAscii" w:cstheme="minorBidi"/>
      <w:color w:val="FFC000" w:themeColor="accent4" w:themeTint="FF" w:themeShade="FF"/>
      <w:sz w:val="48"/>
      <w:szCs w:val="48"/>
      <w:lang w:val="fr-FR"/>
    </w:rPr>
    <w:pPr>
      <w:spacing w:after="0"/>
      <w:jc w:val="center"/>
    </w:pPr>
  </w:style>
  <w:style w:type="paragraph" w:styleId="Cobra-Title1" w:customStyle="true">
    <w:uiPriority w:val="1"/>
    <w:name w:val="Cobra - Title 1"/>
    <w:basedOn w:val="ListParagraph"/>
    <w:link w:val="Cobra-Title1Car"/>
    <w:qFormat/>
    <w:rsid w:val="584AD4F1"/>
    <w:rPr>
      <w:rFonts w:ascii="Bitter" w:hAnsi="Bitter" w:eastAsia="Calibri" w:cs="Clear Sans" w:eastAsiaTheme="minorAscii"/>
      <w:sz w:val="24"/>
      <w:szCs w:val="24"/>
      <w:u w:val="thick"/>
      <w:lang w:val="fr-FR"/>
    </w:rPr>
    <w:pPr>
      <w:numPr>
        <w:ilvl w:val="0"/>
        <w:numId w:val="4"/>
      </w:numPr>
      <w:spacing w:after="0"/>
      <w:ind w:left="1080" w:hanging="720"/>
    </w:pPr>
  </w:style>
  <w:style w:type="character" w:styleId="Cobra-TitleCar" w:customStyle="true">
    <w:uiPriority w:val="1"/>
    <w:name w:val="Cobra - Title Car"/>
    <w:basedOn w:val="DefaultParagraphFont"/>
    <w:link w:val="Cobra-Title"/>
    <w:rsid w:val="584AD4F1"/>
    <w:rPr>
      <w:rFonts w:ascii="Courier Prime Code" w:hAnsi="Courier Prime Code" w:eastAsia="Calibri" w:cs="Arial" w:eastAsiaTheme="minorAscii" w:cstheme="minorBidi"/>
      <w:noProof w:val="0"/>
      <w:color w:val="FFC000" w:themeColor="accent4" w:themeTint="FF" w:themeShade="FF"/>
      <w:sz w:val="48"/>
      <w:szCs w:val="48"/>
    </w:rPr>
  </w:style>
  <w:style w:type="paragraph" w:styleId="Cobra-Normal" w:customStyle="true">
    <w:uiPriority w:val="1"/>
    <w:name w:val="Cobra - Normal"/>
    <w:basedOn w:val="Normal"/>
    <w:link w:val="Cobra-NormalCar"/>
    <w:qFormat/>
    <w:rsid w:val="584AD4F1"/>
    <w:rPr>
      <w:rFonts w:ascii="Clear Sans Light" w:hAnsi="Clear Sans Light" w:eastAsia="Calibri" w:cs="Clear Sans Light" w:eastAsiaTheme="minorAscii"/>
      <w:lang w:val="fr-FR"/>
    </w:rPr>
    <w:pPr>
      <w:jc w:val="both"/>
    </w:pPr>
  </w:style>
  <w:style w:type="character" w:styleId="ListParagraphChar" w:customStyle="true">
    <w:uiPriority w:val="34"/>
    <w:name w:val="List Paragraph Char"/>
    <w:basedOn w:val="DefaultParagraphFont"/>
    <w:link w:val="ListParagraph"/>
    <w:rsid w:val="584AD4F1"/>
    <w:rPr>
      <w:noProof w:val="0"/>
      <w:lang w:val="en-GB"/>
    </w:rPr>
  </w:style>
  <w:style w:type="character" w:styleId="Cobra-Title1Car" w:customStyle="true">
    <w:uiPriority w:val="1"/>
    <w:name w:val="Cobra - Title 1 Car"/>
    <w:basedOn w:val="DefaultParagraphFont"/>
    <w:link w:val="Cobra-Title1"/>
    <w:rsid w:val="584AD4F1"/>
    <w:rPr>
      <w:rFonts w:ascii="Bitter" w:hAnsi="Bitter" w:eastAsia="Calibri" w:cs="Clear Sans" w:eastAsiaTheme="minorAscii"/>
      <w:noProof w:val="0"/>
      <w:sz w:val="24"/>
      <w:szCs w:val="24"/>
      <w:u w:val="thick"/>
    </w:rPr>
  </w:style>
  <w:style w:type="paragraph" w:styleId="Cobra-Titre2" w:customStyle="true">
    <w:uiPriority w:val="1"/>
    <w:name w:val="Cobra - Titre 2"/>
    <w:basedOn w:val="ListParagraph"/>
    <w:link w:val="Cobra-Titre2Car"/>
    <w:qFormat/>
    <w:rsid w:val="584AD4F1"/>
    <w:rPr>
      <w:rFonts w:ascii="Bitter" w:hAnsi="Bitter" w:eastAsia="Calibri" w:cs="Clear Sans Light" w:eastAsiaTheme="minorAscii"/>
      <w:lang w:val="fr-FR"/>
    </w:rPr>
    <w:pPr>
      <w:numPr>
        <w:ilvl w:val="1"/>
        <w:numId w:val="4"/>
      </w:numPr>
      <w:ind w:left="1440" w:hanging="360"/>
      <w:jc w:val="both"/>
    </w:pPr>
  </w:style>
  <w:style w:type="character" w:styleId="Cobra-NormalCar" w:customStyle="true">
    <w:uiPriority w:val="1"/>
    <w:name w:val="Cobra - Normal Car"/>
    <w:basedOn w:val="DefaultParagraphFont"/>
    <w:link w:val="Cobra-Normal"/>
    <w:rsid w:val="584AD4F1"/>
    <w:rPr>
      <w:rFonts w:ascii="Clear Sans Light" w:hAnsi="Clear Sans Light" w:eastAsia="Calibri" w:cs="Clear Sans Light" w:eastAsiaTheme="minorAscii"/>
      <w:noProof w:val="0"/>
    </w:rPr>
  </w:style>
  <w:style w:type="paragraph" w:styleId="Cobra-Code" w:customStyle="true">
    <w:uiPriority w:val="1"/>
    <w:name w:val="Cobra - Code"/>
    <w:basedOn w:val="Cobra-Normal"/>
    <w:next w:val="Heading3"/>
    <w:link w:val="Cobra-CodeCar"/>
    <w:qFormat/>
    <w:rsid w:val="584AD4F1"/>
    <w:rPr>
      <w:rFonts w:ascii="Fira Code iScript" w:hAnsi="Fira Code iScript"/>
      <w:color w:val="E6E6E6"/>
      <w:sz w:val="20"/>
      <w:szCs w:val="20"/>
    </w:rPr>
    <w:pPr>
      <w:spacing w:before="240"/>
      <w:contextualSpacing/>
      <w:jc w:val="left"/>
    </w:pPr>
  </w:style>
  <w:style w:type="character" w:styleId="Cobra-Titre2Car" w:customStyle="true">
    <w:uiPriority w:val="1"/>
    <w:name w:val="Cobra - Titre 2 Car"/>
    <w:basedOn w:val="DefaultParagraphFont"/>
    <w:link w:val="Cobra-Titre2"/>
    <w:rsid w:val="584AD4F1"/>
    <w:rPr>
      <w:rFonts w:ascii="Bitter" w:hAnsi="Bitter" w:eastAsia="Calibri" w:cs="Clear Sans Light" w:eastAsiaTheme="minorAscii"/>
      <w:noProof w:val="0"/>
    </w:rPr>
  </w:style>
  <w:style w:type="paragraph" w:styleId="Cobra-NormalTick" w:customStyle="true">
    <w:uiPriority w:val="1"/>
    <w:name w:val="Cobra - Normal Tick"/>
    <w:basedOn w:val="Cobra-Normal"/>
    <w:link w:val="Cobra-NormalTickCar"/>
    <w:qFormat/>
    <w:rsid w:val="584AD4F1"/>
    <w:pPr>
      <w:numPr>
        <w:ilvl w:val="0"/>
        <w:numId w:val="14"/>
      </w:numPr>
      <w:ind w:left="644" w:hanging="360"/>
    </w:pPr>
  </w:style>
  <w:style w:type="character" w:styleId="Cobra-CodeCar" w:customStyle="true">
    <w:uiPriority w:val="1"/>
    <w:name w:val="Cobra - Code Car"/>
    <w:basedOn w:val="DefaultParagraphFont"/>
    <w:link w:val="Cobra-Code"/>
    <w:rsid w:val="584AD4F1"/>
    <w:rPr>
      <w:rFonts w:ascii="Fira Code iScript" w:hAnsi="Fira Code iScript" w:eastAsia="Calibri" w:cs="Clear Sans Light" w:eastAsiaTheme="minorAscii"/>
      <w:noProof w:val="0"/>
      <w:color w:val="E6E6E6"/>
      <w:sz w:val="20"/>
      <w:szCs w:val="20"/>
    </w:rPr>
  </w:style>
  <w:style w:type="paragraph" w:styleId="Cobra-Annotation" w:customStyle="true">
    <w:uiPriority w:val="1"/>
    <w:name w:val="Cobra - Annotation"/>
    <w:basedOn w:val="Normal"/>
    <w:link w:val="Cobra-AnnotationCar"/>
    <w:qFormat/>
    <w:rsid w:val="584AD4F1"/>
    <w:rPr>
      <w:rFonts w:ascii="Clear Sans Light" w:hAnsi="Clear Sans Light" w:eastAsia="Calibri" w:cs="Clear Sans Light" w:eastAsiaTheme="minorAscii"/>
      <w:i w:val="1"/>
      <w:iCs w:val="1"/>
      <w:color w:val="000000" w:themeColor="text1" w:themeTint="FF" w:themeShade="FF"/>
      <w:sz w:val="18"/>
      <w:szCs w:val="18"/>
      <w:lang w:val="fr-FR"/>
    </w:rPr>
    <w:pPr>
      <w:jc w:val="center"/>
    </w:pPr>
  </w:style>
  <w:style w:type="character" w:styleId="Cobra-NormalTickCar" w:customStyle="true">
    <w:uiPriority w:val="1"/>
    <w:name w:val="Cobra - Normal Tick Car"/>
    <w:basedOn w:val="Cobra-NormalCar"/>
    <w:link w:val="Cobra-NormalTick"/>
    <w:rsid w:val="584AD4F1"/>
  </w:style>
  <w:style w:type="character" w:styleId="Cobra-AnnotationCar" w:customStyle="true">
    <w:uiPriority w:val="1"/>
    <w:name w:val="Cobra - Annotation Car"/>
    <w:basedOn w:val="DefaultParagraphFont"/>
    <w:link w:val="Cobra-Annotation"/>
    <w:rsid w:val="584AD4F1"/>
    <w:rPr>
      <w:rFonts w:ascii="Clear Sans Light" w:hAnsi="Clear Sans Light" w:eastAsia="Calibri" w:cs="Clear Sans Light" w:eastAsiaTheme="minorAscii"/>
      <w:i w:val="1"/>
      <w:iCs w:val="1"/>
      <w:noProof w:val="0"/>
      <w:color w:val="000000" w:themeColor="text1" w:themeTint="FF" w:themeShade="FF"/>
      <w:sz w:val="18"/>
      <w:szCs w:val="18"/>
    </w:rPr>
  </w:style>
  <w:style w:type="paragraph" w:styleId="Quote">
    <w:uiPriority w:val="29"/>
    <w:name w:val="Quote"/>
    <w:basedOn w:val="Normal"/>
    <w:next w:val="Normal"/>
    <w:link w:val="QuoteChar"/>
    <w:qFormat/>
    <w:rsid w:val="584AD4F1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character" w:styleId="QuoteChar" w:customStyle="true">
    <w:uiPriority w:val="29"/>
    <w:name w:val="Quote Char"/>
    <w:basedOn w:val="DefaultParagraphFont"/>
    <w:link w:val="Quote"/>
    <w:rsid w:val="584AD4F1"/>
    <w:rPr>
      <w:i w:val="1"/>
      <w:iCs w:val="1"/>
      <w:noProof w:val="0"/>
      <w:color w:val="404040" w:themeColor="text1" w:themeTint="BF" w:themeShade="FF"/>
      <w:lang w:val="en-GB"/>
    </w:rPr>
  </w:style>
  <w:style w:type="character" w:styleId="normaltextrun" w:customStyle="1">
    <w:name w:val="normaltextrun"/>
    <w:basedOn w:val="DefaultParagraphFont"/>
    <w:rsid w:val="001071EE"/>
  </w:style>
  <w:style w:type="character" w:styleId="UnresolvedMention">
    <w:name w:val="Unresolved Mention"/>
    <w:basedOn w:val="DefaultParagraphFont"/>
    <w:uiPriority w:val="99"/>
    <w:semiHidden/>
    <w:unhideWhenUsed/>
    <w:rsid w:val="00A658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3CD4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F07EC0"/>
    <w:pPr>
      <w:spacing w:after="0" w:line="240" w:lineRule="auto"/>
    </w:pPr>
    <w:rPr>
      <w:lang w:val="en-US"/>
    </w:rPr>
  </w:style>
  <w:style w:type="paragraph" w:styleId="paragraph" w:customStyle="true">
    <w:uiPriority w:val="1"/>
    <w:name w:val="paragraph"/>
    <w:basedOn w:val="Normal"/>
    <w:rsid w:val="584AD4F1"/>
    <w:rPr>
      <w:rFonts w:ascii="Times New Roman" w:hAnsi="Times New Roman" w:eastAsia="Times New Roman" w:cs="Times New Roman"/>
      <w:sz w:val="24"/>
      <w:szCs w:val="24"/>
      <w:lang w:val="fr-FR" w:eastAsia="fr-FR"/>
    </w:rPr>
    <w:pPr>
      <w:spacing w:beforeAutospacing="on" w:afterAutospacing="on"/>
    </w:pPr>
  </w:style>
  <w:style w:type="character" w:styleId="eop" w:customStyle="1">
    <w:name w:val="eop"/>
    <w:basedOn w:val="DefaultParagraphFont"/>
    <w:rsid w:val="00B75777"/>
  </w:style>
  <w:style w:type="paragraph" w:styleId="CommentText">
    <w:uiPriority w:val="99"/>
    <w:name w:val="annotation text"/>
    <w:basedOn w:val="Normal"/>
    <w:semiHidden/>
    <w:unhideWhenUsed/>
    <w:link w:val="CommentTextChar"/>
    <w:rsid w:val="584AD4F1"/>
    <w:rPr>
      <w:sz w:val="20"/>
      <w:szCs w:val="20"/>
    </w:rPr>
  </w:style>
  <w:style w:type="character" w:styleId="CommentTextChar" w:customStyle="true">
    <w:uiPriority w:val="99"/>
    <w:name w:val="Comment Text Char"/>
    <w:basedOn w:val="DefaultParagraphFont"/>
    <w:semiHidden/>
    <w:link w:val="CommentText"/>
    <w:rsid w:val="584AD4F1"/>
    <w:rPr>
      <w:noProof w:val="0"/>
      <w:sz w:val="20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bra-Attention" w:customStyle="true">
    <w:uiPriority w:val="1"/>
    <w:name w:val="Cobra - Attention"/>
    <w:basedOn w:val="Cobra-Normal"/>
    <w:link w:val="Cobra-AttentionCar"/>
    <w:qFormat/>
    <w:rsid w:val="584AD4F1"/>
    <w:rPr>
      <w:rFonts w:ascii="Segoe UI Emoji" w:hAnsi="Segoe UI Emoji" w:cs="Segoe UI Emoji"/>
      <w:color w:val="ED7D31" w:themeColor="accent2" w:themeTint="FF" w:themeShade="FF"/>
      <w:sz w:val="28"/>
      <w:szCs w:val="28"/>
    </w:rPr>
  </w:style>
  <w:style w:type="character" w:styleId="Cobra-AttentionCar" w:customStyle="true">
    <w:uiPriority w:val="1"/>
    <w:name w:val="Cobra - Attention Car"/>
    <w:basedOn w:val="Cobra-NormalCar"/>
    <w:link w:val="Cobra-Attention"/>
    <w:rsid w:val="584AD4F1"/>
    <w:rPr>
      <w:rFonts w:ascii="Segoe UI Emoji" w:hAnsi="Segoe UI Emoji" w:cs="Segoe UI Emoji"/>
      <w:color w:val="ED7D31" w:themeColor="accent2" w:themeTint="FF" w:themeShade="FF"/>
      <w:sz w:val="28"/>
      <w:szCs w:val="28"/>
    </w:rPr>
  </w:style>
  <w:style w:type="paragraph" w:styleId="Cobra-CalloutInfo" w:customStyle="true">
    <w:uiPriority w:val="1"/>
    <w:name w:val="Cobra - Callout Info"/>
    <w:basedOn w:val="Cobra-Attention"/>
    <w:link w:val="Cobra-CalloutInfoCar"/>
    <w:qFormat/>
    <w:rsid w:val="584AD4F1"/>
    <w:rPr>
      <w:color w:val="4472C4" w:themeColor="accent1" w:themeTint="FF" w:themeShade="FF"/>
    </w:rPr>
  </w:style>
  <w:style w:type="character" w:styleId="Cobra-CalloutInfoCar" w:customStyle="true">
    <w:uiPriority w:val="1"/>
    <w:name w:val="Cobra - Callout Info Car"/>
    <w:basedOn w:val="Cobra-AttentionCar"/>
    <w:link w:val="Cobra-CalloutInfo"/>
    <w:rsid w:val="584AD4F1"/>
    <w:rPr>
      <w:color w:val="4472C4" w:themeColor="accent1" w:themeTint="FF" w:themeShade="FF"/>
    </w:rPr>
  </w:style>
  <w:style w:type="character" w:styleId="Heading3Char" w:customStyle="true">
    <w:uiPriority w:val="9"/>
    <w:name w:val="Heading 3 Char"/>
    <w:basedOn w:val="DefaultParagraphFont"/>
    <w:semiHidden/>
    <w:link w:val="Heading3"/>
    <w:rsid w:val="584AD4F1"/>
    <w:rPr>
      <w:rFonts w:ascii="Calibri Light" w:hAnsi="Calibri Light" w:eastAsia="游ゴシック Light" w:cs="Times New Roman" w:asciiTheme="majorAscii" w:hAnsiTheme="majorAscii" w:eastAsiaTheme="majorEastAsia" w:cstheme="majorBidi"/>
      <w:noProof w:val="0"/>
      <w:color w:val="1F3763"/>
      <w:sz w:val="24"/>
      <w:szCs w:val="24"/>
      <w:lang w:val="en-GB"/>
    </w:rPr>
  </w:style>
  <w:style w:type="paragraph" w:styleId="Heading1">
    <w:uiPriority w:val="9"/>
    <w:name w:val="heading 1"/>
    <w:basedOn w:val="Normal"/>
    <w:next w:val="Normal"/>
    <w:link w:val="Heading1Char"/>
    <w:qFormat/>
    <w:rsid w:val="584AD4F1"/>
    <w:rPr>
      <w:rFonts w:ascii="Calibri Light" w:hAnsi="Calibri Light" w:eastAsia="游ゴシック Light" w:cs="Times New Roman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584AD4F1"/>
    <w:rPr>
      <w:rFonts w:ascii="Calibri Light" w:hAnsi="Calibri Light" w:eastAsia="游ゴシック Light" w:cs="Times New Roman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584AD4F1"/>
    <w:rPr>
      <w:rFonts w:ascii="Calibri Light" w:hAnsi="Calibri Light" w:eastAsia="游ゴシック Light" w:cs="Times New Roman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584AD4F1"/>
    <w:rPr>
      <w:rFonts w:ascii="Calibri Light" w:hAnsi="Calibri Light" w:eastAsia="游ゴシック Light" w:cs="Times New Roman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584AD4F1"/>
    <w:rPr>
      <w:rFonts w:ascii="Calibri Light" w:hAnsi="Calibri Light" w:eastAsia="游ゴシック Light" w:cs="Times New Roman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584AD4F1"/>
    <w:rPr>
      <w:rFonts w:ascii="Calibri Light" w:hAnsi="Calibri Light" w:eastAsia="游ゴシック Light" w:cs="Times New Roman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584AD4F1"/>
    <w:rPr>
      <w:rFonts w:ascii="Calibri Light" w:hAnsi="Calibri Light" w:eastAsia="游ゴシック Light" w:cs="Times New Roman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584AD4F1"/>
    <w:rPr>
      <w:rFonts w:ascii="Calibri Light" w:hAnsi="Calibri Light" w:eastAsia="游ゴシック Light" w:cs="Times New Roman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584AD4F1"/>
    <w:rPr>
      <w:rFonts w:ascii="Calibri Light" w:hAnsi="Calibri Light" w:eastAsia="游ゴシック Light" w:cs="Times New Roman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584AD4F1"/>
    <w:rPr>
      <w:rFonts w:ascii="Calibri" w:hAnsi="Calibri" w:eastAsia="游明朝" w:cs="Arial" w:asciiTheme="minorAscii" w:hAnsiTheme="minorAscii" w:eastAsiaTheme="minorEastAsia" w:cstheme="minorBidi"/>
      <w:color w:val="5A5A5A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584AD4F1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1Char" w:customStyle="true">
    <w:uiPriority w:val="9"/>
    <w:name w:val="Heading 1 Char"/>
    <w:basedOn w:val="DefaultParagraphFont"/>
    <w:link w:val="Heading1"/>
    <w:rsid w:val="584AD4F1"/>
    <w:rPr>
      <w:rFonts w:ascii="Calibri Light" w:hAnsi="Calibri Light" w:eastAsia="游ゴシック Light" w:cs="Times New Roman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n-GB"/>
    </w:rPr>
  </w:style>
  <w:style w:type="character" w:styleId="Heading2Char" w:customStyle="true">
    <w:uiPriority w:val="9"/>
    <w:name w:val="Heading 2 Char"/>
    <w:basedOn w:val="DefaultParagraphFont"/>
    <w:link w:val="Heading2"/>
    <w:rsid w:val="584AD4F1"/>
    <w:rPr>
      <w:rFonts w:ascii="Calibri Light" w:hAnsi="Calibri Light" w:eastAsia="游ゴシック Light" w:cs="Times New Roman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n-GB"/>
    </w:rPr>
  </w:style>
  <w:style w:type="character" w:styleId="Heading4Char" w:customStyle="true">
    <w:uiPriority w:val="9"/>
    <w:name w:val="Heading 4 Char"/>
    <w:basedOn w:val="DefaultParagraphFont"/>
    <w:link w:val="Heading4"/>
    <w:rsid w:val="584AD4F1"/>
    <w:rPr>
      <w:rFonts w:ascii="Calibri Light" w:hAnsi="Calibri Light" w:eastAsia="游ゴシック Light" w:cs="Times New Roman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n-GB"/>
    </w:rPr>
  </w:style>
  <w:style w:type="character" w:styleId="Heading5Char" w:customStyle="true">
    <w:uiPriority w:val="9"/>
    <w:name w:val="Heading 5 Char"/>
    <w:basedOn w:val="DefaultParagraphFont"/>
    <w:link w:val="Heading5"/>
    <w:rsid w:val="584AD4F1"/>
    <w:rPr>
      <w:rFonts w:ascii="Calibri Light" w:hAnsi="Calibri Light" w:eastAsia="游ゴシック Light" w:cs="Times New Roman" w:asciiTheme="majorAscii" w:hAnsiTheme="majorAscii" w:eastAsiaTheme="majorEastAsia" w:cstheme="majorBidi"/>
      <w:noProof w:val="0"/>
      <w:color w:val="2F5496" w:themeColor="accent1" w:themeTint="FF" w:themeShade="BF"/>
      <w:lang w:val="en-GB"/>
    </w:rPr>
  </w:style>
  <w:style w:type="character" w:styleId="Heading6Char" w:customStyle="true">
    <w:uiPriority w:val="9"/>
    <w:name w:val="Heading 6 Char"/>
    <w:basedOn w:val="DefaultParagraphFont"/>
    <w:link w:val="Heading6"/>
    <w:rsid w:val="584AD4F1"/>
    <w:rPr>
      <w:rFonts w:ascii="Calibri Light" w:hAnsi="Calibri Light" w:eastAsia="游ゴシック Light" w:cs="Times New Roman" w:asciiTheme="majorAscii" w:hAnsiTheme="majorAscii" w:eastAsiaTheme="majorEastAsia" w:cstheme="majorBidi"/>
      <w:noProof w:val="0"/>
      <w:color w:val="1F3763"/>
      <w:lang w:val="en-GB"/>
    </w:rPr>
  </w:style>
  <w:style w:type="character" w:styleId="Heading7Char" w:customStyle="true">
    <w:uiPriority w:val="9"/>
    <w:name w:val="Heading 7 Char"/>
    <w:basedOn w:val="DefaultParagraphFont"/>
    <w:link w:val="Heading7"/>
    <w:rsid w:val="584AD4F1"/>
    <w:rPr>
      <w:rFonts w:ascii="Calibri Light" w:hAnsi="Calibri Light" w:eastAsia="游ゴシック Light" w:cs="Times New Roman" w:asciiTheme="majorAscii" w:hAnsiTheme="majorAscii" w:eastAsiaTheme="majorEastAsia" w:cstheme="majorBidi"/>
      <w:i w:val="1"/>
      <w:iCs w:val="1"/>
      <w:noProof w:val="0"/>
      <w:color w:val="1F3763"/>
      <w:lang w:val="en-GB"/>
    </w:rPr>
  </w:style>
  <w:style w:type="character" w:styleId="Heading8Char" w:customStyle="true">
    <w:uiPriority w:val="9"/>
    <w:name w:val="Heading 8 Char"/>
    <w:basedOn w:val="DefaultParagraphFont"/>
    <w:link w:val="Heading8"/>
    <w:rsid w:val="584AD4F1"/>
    <w:rPr>
      <w:rFonts w:ascii="Calibri Light" w:hAnsi="Calibri Light" w:eastAsia="游ゴシック Light" w:cs="Times New Roman" w:asciiTheme="majorAscii" w:hAnsiTheme="majorAscii" w:eastAsiaTheme="majorEastAsia" w:cstheme="majorBidi"/>
      <w:noProof w:val="0"/>
      <w:color w:val="272727"/>
      <w:sz w:val="21"/>
      <w:szCs w:val="21"/>
      <w:lang w:val="en-GB"/>
    </w:rPr>
  </w:style>
  <w:style w:type="character" w:styleId="Heading9Char" w:customStyle="true">
    <w:uiPriority w:val="9"/>
    <w:name w:val="Heading 9 Char"/>
    <w:basedOn w:val="DefaultParagraphFont"/>
    <w:link w:val="Heading9"/>
    <w:rsid w:val="584AD4F1"/>
    <w:rPr>
      <w:rFonts w:ascii="Calibri Light" w:hAnsi="Calibri Light" w:eastAsia="游ゴシック Light" w:cs="Times New Roman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n-GB"/>
    </w:rPr>
  </w:style>
  <w:style w:type="character" w:styleId="TitleChar" w:customStyle="true">
    <w:uiPriority w:val="10"/>
    <w:name w:val="Title Char"/>
    <w:basedOn w:val="DefaultParagraphFont"/>
    <w:link w:val="Title"/>
    <w:rsid w:val="584AD4F1"/>
    <w:rPr>
      <w:rFonts w:ascii="Calibri Light" w:hAnsi="Calibri Light" w:eastAsia="游ゴシック Light" w:cs="Times New Roman" w:asciiTheme="majorAscii" w:hAnsiTheme="majorAscii" w:eastAsiaTheme="majorEastAsia" w:cstheme="majorBidi"/>
      <w:noProof w:val="0"/>
      <w:sz w:val="56"/>
      <w:szCs w:val="56"/>
      <w:lang w:val="en-GB"/>
    </w:rPr>
  </w:style>
  <w:style w:type="character" w:styleId="SubtitleChar" w:customStyle="true">
    <w:uiPriority w:val="11"/>
    <w:name w:val="Subtitle Char"/>
    <w:basedOn w:val="DefaultParagraphFont"/>
    <w:link w:val="Subtitle"/>
    <w:rsid w:val="584AD4F1"/>
    <w:rPr>
      <w:rFonts w:ascii="Calibri" w:hAnsi="Calibri" w:eastAsia="游明朝" w:cs="Arial" w:asciiTheme="minorAscii" w:hAnsiTheme="minorAscii" w:eastAsiaTheme="minorEastAsia" w:cstheme="minorBidi"/>
      <w:noProof w:val="0"/>
      <w:color w:val="5A5A5A"/>
      <w:lang w:val="en-GB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584AD4F1"/>
    <w:rPr>
      <w:i w:val="1"/>
      <w:iCs w:val="1"/>
      <w:noProof w:val="0"/>
      <w:color w:val="4472C4" w:themeColor="accent1" w:themeTint="FF" w:themeShade="FF"/>
      <w:lang w:val="en-GB"/>
    </w:rPr>
  </w:style>
  <w:style w:type="paragraph" w:styleId="TOC1">
    <w:uiPriority w:val="39"/>
    <w:name w:val="toc 1"/>
    <w:basedOn w:val="Normal"/>
    <w:next w:val="Normal"/>
    <w:unhideWhenUsed/>
    <w:rsid w:val="584AD4F1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584AD4F1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584AD4F1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584AD4F1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584AD4F1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584AD4F1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584AD4F1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584AD4F1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584AD4F1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584AD4F1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584AD4F1"/>
    <w:rPr>
      <w:noProof w:val="0"/>
      <w:sz w:val="20"/>
      <w:szCs w:val="20"/>
      <w:lang w:val="en-GB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584AD4F1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584AD4F1"/>
    <w:rPr>
      <w:noProof w:val="0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6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0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4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5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9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2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3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1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customXml" Target="../customXml/item2.xml" Id="rId2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footer" Target="footer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s://www.w3schools.com/python/python_lists.asp" TargetMode="External" Id="Rd955961d29b44c72" /><Relationship Type="http://schemas.openxmlformats.org/officeDocument/2006/relationships/hyperlink" Target="https://www.w3schools.com/python/gloss_python_string_concatenation.asp" TargetMode="External" Id="R9fef38403d24494d" /><Relationship Type="http://schemas.openxmlformats.org/officeDocument/2006/relationships/hyperlink" Target="https://www.programiz.com/python-programming/time/sleep" TargetMode="External" Id="Rd07bf6cad5904781" /><Relationship Type="http://schemas.openxmlformats.org/officeDocument/2006/relationships/hyperlink" Target="https://www.w3schools.com/python/ref_func_print.asp" TargetMode="External" Id="Rf3ca73f87d6c4a69" /><Relationship Type="http://schemas.openxmlformats.org/officeDocument/2006/relationships/hyperlink" Target="https://www.w3schools.com/python/python_dictionaries.asp" TargetMode="External" Id="R2d0a1f0f322e459b" /><Relationship Type="http://schemas.openxmlformats.org/officeDocument/2006/relationships/hyperlink" Target="https://www.pygame.org/docs/" TargetMode="External" Id="R67b4390bb364432d" /><Relationship Type="http://schemas.openxmlformats.org/officeDocument/2006/relationships/glossaryDocument" Target="glossary/document.xml" Id="Rbd5623f1e2db4eed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adh%20Ghellab\Desktop\Le%20Juste%20Prix\SUBJECTTEMPLATE.dotx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0f95b1-e05f-4162-a38e-159464f5d717}"/>
      </w:docPartPr>
      <w:docPartBody>
        <w:p w14:paraId="2A5D823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A92E9494FB074FA70740238B36DC04" ma:contentTypeVersion="16" ma:contentTypeDescription="Crée un document." ma:contentTypeScope="" ma:versionID="85c91fdb45ca4e1887735aaead567bee">
  <xsd:schema xmlns:xsd="http://www.w3.org/2001/XMLSchema" xmlns:xs="http://www.w3.org/2001/XMLSchema" xmlns:p="http://schemas.microsoft.com/office/2006/metadata/properties" xmlns:ns2="66b3f1f0-7b2c-4aa7-93d3-b6b8ac0717bf" xmlns:ns3="d95fd534-4c54-4d0d-8912-e74ddc1547df" targetNamespace="http://schemas.microsoft.com/office/2006/metadata/properties" ma:root="true" ma:fieldsID="ce371631e5702dd5dc598b0cce1c65cd" ns2:_="" ns3:_="">
    <xsd:import namespace="66b3f1f0-7b2c-4aa7-93d3-b6b8ac0717bf"/>
    <xsd:import namespace="d95fd534-4c54-4d0d-8912-e74ddc1547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b3f1f0-7b2c-4aa7-93d3-b6b8ac0717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alises d’images" ma:readOnly="false" ma:fieldId="{5cf76f15-5ced-4ddc-b409-7134ff3c332f}" ma:taxonomyMulti="true" ma:sspId="ea5cba62-7a90-4cbb-8c0d-a8cd742f6b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5fd534-4c54-4d0d-8912-e74ddc1547d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dc2caf8-1646-427c-b0b0-53e771cda618}" ma:internalName="TaxCatchAll" ma:showField="CatchAllData" ma:web="d95fd534-4c54-4d0d-8912-e74ddc1547d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6b3f1f0-7b2c-4aa7-93d3-b6b8ac0717bf">
      <Terms xmlns="http://schemas.microsoft.com/office/infopath/2007/PartnerControls"/>
    </lcf76f155ced4ddcb4097134ff3c332f>
    <TaxCatchAll xmlns="d95fd534-4c54-4d0d-8912-e74ddc1547df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7CD1FF-0012-4B28-A2FC-0405E16C812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27F86F7-42AB-48F6-ADDA-56496B5216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b3f1f0-7b2c-4aa7-93d3-b6b8ac0717bf"/>
    <ds:schemaRef ds:uri="d95fd534-4c54-4d0d-8912-e74ddc1547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2B16D9-7225-46AC-8B4B-A5C33985A82F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66b3f1f0-7b2c-4aa7-93d3-b6b8ac0717bf"/>
    <ds:schemaRef ds:uri="d95fd534-4c54-4d0d-8912-e74ddc1547df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ACE3735F-F5F6-4845-95F9-A17EC9D9AAC4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SUBJECTTEMPLATE.dotx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Riadh Ghellab</dc:creator>
  <keywords/>
  <dc:description/>
  <lastModifiedBy>Cyprien Piron</lastModifiedBy>
  <revision>23</revision>
  <lastPrinted>2019-12-31T23:04:00.0000000Z</lastPrinted>
  <dcterms:created xsi:type="dcterms:W3CDTF">2023-06-23T10:05:00.0000000Z</dcterms:created>
  <dcterms:modified xsi:type="dcterms:W3CDTF">2023-06-26T05:02:36.4655467Z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0x01010082A92E9494FB074FA70740238B36DC04</vt:lpwstr>
  </property>
</Properties>
</file>