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0033A9" w:rsidP="000033A9" w:rsidRDefault="000033A9" w14:paraId="4F2DA2E0" w14:textId="77777777">
      <w:pPr>
        <w:spacing w:after="0" w:line="240" w:lineRule="auto"/>
      </w:pPr>
    </w:p>
    <w:p w:rsidR="000033A9" w:rsidP="000033A9" w:rsidRDefault="000033A9" w14:paraId="24CE3BED" w14:textId="77777777">
      <w:pPr>
        <w:spacing w:after="0" w:line="240" w:lineRule="auto"/>
      </w:pPr>
    </w:p>
    <w:p w:rsidRPr="000033A9" w:rsidR="000033A9" w:rsidP="587310B5" w:rsidRDefault="00A60886" w14:paraId="5C000486" w14:textId="6609BDBE">
      <w:pPr>
        <w:pStyle w:val="Cobra-Title"/>
        <w:spacing w:after="0" w:line="240" w:lineRule="auto"/>
      </w:pPr>
      <w:r w:rsidR="00A60886">
        <w:rPr/>
        <w:t xml:space="preserve">Guess </w:t>
      </w:r>
      <w:r w:rsidR="4006F02F">
        <w:rPr/>
        <w:t>what!</w:t>
      </w:r>
    </w:p>
    <w:p w:rsidRPr="00FB5DDA" w:rsidR="000033A9" w:rsidP="00565587" w:rsidRDefault="000033A9" w14:paraId="07BA6778" w14:textId="0F07F507">
      <w:pPr>
        <w:spacing w:after="0" w:line="240" w:lineRule="auto"/>
        <w:jc w:val="right"/>
        <w:rPr>
          <w:rFonts w:ascii="Clear Sans Light" w:hAnsi="Clear Sans Light" w:cs="Clear Sans Light"/>
          <w:sz w:val="16"/>
          <w:szCs w:val="16"/>
        </w:rPr>
      </w:pPr>
      <w:r w:rsidRPr="00FB5DDA">
        <w:rPr>
          <w:rFonts w:ascii="Clear Sans Light" w:hAnsi="Clear Sans Light" w:cs="Clear Sans Light"/>
          <w:sz w:val="16"/>
          <w:szCs w:val="16"/>
        </w:rPr>
        <w:t>version 1.</w:t>
      </w:r>
      <w:r w:rsidR="00222E39">
        <w:rPr>
          <w:rFonts w:ascii="Clear Sans Light" w:hAnsi="Clear Sans Light" w:cs="Clear Sans Light"/>
          <w:sz w:val="16"/>
          <w:szCs w:val="16"/>
        </w:rPr>
        <w:t>0</w:t>
      </w:r>
      <w:r w:rsidR="00A16368">
        <w:rPr>
          <w:rFonts w:ascii="Clear Sans Light" w:hAnsi="Clear Sans Light" w:cs="Clear Sans Light"/>
          <w:sz w:val="16"/>
          <w:szCs w:val="16"/>
        </w:rPr>
        <w:t>.</w:t>
      </w:r>
      <w:r w:rsidR="00222E39">
        <w:rPr>
          <w:rFonts w:ascii="Clear Sans Light" w:hAnsi="Clear Sans Light" w:cs="Clear Sans Light"/>
          <w:sz w:val="16"/>
          <w:szCs w:val="16"/>
        </w:rPr>
        <w:t>0</w:t>
      </w:r>
    </w:p>
    <w:p w:rsidRPr="002442F8" w:rsidR="000033A9" w:rsidP="000033A9" w:rsidRDefault="000033A9" w14:paraId="15201175" w14:textId="77777777">
      <w:pPr>
        <w:spacing w:after="0" w:line="240" w:lineRule="auto"/>
        <w:rPr>
          <w:rFonts w:ascii="Clear Sans" w:hAnsi="Clear Sans" w:cs="Clear Sans"/>
        </w:rPr>
      </w:pPr>
    </w:p>
    <w:p w:rsidR="000033A9" w:rsidP="000033A9" w:rsidRDefault="000033A9" w14:paraId="0A4A6516" w14:textId="77777777">
      <w:pPr>
        <w:spacing w:after="0" w:line="240" w:lineRule="auto"/>
        <w:rPr>
          <w:rFonts w:ascii="Clear Sans" w:hAnsi="Clear Sans" w:cs="Clear Sans"/>
        </w:rPr>
      </w:pPr>
    </w:p>
    <w:p w:rsidR="00BB7C52" w:rsidP="000033A9" w:rsidRDefault="00BB7C52" w14:paraId="6314BD94" w14:textId="77777777">
      <w:pPr>
        <w:spacing w:after="0" w:line="240" w:lineRule="auto"/>
        <w:rPr>
          <w:rFonts w:ascii="Clear Sans" w:hAnsi="Clear Sans" w:cs="Clear Sans"/>
        </w:rPr>
      </w:pPr>
    </w:p>
    <w:p w:rsidR="00BB7C52" w:rsidP="000033A9" w:rsidRDefault="00BB7C52" w14:paraId="2DB9C6A3" w14:textId="77777777">
      <w:pPr>
        <w:spacing w:after="0" w:line="240" w:lineRule="auto"/>
        <w:rPr>
          <w:rFonts w:ascii="Clear Sans" w:hAnsi="Clear Sans" w:cs="Clear Sans"/>
        </w:rPr>
      </w:pPr>
    </w:p>
    <w:p w:rsidR="00BB7C52" w:rsidP="000033A9" w:rsidRDefault="00BB7C52" w14:paraId="4B0615F5" w14:textId="77777777">
      <w:pPr>
        <w:spacing w:after="0" w:line="240" w:lineRule="auto"/>
        <w:rPr>
          <w:rFonts w:ascii="Clear Sans" w:hAnsi="Clear Sans" w:cs="Clear Sans"/>
        </w:rPr>
      </w:pPr>
    </w:p>
    <w:p w:rsidR="00BB7C52" w:rsidP="000033A9" w:rsidRDefault="00BB7C52" w14:paraId="4385416E" w14:textId="77777777">
      <w:pPr>
        <w:spacing w:after="0" w:line="240" w:lineRule="auto"/>
        <w:rPr>
          <w:rFonts w:ascii="Clear Sans" w:hAnsi="Clear Sans" w:cs="Clear Sans"/>
        </w:rPr>
      </w:pPr>
    </w:p>
    <w:p w:rsidR="00BB7C52" w:rsidP="000033A9" w:rsidRDefault="00BB7C52" w14:paraId="6A2BE23D" w14:textId="77777777">
      <w:pPr>
        <w:spacing w:after="0" w:line="240" w:lineRule="auto"/>
        <w:rPr>
          <w:rFonts w:ascii="Clear Sans" w:hAnsi="Clear Sans" w:cs="Clear Sans"/>
        </w:rPr>
      </w:pPr>
    </w:p>
    <w:p w:rsidR="00BB7C52" w:rsidP="000033A9" w:rsidRDefault="00BB7C52" w14:paraId="309330BA" w14:textId="77777777">
      <w:pPr>
        <w:spacing w:after="0" w:line="240" w:lineRule="auto"/>
        <w:rPr>
          <w:rFonts w:ascii="Clear Sans" w:hAnsi="Clear Sans" w:cs="Clear Sans"/>
        </w:rPr>
      </w:pPr>
      <w:r>
        <w:rPr>
          <w:rFonts w:ascii="Clear Sans" w:hAnsi="Clear Sans" w:cs="Clear Sans"/>
          <w:noProof/>
        </w:rPr>
        <w:drawing>
          <wp:anchor distT="0" distB="0" distL="114300" distR="114300" simplePos="0" relativeHeight="251658241" behindDoc="1" locked="0" layoutInCell="1" allowOverlap="1" wp14:anchorId="0D50A7C6" wp14:editId="6A4112B8">
            <wp:simplePos x="0" y="0"/>
            <wp:positionH relativeFrom="margin">
              <wp:align>center</wp:align>
            </wp:positionH>
            <wp:positionV relativeFrom="paragraph">
              <wp:posOffset>10795</wp:posOffset>
            </wp:positionV>
            <wp:extent cx="2179320" cy="2179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B7C52" w:rsidP="000033A9" w:rsidRDefault="00BB7C52" w14:paraId="19C11EFF" w14:textId="77777777">
      <w:pPr>
        <w:spacing w:after="0" w:line="240" w:lineRule="auto"/>
        <w:rPr>
          <w:rFonts w:ascii="Clear Sans" w:hAnsi="Clear Sans" w:cs="Clear Sans"/>
        </w:rPr>
      </w:pPr>
    </w:p>
    <w:p w:rsidR="00BB7C52" w:rsidP="000033A9" w:rsidRDefault="00BB7C52" w14:paraId="20CEE4CB" w14:textId="77777777">
      <w:pPr>
        <w:spacing w:after="0" w:line="240" w:lineRule="auto"/>
        <w:rPr>
          <w:rFonts w:ascii="Clear Sans" w:hAnsi="Clear Sans" w:cs="Clear Sans"/>
        </w:rPr>
      </w:pPr>
    </w:p>
    <w:p w:rsidRPr="002442F8" w:rsidR="00BB7C52" w:rsidP="000033A9" w:rsidRDefault="00BB7C52" w14:paraId="3C2C1683" w14:textId="77777777">
      <w:pPr>
        <w:spacing w:after="0" w:line="240" w:lineRule="auto"/>
        <w:rPr>
          <w:rFonts w:ascii="Clear Sans" w:hAnsi="Clear Sans" w:cs="Clear Sans"/>
        </w:rPr>
      </w:pPr>
    </w:p>
    <w:p w:rsidRPr="002442F8" w:rsidR="000033A9" w:rsidP="000033A9" w:rsidRDefault="000033A9" w14:paraId="02688678" w14:textId="77777777">
      <w:pPr>
        <w:spacing w:after="0" w:line="240" w:lineRule="auto"/>
        <w:jc w:val="center"/>
        <w:rPr>
          <w:rFonts w:ascii="Clear Sans" w:hAnsi="Clear Sans" w:cs="Clear Sans"/>
          <w:noProof/>
        </w:rPr>
      </w:pPr>
    </w:p>
    <w:p w:rsidRPr="002442F8" w:rsidR="003E0F57" w:rsidP="000033A9" w:rsidRDefault="003E0F57" w14:paraId="7EFB6C20" w14:textId="77777777">
      <w:pPr>
        <w:spacing w:after="0" w:line="240" w:lineRule="auto"/>
        <w:jc w:val="center"/>
        <w:rPr>
          <w:rFonts w:ascii="Clear Sans" w:hAnsi="Clear Sans" w:cs="Clear Sans"/>
        </w:rPr>
      </w:pPr>
    </w:p>
    <w:p w:rsidR="000033A9" w:rsidP="000033A9" w:rsidRDefault="000033A9" w14:paraId="0E701339" w14:textId="77777777">
      <w:pPr>
        <w:spacing w:after="0" w:line="240" w:lineRule="auto"/>
        <w:jc w:val="center"/>
        <w:rPr>
          <w:rFonts w:ascii="Clear Sans" w:hAnsi="Clear Sans" w:cs="Clear Sans"/>
        </w:rPr>
      </w:pPr>
    </w:p>
    <w:p w:rsidR="00BE0E99" w:rsidRDefault="00BB7C52" w14:paraId="7C9E2508" w14:textId="77777777">
      <w:pPr>
        <w:rPr>
          <w:rFonts w:ascii="Clear Sans Light" w:hAnsi="Clear Sans Light" w:cs="Clear Sans Light"/>
        </w:rPr>
      </w:pPr>
      <w:r>
        <w:rPr>
          <w:rFonts w:ascii="Clear Sans Light" w:hAnsi="Clear Sans Light" w:cs="Clear Sans Light"/>
          <w:noProof/>
        </w:rPr>
        <w:drawing>
          <wp:anchor distT="0" distB="0" distL="114300" distR="114300" simplePos="0" relativeHeight="251658240" behindDoc="1" locked="0" layoutInCell="1" allowOverlap="1" wp14:anchorId="5D781B19" wp14:editId="63B46A64">
            <wp:simplePos x="0" y="0"/>
            <wp:positionH relativeFrom="margin">
              <wp:align>right</wp:align>
            </wp:positionH>
            <wp:positionV relativeFrom="paragraph">
              <wp:posOffset>4211320</wp:posOffset>
            </wp:positionV>
            <wp:extent cx="1720215" cy="435191"/>
            <wp:effectExtent l="0" t="0" r="0" b="3175"/>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20215" cy="4351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0E99">
        <w:rPr>
          <w:rFonts w:ascii="Clear Sans Light" w:hAnsi="Clear Sans Light" w:cs="Clear Sans Light"/>
        </w:rPr>
        <w:br w:type="page"/>
      </w:r>
    </w:p>
    <w:p w:rsidRPr="00446BBC" w:rsidR="000033A9" w:rsidP="009E58E1" w:rsidRDefault="000033A9" w14:paraId="59FF8E01" w14:textId="77777777">
      <w:pPr>
        <w:pStyle w:val="Cobra-Title1"/>
      </w:pPr>
      <w:r w:rsidRPr="00446BBC">
        <w:t>Introduction</w:t>
      </w:r>
    </w:p>
    <w:p w:rsidR="0095418B" w:rsidP="000512BA" w:rsidRDefault="0095418B" w14:paraId="3BF79DFF" w14:textId="77777777">
      <w:pPr>
        <w:pStyle w:val="Cobra-Normal"/>
      </w:pPr>
    </w:p>
    <w:p w:rsidR="00831822" w:rsidP="000512BA" w:rsidRDefault="00831822" w14:paraId="25750D1D" w14:textId="77777777">
      <w:pPr>
        <w:pStyle w:val="Cobra-Normal"/>
      </w:pPr>
    </w:p>
    <w:p w:rsidR="00035BD4" w:rsidP="000512BA" w:rsidRDefault="00035BD4" w14:paraId="7C0EF039" w14:textId="4AD29BED">
      <w:pPr>
        <w:pStyle w:val="Cobra-Normal"/>
        <w:ind w:firstLine="360"/>
        <w:rPr>
          <w:shd w:val="clear" w:color="auto" w:fill="FFFFFF"/>
        </w:rPr>
      </w:pPr>
      <w:r w:rsidRPr="00035BD4">
        <w:rPr>
          <w:shd w:val="clear" w:color="auto" w:fill="FFFFFF"/>
        </w:rPr>
        <w:t>Audrey is a young schoolgirl who would like to play the hangman game. This famous game consists in finding a word by guessing the letters that compose it.</w:t>
      </w:r>
    </w:p>
    <w:p w:rsidR="003B442D" w:rsidP="000512BA" w:rsidRDefault="00035BD4" w14:paraId="03385FB5" w14:textId="4FB1E716">
      <w:pPr>
        <w:pStyle w:val="Cobra-Normal"/>
        <w:ind w:firstLine="360"/>
      </w:pPr>
      <w:r w:rsidRPr="00035BD4">
        <w:rPr>
          <w:rFonts w:ascii="Clear Sans" w:hAnsi="Clear Sans" w:cs="Clear Sans"/>
        </w:rPr>
        <w:t xml:space="preserve">Usually, this game is played by two or more people, one person chooses a word and the second </w:t>
      </w:r>
      <w:r w:rsidRPr="00035BD4" w:rsidR="00E30F22">
        <w:rPr>
          <w:rFonts w:ascii="Clear Sans" w:hAnsi="Clear Sans" w:cs="Clear Sans"/>
        </w:rPr>
        <w:t>must</w:t>
      </w:r>
      <w:r w:rsidRPr="00035BD4">
        <w:rPr>
          <w:rFonts w:ascii="Clear Sans" w:hAnsi="Clear Sans" w:cs="Clear Sans"/>
        </w:rPr>
        <w:t xml:space="preserve"> guess it. But Audrey is currently at home for lockdown and has no one to play with. </w:t>
      </w:r>
      <w:r w:rsidRPr="00035BD4" w:rsidR="005D19C3">
        <w:rPr>
          <w:rFonts w:ascii="Clear Sans" w:hAnsi="Clear Sans" w:cs="Clear Sans"/>
        </w:rPr>
        <w:t>So,</w:t>
      </w:r>
      <w:r w:rsidRPr="00035BD4">
        <w:rPr>
          <w:rFonts w:ascii="Clear Sans" w:hAnsi="Clear Sans" w:cs="Clear Sans"/>
        </w:rPr>
        <w:t xml:space="preserve"> she decides to design a program to choose a word that she must guess.</w:t>
      </w:r>
      <w:r w:rsidR="00481FBD">
        <w:rPr>
          <w:rFonts w:ascii="Clear Sans" w:hAnsi="Clear Sans" w:cs="Clear Sans"/>
        </w:rPr>
        <w:tab/>
      </w:r>
    </w:p>
    <w:p w:rsidR="003260F3" w:rsidP="0067408C" w:rsidRDefault="003260F3" w14:paraId="24BC5987" w14:textId="77777777">
      <w:pPr>
        <w:spacing w:line="240" w:lineRule="auto"/>
        <w:jc w:val="both"/>
        <w:rPr>
          <w:rFonts w:ascii="Clear Sans Light" w:hAnsi="Clear Sans Light" w:cs="Clear Sans Light"/>
        </w:rPr>
      </w:pPr>
    </w:p>
    <w:p w:rsidR="003260F3" w:rsidP="0067408C" w:rsidRDefault="003260F3" w14:paraId="68C3616A" w14:textId="77777777">
      <w:pPr>
        <w:spacing w:line="240" w:lineRule="auto"/>
        <w:jc w:val="both"/>
        <w:rPr>
          <w:rFonts w:ascii="Clear Sans Light" w:hAnsi="Clear Sans Light" w:cs="Clear Sans Light"/>
        </w:rPr>
      </w:pPr>
    </w:p>
    <w:p w:rsidR="008234CA" w:rsidP="008234CA" w:rsidRDefault="3AF167BD" w14:paraId="568388E7" w14:textId="79DC3972">
      <w:pPr>
        <w:pStyle w:val="paragraph"/>
        <w:spacing w:before="0" w:beforeAutospacing="0" w:after="0" w:afterAutospacing="0"/>
        <w:jc w:val="center"/>
        <w:textAlignment w:val="baseline"/>
        <w:rPr>
          <w:rFonts w:ascii="Segoe UI" w:hAnsi="Segoe UI" w:cs="Segoe UI"/>
          <w:sz w:val="18"/>
          <w:szCs w:val="18"/>
        </w:rPr>
      </w:pPr>
      <w:r>
        <w:rPr>
          <w:noProof/>
        </w:rPr>
        <w:drawing>
          <wp:inline distT="0" distB="0" distL="0" distR="0" wp14:anchorId="272877AA" wp14:editId="19050E83">
            <wp:extent cx="4623206" cy="3269797"/>
            <wp:effectExtent l="0" t="0" r="635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3">
                      <a:extLst>
                        <a:ext uri="{28A0092B-C50C-407E-A947-70E740481C1C}">
                          <a14:useLocalDpi xmlns:a14="http://schemas.microsoft.com/office/drawing/2010/main" val="0"/>
                        </a:ext>
                      </a:extLst>
                    </a:blip>
                    <a:stretch>
                      <a:fillRect/>
                    </a:stretch>
                  </pic:blipFill>
                  <pic:spPr>
                    <a:xfrm>
                      <a:off x="0" y="0"/>
                      <a:ext cx="4623206" cy="3269797"/>
                    </a:xfrm>
                    <a:prstGeom prst="rect">
                      <a:avLst/>
                    </a:prstGeom>
                  </pic:spPr>
                </pic:pic>
              </a:graphicData>
            </a:graphic>
          </wp:inline>
        </w:drawing>
      </w:r>
      <w:r w:rsidR="008234CA">
        <w:rPr>
          <w:rStyle w:val="eop"/>
          <w:rFonts w:ascii="Clear Sans Light" w:hAnsi="Clear Sans Light" w:cs="Clear Sans Light"/>
          <w:sz w:val="22"/>
          <w:szCs w:val="22"/>
        </w:rPr>
        <w:t> </w:t>
      </w:r>
    </w:p>
    <w:p w:rsidRPr="008234CA" w:rsidR="008234CA" w:rsidP="008234CA" w:rsidRDefault="008234CA" w14:paraId="0F27DF16" w14:textId="4916CAB7">
      <w:pPr>
        <w:pStyle w:val="paragraph"/>
        <w:shd w:val="clear" w:color="auto" w:fill="FFFFFF"/>
        <w:spacing w:before="0" w:beforeAutospacing="0" w:after="0" w:afterAutospacing="0"/>
        <w:jc w:val="center"/>
        <w:textAlignment w:val="baseline"/>
        <w:rPr>
          <w:rFonts w:ascii="Segoe UI" w:hAnsi="Segoe UI" w:cs="Segoe UI"/>
          <w:i/>
          <w:iCs/>
          <w:color w:val="383838"/>
          <w:sz w:val="18"/>
          <w:szCs w:val="18"/>
          <w:lang w:val="en-US"/>
        </w:rPr>
      </w:pPr>
      <w:r w:rsidRPr="008234CA">
        <w:rPr>
          <w:rStyle w:val="normaltextrun"/>
          <w:rFonts w:ascii="Clear Sans Light" w:hAnsi="Clear Sans Light" w:cs="Clear Sans Light"/>
          <w:i/>
          <w:iCs/>
          <w:color w:val="383838"/>
          <w:sz w:val="18"/>
          <w:szCs w:val="18"/>
          <w:shd w:val="clear" w:color="auto" w:fill="FFFFFF"/>
          <w:lang w:val="en-US"/>
        </w:rPr>
        <w:t>Audrey chose Master Python to teach her the game</w:t>
      </w:r>
    </w:p>
    <w:p w:rsidRPr="008234CA" w:rsidR="003260F3" w:rsidP="0067408C" w:rsidRDefault="003260F3" w14:paraId="2A7D1A64" w14:textId="77777777">
      <w:pPr>
        <w:spacing w:line="240" w:lineRule="auto"/>
        <w:jc w:val="both"/>
        <w:rPr>
          <w:rFonts w:ascii="Clear Sans Light" w:hAnsi="Clear Sans Light" w:cs="Clear Sans Light"/>
        </w:rPr>
      </w:pPr>
    </w:p>
    <w:p w:rsidRPr="008234CA" w:rsidR="003260F3" w:rsidP="0067408C" w:rsidRDefault="003260F3" w14:paraId="1C6A43F9" w14:textId="77777777">
      <w:pPr>
        <w:spacing w:line="240" w:lineRule="auto"/>
        <w:jc w:val="both"/>
        <w:rPr>
          <w:rFonts w:ascii="Clear Sans Light" w:hAnsi="Clear Sans Light" w:cs="Clear Sans Light"/>
        </w:rPr>
      </w:pPr>
    </w:p>
    <w:p w:rsidRPr="008234CA" w:rsidR="003260F3" w:rsidP="0067408C" w:rsidRDefault="003260F3" w14:paraId="33BE7289" w14:textId="77777777">
      <w:pPr>
        <w:spacing w:line="240" w:lineRule="auto"/>
        <w:jc w:val="both"/>
        <w:rPr>
          <w:rFonts w:ascii="Clear Sans Light" w:hAnsi="Clear Sans Light" w:cs="Clear Sans Light"/>
        </w:rPr>
      </w:pPr>
    </w:p>
    <w:p w:rsidRPr="008234CA" w:rsidR="003260F3" w:rsidP="0067408C" w:rsidRDefault="003260F3" w14:paraId="2C3CCBC3" w14:textId="77777777">
      <w:pPr>
        <w:spacing w:line="240" w:lineRule="auto"/>
        <w:jc w:val="both"/>
        <w:rPr>
          <w:rFonts w:ascii="Clear Sans Light" w:hAnsi="Clear Sans Light" w:cs="Clear Sans Light"/>
        </w:rPr>
      </w:pPr>
    </w:p>
    <w:p w:rsidRPr="008234CA" w:rsidR="00DC03B8" w:rsidP="00E00405" w:rsidRDefault="00DC03B8" w14:paraId="5A9BB60D" w14:textId="368A8E23">
      <w:pPr>
        <w:spacing w:line="240" w:lineRule="auto"/>
        <w:jc w:val="both"/>
        <w:rPr>
          <w:rFonts w:ascii="Clear Sans Light" w:hAnsi="Clear Sans Light" w:cs="Clear Sans Light"/>
          <w:sz w:val="18"/>
          <w:szCs w:val="18"/>
        </w:rPr>
      </w:pPr>
      <w:r w:rsidRPr="008234CA">
        <w:rPr>
          <w:rFonts w:ascii="Clear Sans" w:hAnsi="Clear Sans" w:cs="Clear Sans"/>
        </w:rPr>
        <w:br w:type="page"/>
      </w:r>
    </w:p>
    <w:p w:rsidRPr="00446BBC" w:rsidR="00DC03B8" w:rsidP="009E58E1" w:rsidRDefault="005108F1" w14:paraId="22A3FBCC" w14:textId="2F9B46E0">
      <w:pPr>
        <w:pStyle w:val="Cobra-Title1"/>
      </w:pPr>
      <w:r>
        <w:t>I</w:t>
      </w:r>
      <w:r w:rsidRPr="005108F1">
        <w:t>nstructions</w:t>
      </w:r>
    </w:p>
    <w:p w:rsidR="00DC03B8" w:rsidP="000512BA" w:rsidRDefault="00DC03B8" w14:paraId="07FF8A3E" w14:textId="77777777">
      <w:pPr>
        <w:pStyle w:val="Cobra-Normal"/>
      </w:pPr>
    </w:p>
    <w:p w:rsidRPr="00A8574A" w:rsidR="00192E8B" w:rsidP="000512BA" w:rsidRDefault="00192E8B" w14:paraId="71672AC9" w14:textId="77777777">
      <w:pPr>
        <w:pStyle w:val="Cobra-Normal"/>
      </w:pPr>
    </w:p>
    <w:p w:rsidRPr="002E761E" w:rsidR="002E761E" w:rsidP="00A53B54" w:rsidRDefault="00DD1A2C" w14:paraId="1DE15F0D" w14:textId="47A1853B">
      <w:pPr>
        <w:pStyle w:val="Cobra-NormalTick"/>
      </w:pPr>
      <w:r w:rsidRPr="00DD1A2C">
        <w:rPr>
          <w:rFonts w:ascii="Arial" w:hAnsi="Arial" w:cs="Arial"/>
          <w:color w:val="000000"/>
          <w:sz w:val="21"/>
          <w:szCs w:val="21"/>
          <w:shd w:val="clear" w:color="auto" w:fill="FFFFFF"/>
        </w:rPr>
        <w:t>For the installation, please follow the tutorial "Python installation and tools". </w:t>
      </w:r>
    </w:p>
    <w:p w:rsidRPr="00DD1A2C" w:rsidR="00DD1A2C" w:rsidP="00A53B54" w:rsidRDefault="00DD1A2C" w14:paraId="4B092EE1" w14:textId="1120C7E1">
      <w:pPr>
        <w:pStyle w:val="Cobra-Normal"/>
        <w:numPr>
          <w:ilvl w:val="0"/>
          <w:numId w:val="14"/>
        </w:numPr>
      </w:pPr>
      <w:r w:rsidRPr="00DD1A2C">
        <w:rPr>
          <w:rFonts w:ascii="Arial" w:hAnsi="Arial" w:cs="Arial"/>
          <w:color w:val="000000"/>
          <w:sz w:val="21"/>
          <w:szCs w:val="21"/>
          <w:shd w:val="clear" w:color="auto" w:fill="FFFFFF"/>
        </w:rPr>
        <w:t>For this project, you will be asked to choose as repository name : cc_</w:t>
      </w:r>
      <w:r>
        <w:rPr>
          <w:rFonts w:ascii="Arial" w:hAnsi="Arial" w:cs="Arial"/>
          <w:color w:val="000000"/>
          <w:sz w:val="21"/>
          <w:szCs w:val="21"/>
          <w:shd w:val="clear" w:color="auto" w:fill="FFFFFF"/>
        </w:rPr>
        <w:t>hangman.</w:t>
      </w:r>
    </w:p>
    <w:p w:rsidRPr="00FC394A" w:rsidR="00FC394A" w:rsidP="00A53B54" w:rsidRDefault="00DD1A2C" w14:paraId="5923B88A" w14:textId="772FE090">
      <w:pPr>
        <w:pStyle w:val="Cobra-Normal"/>
        <w:numPr>
          <w:ilvl w:val="0"/>
          <w:numId w:val="14"/>
        </w:numPr>
      </w:pPr>
      <w:r w:rsidRPr="00DD1A2C">
        <w:rPr>
          <w:rFonts w:ascii="Arial" w:hAnsi="Arial" w:cs="Arial"/>
          <w:color w:val="000000"/>
          <w:sz w:val="21"/>
          <w:szCs w:val="21"/>
          <w:shd w:val="clear" w:color="auto" w:fill="FFFFFF"/>
        </w:rPr>
        <w:t>Do not forget to push regularly</w:t>
      </w:r>
      <w:r w:rsidR="006A2076">
        <w:rPr>
          <w:rFonts w:ascii="Arial" w:hAnsi="Arial" w:cs="Arial"/>
          <w:color w:val="000000"/>
          <w:sz w:val="21"/>
          <w:szCs w:val="21"/>
          <w:shd w:val="clear" w:color="auto" w:fill="FFFFFF"/>
        </w:rPr>
        <w:t>. </w:t>
      </w:r>
    </w:p>
    <w:p w:rsidRPr="00DC5361" w:rsidR="009F34B8" w:rsidP="006A2076" w:rsidRDefault="00DC5361" w14:paraId="4A6B679D" w14:textId="26D5409A">
      <w:pPr>
        <w:pStyle w:val="Cobra-NormalTick"/>
      </w:pPr>
      <w:r w:rsidRPr="00DC5361">
        <w:rPr>
          <w:rFonts w:ascii="Arial" w:hAnsi="Arial" w:cs="Arial"/>
          <w:color w:val="000000"/>
          <w:sz w:val="21"/>
          <w:szCs w:val="21"/>
          <w:shd w:val="clear" w:color="auto" w:fill="FFFFFF"/>
        </w:rPr>
        <w:t>If you have any question, think to ask for help to your neighbor on the right. Then the one on the left. Finally, ask a Cobra (those do not bite) if you are still stuck. </w:t>
      </w:r>
    </w:p>
    <w:p w:rsidR="00DC5361" w:rsidP="006A2076" w:rsidRDefault="00DC5361" w14:paraId="68D9283D" w14:textId="44A2D7F6">
      <w:pPr>
        <w:pStyle w:val="Cobra-NormalTick"/>
      </w:pPr>
      <w:r w:rsidRPr="00DC5361">
        <w:t>It is okay to use the internet to find answers or to get information.</w:t>
      </w:r>
    </w:p>
    <w:p w:rsidR="00DC5361" w:rsidP="006A2076" w:rsidRDefault="00DC5361" w14:paraId="4300C775" w14:textId="49764305">
      <w:pPr>
        <w:pStyle w:val="Cobra-NormalTick"/>
      </w:pPr>
      <w:r w:rsidRPr="00DC5361">
        <w:t>Feel free to make bonuses and add features when your project is finished and validated. </w:t>
      </w:r>
    </w:p>
    <w:p w:rsidR="00EC63F9" w:rsidRDefault="00EC63F9" w14:paraId="27215B9D" w14:textId="45C44BE9">
      <w:pPr>
        <w:rPr>
          <w:rFonts w:ascii="Clear Sans Light" w:hAnsi="Clear Sans Light" w:cs="Clear Sans Light"/>
        </w:rPr>
      </w:pPr>
      <w:r>
        <w:br w:type="page"/>
      </w:r>
    </w:p>
    <w:p w:rsidR="00EC63F9" w:rsidP="00EC63F9" w:rsidRDefault="00EC63F9" w14:paraId="16A0F420" w14:textId="1D22F375">
      <w:pPr>
        <w:pStyle w:val="Cobra-Title1"/>
      </w:pPr>
      <w:r w:rsidRPr="00EC63F9">
        <w:t>The basics of Python</w:t>
      </w:r>
    </w:p>
    <w:p w:rsidR="00EC63F9" w:rsidP="000721C5" w:rsidRDefault="00EC63F9" w14:paraId="6F5FAAFB" w14:textId="77777777">
      <w:pPr>
        <w:pStyle w:val="Cobra-Normal"/>
      </w:pPr>
    </w:p>
    <w:p w:rsidRPr="000721C5" w:rsidR="000721C5" w:rsidP="000721C5" w:rsidRDefault="000721C5" w14:paraId="4500336C" w14:textId="77777777">
      <w:pPr>
        <w:pStyle w:val="Cobra-Normal"/>
      </w:pPr>
    </w:p>
    <w:p w:rsidRPr="006E4C1A" w:rsidR="006E4C1A" w:rsidP="006E4C1A" w:rsidRDefault="007E786D" w14:paraId="7D8C9919" w14:textId="3B785604">
      <w:pPr>
        <w:pStyle w:val="Cobra-Normal"/>
        <w:ind w:firstLine="360"/>
      </w:pPr>
      <w:hyperlink w:history="1" r:id="rId14">
        <w:r w:rsidRPr="007E786D" w:rsidR="006E4C1A">
          <w:rPr>
            <w:rStyle w:val="Hyperlink"/>
          </w:rPr>
          <w:t>Python</w:t>
        </w:r>
      </w:hyperlink>
      <w:r w:rsidRPr="006E4C1A" w:rsidR="006E4C1A">
        <w:t xml:space="preserve"> is a programming language that appeared in the early 90's, it is characterized by its object-oriented structure like Java but it is much more affordable in its syntax and it is easier to use to do algorithms! </w:t>
      </w:r>
      <w:r w:rsidRPr="006E4C1A" w:rsidR="006E4C1A">
        <w:tab/>
      </w:r>
      <w:r w:rsidRPr="006E4C1A" w:rsidR="006E4C1A">
        <w:t xml:space="preserve"> </w:t>
      </w:r>
    </w:p>
    <w:p w:rsidRPr="006E4C1A" w:rsidR="006E4C1A" w:rsidP="006E4C1A" w:rsidRDefault="006E4C1A" w14:paraId="15DA6140" w14:textId="77777777">
      <w:pPr>
        <w:pStyle w:val="Cobra-Normal"/>
        <w:ind w:firstLine="360"/>
      </w:pPr>
      <w:r w:rsidRPr="006E4C1A">
        <w:t>Audrey has never done Python, so she learns about it here. To start, she creates a file that she names pendu.py. In this file, she decides to start her first program to display the content of a variable in the terminal.</w:t>
      </w:r>
    </w:p>
    <w:p w:rsidR="006E4C1A" w:rsidP="006E4C1A" w:rsidRDefault="006E4C1A" w14:paraId="4130D495" w14:textId="66AD0FB6">
      <w:pPr>
        <w:pStyle w:val="Cobra-Normal"/>
      </w:pPr>
    </w:p>
    <w:p w:rsidR="007E786D" w:rsidP="007E786D" w:rsidRDefault="007E786D" w14:paraId="22B86864" w14:textId="010142A7">
      <w:pPr>
        <w:pStyle w:val="Cobra-Title1"/>
      </w:pPr>
      <w:r w:rsidRPr="007E786D">
        <w:t>Creation of game variables</w:t>
      </w:r>
    </w:p>
    <w:p w:rsidR="007E786D" w:rsidP="000721C5" w:rsidRDefault="007E786D" w14:paraId="046D9FE6" w14:textId="77777777">
      <w:pPr>
        <w:pStyle w:val="Cobra-Normal"/>
      </w:pPr>
    </w:p>
    <w:p w:rsidRPr="000721C5" w:rsidR="000721C5" w:rsidP="000721C5" w:rsidRDefault="000721C5" w14:paraId="24DAADE7" w14:textId="77777777">
      <w:pPr>
        <w:pStyle w:val="Cobra-Normal"/>
      </w:pPr>
    </w:p>
    <w:p w:rsidR="00AD42F0" w:rsidP="00AD42F0" w:rsidRDefault="00AD42F0" w14:paraId="58D9EBB9" w14:textId="4FBAC699">
      <w:pPr>
        <w:pStyle w:val="Cobra-Normal"/>
        <w:ind w:firstLine="360"/>
      </w:pPr>
      <w:r>
        <w:t xml:space="preserve">To start, Audrey will have to choose the word that will have to be guessed and will put it in a variable called "solution" so as not to lose it. It can be changed later. Then she will have to implement a second variable called "turns" to define the possible number of tries for the player. This second variable will define when the game is over. </w:t>
      </w:r>
    </w:p>
    <w:p w:rsidR="00AD42F0" w:rsidP="00AD42F0" w:rsidRDefault="00AD42F0" w14:paraId="6AE9F8E5" w14:textId="35ABC042">
      <w:pPr>
        <w:pStyle w:val="Cobra-Normal"/>
        <w:ind w:firstLine="360"/>
      </w:pPr>
      <w:r>
        <w:t xml:space="preserve">You will also need to create two empty text variables that will be used to display the word with the letters found and the list of letters found.  </w:t>
      </w:r>
    </w:p>
    <w:p w:rsidR="00AD42F0" w:rsidP="00AD42F0" w:rsidRDefault="00AD42F0" w14:paraId="35E7A768" w14:textId="77777777">
      <w:pPr>
        <w:pStyle w:val="Cobra-Code"/>
      </w:pPr>
      <w:r>
        <w:t xml:space="preserve">display = "" </w:t>
      </w:r>
    </w:p>
    <w:p w:rsidR="00AD42F0" w:rsidP="00AD42F0" w:rsidRDefault="00AD42F0" w14:paraId="1DCFC691" w14:textId="77777777">
      <w:pPr>
        <w:pStyle w:val="Cobra-Code"/>
      </w:pPr>
      <w:r>
        <w:t xml:space="preserve">letters_found = "" </w:t>
      </w:r>
    </w:p>
    <w:p w:rsidR="00AD42F0" w:rsidP="00AD42F0" w:rsidRDefault="00AD42F0" w14:paraId="1D6C50FC" w14:textId="77777777">
      <w:pPr>
        <w:pStyle w:val="Cobra-Normal"/>
        <w:ind w:firstLine="360"/>
      </w:pPr>
      <w:r>
        <w:t xml:space="preserve">Now that the variables are created, Audrey can start coding her game! </w:t>
      </w:r>
    </w:p>
    <w:p w:rsidR="00AD42F0" w:rsidP="00AD42F0" w:rsidRDefault="00AD42F0" w14:paraId="2982170F" w14:textId="77777777">
      <w:pPr>
        <w:pStyle w:val="Cobra-Normal"/>
      </w:pPr>
    </w:p>
    <w:p w:rsidR="008D75CD" w:rsidP="008D75CD" w:rsidRDefault="008D75CD" w14:paraId="35092346" w14:textId="4B84AE89">
      <w:pPr>
        <w:pStyle w:val="Cobra-Title1"/>
      </w:pPr>
      <w:r w:rsidRPr="008D75CD">
        <w:t>What can this word be?</w:t>
      </w:r>
    </w:p>
    <w:p w:rsidR="008D75CD" w:rsidP="000721C5" w:rsidRDefault="008D75CD" w14:paraId="7F71E921" w14:textId="77777777">
      <w:pPr>
        <w:pStyle w:val="Cobra-Normal"/>
      </w:pPr>
    </w:p>
    <w:p w:rsidRPr="000721C5" w:rsidR="000721C5" w:rsidP="000721C5" w:rsidRDefault="000721C5" w14:paraId="786397D7" w14:textId="77777777">
      <w:pPr>
        <w:pStyle w:val="Cobra-Normal"/>
      </w:pPr>
    </w:p>
    <w:p w:rsidR="00B14078" w:rsidP="004D2794" w:rsidRDefault="00B14078" w14:paraId="7FEE6918" w14:textId="19D44443">
      <w:pPr>
        <w:pStyle w:val="Cobra-Normal"/>
        <w:ind w:firstLine="360"/>
      </w:pPr>
      <w:r>
        <w:t xml:space="preserve">In the hangman game, at the end of each round, the player is shown the word with the letters that have been found and dashes for the letters that remain to be guessed.  </w:t>
      </w:r>
    </w:p>
    <w:p w:rsidR="00B14078" w:rsidP="00B14078" w:rsidRDefault="00B14078" w14:paraId="4FAFFCA5" w14:textId="4730753F">
      <w:pPr>
        <w:pStyle w:val="Cobra-Normal"/>
        <w:ind w:firstLine="360"/>
      </w:pPr>
      <w:r>
        <w:t xml:space="preserve">At first, you must loop over the number of letters of the word to guess and fill in the display variable with dashes for each letter. At the end, we will have a result equivalent to this one: " _ _ _ _ _ _ " for a word of six letters. </w:t>
      </w:r>
    </w:p>
    <w:p w:rsidR="00C629D6" w:rsidP="00C629D6" w:rsidRDefault="00C629D6" w14:paraId="210E6542" w14:textId="77777777">
      <w:pPr>
        <w:pStyle w:val="Cobra-Normal"/>
      </w:pPr>
    </w:p>
    <w:p w:rsidR="000721C5" w:rsidRDefault="000721C5" w14:paraId="7F465A88" w14:textId="77777777">
      <w:pPr>
        <w:rPr>
          <w:rFonts w:ascii="Bitter" w:hAnsi="Bitter" w:cs="Clear Sans"/>
          <w:sz w:val="24"/>
          <w:szCs w:val="24"/>
          <w:u w:val="thick"/>
        </w:rPr>
      </w:pPr>
      <w:r>
        <w:br w:type="page"/>
      </w:r>
    </w:p>
    <w:p w:rsidR="00C629D6" w:rsidP="00C629D6" w:rsidRDefault="00C629D6" w14:paraId="48D43BBB" w14:textId="7137A874">
      <w:pPr>
        <w:pStyle w:val="Cobra-Title1"/>
      </w:pPr>
      <w:r w:rsidRPr="00C629D6">
        <w:t>Let's play a little game together</w:t>
      </w:r>
    </w:p>
    <w:p w:rsidR="000721C5" w:rsidP="000721C5" w:rsidRDefault="000721C5" w14:paraId="3B7E23FE" w14:textId="77777777">
      <w:pPr>
        <w:pStyle w:val="Cobra-Normal"/>
      </w:pPr>
    </w:p>
    <w:p w:rsidR="003E6B2D" w:rsidP="003E6B2D" w:rsidRDefault="003E6B2D" w14:paraId="5751EC86" w14:textId="4F349ECD">
      <w:pPr>
        <w:pStyle w:val="Cobra-Titre2"/>
      </w:pPr>
      <w:r w:rsidRPr="003E6B2D">
        <w:t>And let us roll!</w:t>
      </w:r>
    </w:p>
    <w:p w:rsidR="007D20E5" w:rsidP="007D20E5" w:rsidRDefault="007D20E5" w14:paraId="1285C9B8" w14:textId="77777777">
      <w:pPr>
        <w:pStyle w:val="Cobra-Normal"/>
      </w:pPr>
    </w:p>
    <w:p w:rsidR="007D20E5" w:rsidP="007D20E5" w:rsidRDefault="007D20E5" w14:paraId="3A353E78" w14:textId="77777777">
      <w:pPr>
        <w:pStyle w:val="Cobra-Normal"/>
      </w:pPr>
    </w:p>
    <w:p w:rsidRPr="00FC7132" w:rsidR="00FC7132" w:rsidP="004E02D5" w:rsidRDefault="00C222A6" w14:paraId="645CEBA8" w14:textId="59B8C626">
      <w:pPr>
        <w:pStyle w:val="Cobra-Normal"/>
        <w:ind w:firstLine="426"/>
        <w:rPr>
          <w:rStyle w:val="normaltextrun"/>
          <w:rFonts w:eastAsia="Times New Roman" w:cs="Segoe UI"/>
          <w:lang w:eastAsia="fr-FR"/>
        </w:rPr>
      </w:pPr>
      <w:r w:rsidRPr="004D2794">
        <w:t>If</w:t>
      </w:r>
      <w:r w:rsidRPr="00FC7132" w:rsidR="00FC7132">
        <w:rPr>
          <w:rStyle w:val="normaltextrun"/>
          <w:rFonts w:eastAsia="Times New Roman" w:cs="Segoe UI"/>
          <w:lang w:eastAsia="fr-FR"/>
        </w:rPr>
        <w:t xml:space="preserve"> Audrey has not used up all her attempts, the game continues. </w:t>
      </w:r>
      <w:r w:rsidRPr="00FC7132">
        <w:rPr>
          <w:rStyle w:val="normaltextrun"/>
          <w:rFonts w:eastAsia="Times New Roman" w:cs="Segoe UI"/>
          <w:lang w:eastAsia="fr-FR"/>
        </w:rPr>
        <w:t>So,</w:t>
      </w:r>
      <w:r w:rsidRPr="00FC7132" w:rsidR="00FC7132">
        <w:rPr>
          <w:rStyle w:val="normaltextrun"/>
          <w:rFonts w:eastAsia="Times New Roman" w:cs="Segoe UI"/>
          <w:lang w:eastAsia="fr-FR"/>
        </w:rPr>
        <w:t xml:space="preserve"> she needs a </w:t>
      </w:r>
      <w:hyperlink w:history="1" r:id="rId15">
        <w:r w:rsidRPr="003E5565" w:rsidR="00FC7132">
          <w:rPr>
            <w:rStyle w:val="Hyperlink"/>
            <w:rFonts w:eastAsia="Times New Roman" w:cs="Segoe UI"/>
            <w:lang w:eastAsia="fr-FR"/>
          </w:rPr>
          <w:t>loop</w:t>
        </w:r>
      </w:hyperlink>
      <w:r w:rsidRPr="00FC7132" w:rsidR="00FC7132">
        <w:rPr>
          <w:rStyle w:val="normaltextrun"/>
          <w:rFonts w:eastAsia="Times New Roman" w:cs="Segoe UI"/>
          <w:lang w:eastAsia="fr-FR"/>
        </w:rPr>
        <w:t xml:space="preserve"> to manage the actions to be performed at each t</w:t>
      </w:r>
      <w:r w:rsidRPr="004D2794" w:rsidR="00FC7132">
        <w:t xml:space="preserve">urn.  </w:t>
      </w:r>
    </w:p>
    <w:p w:rsidRPr="00FC7132" w:rsidR="00FC7132" w:rsidP="00C222A6" w:rsidRDefault="00FC7132" w14:paraId="5A445770" w14:textId="77777777">
      <w:pPr>
        <w:pStyle w:val="Cobra-Code"/>
        <w:rPr>
          <w:rStyle w:val="normaltextrun"/>
          <w:rFonts w:eastAsia="Times New Roman" w:cs="Segoe UI"/>
          <w:lang w:eastAsia="fr-FR"/>
        </w:rPr>
      </w:pPr>
      <w:r w:rsidRPr="00FC7132">
        <w:rPr>
          <w:rStyle w:val="normaltextrun"/>
          <w:rFonts w:eastAsia="Times New Roman" w:cs="Segoe UI"/>
          <w:lang w:eastAsia="fr-FR"/>
        </w:rPr>
        <w:t xml:space="preserve">while ...                      # The loop needs a condition </w:t>
      </w:r>
    </w:p>
    <w:p w:rsidRPr="00FC7132" w:rsidR="00FC7132" w:rsidP="00C222A6" w:rsidRDefault="00FC7132" w14:paraId="1AC553D6" w14:textId="77777777">
      <w:pPr>
        <w:pStyle w:val="Cobra-Code"/>
        <w:rPr>
          <w:rStyle w:val="normaltextrun"/>
          <w:rFonts w:eastAsia="Times New Roman" w:cs="Segoe UI"/>
          <w:lang w:eastAsia="fr-FR"/>
        </w:rPr>
      </w:pPr>
      <w:r w:rsidRPr="00FC7132">
        <w:rPr>
          <w:rStyle w:val="normaltextrun"/>
          <w:rFonts w:eastAsia="Times New Roman" w:cs="Segoe UI"/>
          <w:lang w:eastAsia="fr-FR"/>
        </w:rPr>
        <w:t xml:space="preserve">    print(...) </w:t>
      </w:r>
    </w:p>
    <w:p w:rsidRPr="00FC7132" w:rsidR="00FC7132" w:rsidP="00C222A6" w:rsidRDefault="00FC7132" w14:paraId="3EE5FC5D" w14:textId="77777777">
      <w:pPr>
        <w:pStyle w:val="Cobra-Code"/>
        <w:rPr>
          <w:rStyle w:val="normaltextrun"/>
          <w:rFonts w:eastAsia="Times New Roman" w:cs="Segoe UI"/>
          <w:lang w:eastAsia="fr-FR"/>
        </w:rPr>
      </w:pPr>
      <w:r w:rsidRPr="00FC7132">
        <w:rPr>
          <w:rStyle w:val="normaltextrun"/>
          <w:rFonts w:eastAsia="Times New Roman" w:cs="Segoe UI"/>
          <w:lang w:eastAsia="fr-FR"/>
        </w:rPr>
        <w:t xml:space="preserve">    proposal = input(...).lower() #The "lower" is to transform </w:t>
      </w:r>
    </w:p>
    <w:p w:rsidRPr="00FC7132" w:rsidR="00FC7132" w:rsidP="00C222A6" w:rsidRDefault="00FC7132" w14:paraId="1CED887A" w14:textId="77777777">
      <w:pPr>
        <w:pStyle w:val="Cobra-Code"/>
        <w:rPr>
          <w:rStyle w:val="normaltextrun"/>
          <w:rFonts w:eastAsia="Times New Roman" w:cs="Segoe UI"/>
          <w:lang w:eastAsia="fr-FR"/>
        </w:rPr>
      </w:pPr>
      <w:r w:rsidRPr="00FC7132">
        <w:rPr>
          <w:rStyle w:val="normaltextrun"/>
          <w:rFonts w:eastAsia="Times New Roman" w:cs="Segoe UI"/>
          <w:lang w:eastAsia="fr-FR"/>
        </w:rPr>
        <w:t xml:space="preserve">                                     #the letter into lower case </w:t>
      </w:r>
    </w:p>
    <w:p w:rsidR="00C629D6" w:rsidP="004E02D5" w:rsidRDefault="00FC7132" w14:paraId="743C30E3" w14:textId="281A1685">
      <w:pPr>
        <w:pStyle w:val="Cobra-Normal"/>
        <w:ind w:firstLine="426"/>
        <w:rPr>
          <w:rStyle w:val="normaltextrun"/>
          <w:rFonts w:eastAsia="Times New Roman" w:cs="Segoe UI"/>
          <w:lang w:eastAsia="fr-FR"/>
        </w:rPr>
      </w:pPr>
      <w:r w:rsidRPr="00FC7132">
        <w:rPr>
          <w:rStyle w:val="normaltextrun"/>
          <w:rFonts w:eastAsia="Times New Roman" w:cs="Segoe UI"/>
          <w:lang w:eastAsia="fr-FR"/>
        </w:rPr>
        <w:t xml:space="preserve">The principle is the following: </w:t>
      </w:r>
      <w:r w:rsidRPr="00FC7132" w:rsidR="00C222A6">
        <w:rPr>
          <w:rStyle w:val="normaltextrun"/>
          <w:rFonts w:eastAsia="Times New Roman" w:cs="Segoe UI"/>
          <w:lang w:eastAsia="fr-FR"/>
        </w:rPr>
        <w:t>If</w:t>
      </w:r>
      <w:r w:rsidRPr="00FC7132">
        <w:rPr>
          <w:rStyle w:val="normaltextrun"/>
          <w:rFonts w:eastAsia="Times New Roman" w:cs="Segoe UI"/>
          <w:lang w:eastAsia="fr-FR"/>
        </w:rPr>
        <w:t xml:space="preserve"> the game is not finished, the program displays the word to be guessed with the letters already found and then waits for Audrey </w:t>
      </w:r>
      <w:hyperlink r:id="rId16">
        <w:r w:rsidRPr="30CAB597">
          <w:rPr>
            <w:rStyle w:val="Hyperlink"/>
            <w:rFonts w:eastAsia="Times New Roman" w:cs="Segoe UI"/>
            <w:lang w:eastAsia="fr-FR"/>
          </w:rPr>
          <w:t>to enter one</w:t>
        </w:r>
      </w:hyperlink>
      <w:r w:rsidRPr="00FC7132">
        <w:rPr>
          <w:rStyle w:val="normaltextrun"/>
          <w:rFonts w:eastAsia="Times New Roman" w:cs="Segoe UI"/>
          <w:lang w:eastAsia="fr-FR"/>
        </w:rPr>
        <w:t>.</w:t>
      </w:r>
    </w:p>
    <w:p w:rsidR="007D20E5" w:rsidP="007D20E5" w:rsidRDefault="007D20E5" w14:paraId="4F570DEA" w14:textId="77777777">
      <w:pPr>
        <w:pStyle w:val="Cobra-Normal"/>
        <w:rPr>
          <w:rStyle w:val="normaltextrun"/>
          <w:rFonts w:eastAsia="Times New Roman" w:cs="Segoe UI"/>
          <w:lang w:eastAsia="fr-FR"/>
        </w:rPr>
      </w:pPr>
    </w:p>
    <w:p w:rsidR="00EB6CBD" w:rsidP="0036554B" w:rsidRDefault="005036E2" w14:paraId="00498CB7" w14:textId="281A1685">
      <w:pPr>
        <w:pStyle w:val="Cobra-Titre2"/>
      </w:pPr>
      <w:r w:rsidRPr="005036E2">
        <w:t>Did Audrey find the right letter?</w:t>
      </w:r>
    </w:p>
    <w:p w:rsidR="007D20E5" w:rsidP="007D20E5" w:rsidRDefault="007D20E5" w14:paraId="1EC6B885" w14:textId="77777777">
      <w:pPr>
        <w:pStyle w:val="Cobra-Normal"/>
      </w:pPr>
    </w:p>
    <w:p w:rsidR="007D20E5" w:rsidP="007D20E5" w:rsidRDefault="007D20E5" w14:paraId="3F8F1384" w14:textId="77777777">
      <w:pPr>
        <w:pStyle w:val="Cobra-Normal"/>
      </w:pPr>
    </w:p>
    <w:p w:rsidR="00CE422E" w:rsidP="004E02D5" w:rsidRDefault="00CE422E" w14:paraId="13D2684A" w14:textId="59BDB634">
      <w:pPr>
        <w:pStyle w:val="Cobra-Normal"/>
        <w:ind w:firstLine="426"/>
      </w:pPr>
      <w:r>
        <w:t xml:space="preserve">If Audrey's proposal is in the word to be found, it will have to be added to the list of letters found and tell Audrey that the letter found is in the word searched.  </w:t>
      </w:r>
    </w:p>
    <w:p w:rsidR="00CE422E" w:rsidP="00CE422E" w:rsidRDefault="00CE422E" w14:paraId="09F78B8B" w14:textId="77777777">
      <w:pPr>
        <w:pStyle w:val="Cobra-Code"/>
      </w:pPr>
      <w:r>
        <w:t xml:space="preserve">    if ...          # "If" condition </w:t>
      </w:r>
    </w:p>
    <w:p w:rsidR="00CE422E" w:rsidP="00CE422E" w:rsidRDefault="00CE422E" w14:paraId="78B110DC" w14:textId="77777777">
      <w:pPr>
        <w:pStyle w:val="Cobra-Code"/>
      </w:pPr>
      <w:r>
        <w:t xml:space="preserve">        letters_found = letters_found + ... </w:t>
      </w:r>
    </w:p>
    <w:p w:rsidR="00CE422E" w:rsidP="00CE422E" w:rsidRDefault="00CE422E" w14:paraId="3BE0BF0F" w14:textId="77777777">
      <w:pPr>
        <w:pStyle w:val="Cobra-Code"/>
      </w:pPr>
      <w:r>
        <w:t xml:space="preserve">        ... </w:t>
      </w:r>
    </w:p>
    <w:p w:rsidR="00CE422E" w:rsidP="004E02D5" w:rsidRDefault="00CE422E" w14:paraId="380E7519" w14:textId="4B20D2C1">
      <w:pPr>
        <w:pStyle w:val="Cobra-Normal"/>
        <w:ind w:firstLine="426"/>
      </w:pPr>
      <w:r>
        <w:t xml:space="preserve">And if the letter is not in the word, you must remove a trial from Audrey and tell her how many are left. </w:t>
      </w:r>
    </w:p>
    <w:p w:rsidR="00E75124" w:rsidP="00CE422E" w:rsidRDefault="00CE422E" w14:paraId="1EDDC196" w14:textId="3A6B3CA7">
      <w:pPr>
        <w:pStyle w:val="Cobra-Code"/>
      </w:pPr>
      <w:r>
        <w:t xml:space="preserve">    else # Condition "Or</w:t>
      </w:r>
      <w:r w:rsidR="0079234B">
        <w:t>"</w:t>
      </w:r>
    </w:p>
    <w:p w:rsidR="00004AB2" w:rsidP="00D87E9E" w:rsidRDefault="00004AB2" w14:paraId="6DCCB352" w14:textId="644B3CA1">
      <w:pPr>
        <w:pStyle w:val="paragraph"/>
        <w:spacing w:before="0" w:beforeAutospacing="0" w:after="0" w:afterAutospacing="0"/>
        <w:jc w:val="center"/>
        <w:textAlignment w:val="baseline"/>
        <w:rPr>
          <w:rFonts w:ascii="Segoe UI" w:hAnsi="Segoe UI" w:cs="Segoe UI"/>
          <w:sz w:val="18"/>
          <w:szCs w:val="18"/>
        </w:rPr>
      </w:pPr>
      <w:r>
        <w:rPr>
          <w:rFonts w:ascii="Courier Prime Code" w:hAnsi="Courier Prime Code" w:cs="Clear Sans Light" w:eastAsiaTheme="minorHAnsi"/>
          <w:noProof/>
          <w:color w:val="D9E2F3" w:themeColor="accent1" w:themeTint="33"/>
          <w:sz w:val="22"/>
          <w:szCs w:val="22"/>
          <w:lang w:val="en-US" w:eastAsia="en-US"/>
        </w:rPr>
        <w:drawing>
          <wp:inline distT="0" distB="0" distL="0" distR="0" wp14:anchorId="39FB03C7" wp14:editId="1BCE657E">
            <wp:extent cx="5760720" cy="247713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477135"/>
                    </a:xfrm>
                    <a:prstGeom prst="rect">
                      <a:avLst/>
                    </a:prstGeom>
                    <a:noFill/>
                    <a:ln>
                      <a:noFill/>
                    </a:ln>
                  </pic:spPr>
                </pic:pic>
              </a:graphicData>
            </a:graphic>
          </wp:inline>
        </w:drawing>
      </w:r>
    </w:p>
    <w:p w:rsidR="00004AB2" w:rsidP="00004AB2" w:rsidRDefault="00004AB2" w14:paraId="61083C4F" w14:textId="77777777">
      <w:pPr>
        <w:pStyle w:val="paragraph"/>
        <w:spacing w:before="0" w:beforeAutospacing="0" w:after="0" w:afterAutospacing="0"/>
        <w:ind w:firstLine="360"/>
        <w:textAlignment w:val="baseline"/>
        <w:rPr>
          <w:rFonts w:ascii="Segoe UI" w:hAnsi="Segoe UI" w:cs="Segoe UI"/>
          <w:sz w:val="18"/>
          <w:szCs w:val="18"/>
        </w:rPr>
      </w:pPr>
      <w:r>
        <w:rPr>
          <w:rStyle w:val="eop"/>
          <w:rFonts w:ascii="Clear Sans Light" w:hAnsi="Clear Sans Light" w:cs="Clear Sans Light"/>
        </w:rPr>
        <w:t> </w:t>
      </w:r>
    </w:p>
    <w:p w:rsidRPr="007D20E5" w:rsidR="007D20E5" w:rsidP="007D20E5" w:rsidRDefault="00D87E9E" w14:paraId="776AED51" w14:textId="7F637403">
      <w:pPr>
        <w:pStyle w:val="Cobra-Normal"/>
        <w:jc w:val="center"/>
      </w:pPr>
      <w:r w:rsidRPr="00D87E9E">
        <w:rPr>
          <w:rStyle w:val="normaltextrun"/>
          <w:rFonts w:eastAsia="Times New Roman"/>
          <w:i/>
          <w:iCs/>
          <w:color w:val="383838"/>
          <w:sz w:val="18"/>
          <w:szCs w:val="18"/>
          <w:shd w:val="clear" w:color="auto" w:fill="FFFFFF"/>
          <w:lang w:eastAsia="fr-FR"/>
        </w:rPr>
        <w:t>Example of a Hanged Man</w:t>
      </w:r>
    </w:p>
    <w:p w:rsidR="005036E2" w:rsidP="0036554B" w:rsidRDefault="00E75124" w14:paraId="77E6F1EE" w14:textId="3A9B6B2A">
      <w:pPr>
        <w:pStyle w:val="Cobra-Titre2"/>
      </w:pPr>
      <w:r w:rsidRPr="00E75124">
        <w:t>Is this a victory?</w:t>
      </w:r>
    </w:p>
    <w:p w:rsidR="00D87E9E" w:rsidP="00D87E9E" w:rsidRDefault="00D87E9E" w14:paraId="76537F55" w14:textId="77777777">
      <w:pPr>
        <w:pStyle w:val="Cobra-Normal"/>
      </w:pPr>
    </w:p>
    <w:p w:rsidR="007D20E5" w:rsidP="00D87E9E" w:rsidRDefault="007D20E5" w14:paraId="6A6B19B7" w14:textId="77777777">
      <w:pPr>
        <w:pStyle w:val="Cobra-Normal"/>
      </w:pPr>
    </w:p>
    <w:p w:rsidR="00A8699B" w:rsidP="00A8699B" w:rsidRDefault="00A8699B" w14:paraId="255950D7" w14:textId="56B79334">
      <w:pPr>
        <w:pStyle w:val="Cobra-Normal"/>
        <w:ind w:firstLine="426"/>
      </w:pPr>
      <w:r>
        <w:t xml:space="preserve">Now we must redefine the display </w:t>
      </w:r>
      <w:r w:rsidR="00FD0E9C">
        <w:t>variable because</w:t>
      </w:r>
      <w:r>
        <w:t xml:space="preserve"> letters could be found in the tour. To do this, we must look at each letter of the solution, if it is in the list of letters found, insert it in the display variable or otherwise display "_" if the letter has not been found.  </w:t>
      </w:r>
    </w:p>
    <w:p w:rsidR="00A8699B" w:rsidP="00A8699B" w:rsidRDefault="00A8699B" w14:paraId="6E7F1D4C" w14:textId="77777777">
      <w:pPr>
        <w:pStyle w:val="Cobra-Normal"/>
      </w:pPr>
    </w:p>
    <w:p w:rsidR="00A8699B" w:rsidP="00A8699B" w:rsidRDefault="00A8699B" w14:paraId="1D93DA9B" w14:textId="77777777">
      <w:pPr>
        <w:pStyle w:val="Cobra-Normal"/>
        <w:ind w:firstLine="426"/>
      </w:pPr>
      <w:r>
        <w:t xml:space="preserve">Finally, if there is no "_" left in the display variable, then you should indicate this by a victory message to Audrey and then exit the game loop. </w:t>
      </w:r>
    </w:p>
    <w:p w:rsidR="00A8699B" w:rsidP="00A8699B" w:rsidRDefault="00A8699B" w14:paraId="4C3638A9" w14:textId="77777777">
      <w:pPr>
        <w:pStyle w:val="Cobra-Code"/>
      </w:pPr>
      <w:r>
        <w:t xml:space="preserve">    if "_" not in ... </w:t>
      </w:r>
    </w:p>
    <w:p w:rsidR="00A8699B" w:rsidP="00A8699B" w:rsidRDefault="00A8699B" w14:paraId="572888C1" w14:textId="77777777">
      <w:pPr>
        <w:pStyle w:val="Cobra-Code"/>
      </w:pPr>
      <w:r>
        <w:t xml:space="preserve">        ... </w:t>
      </w:r>
    </w:p>
    <w:p w:rsidR="00A8699B" w:rsidP="00A8699B" w:rsidRDefault="00A8699B" w14:paraId="01B3E5D9" w14:textId="77777777">
      <w:pPr>
        <w:pStyle w:val="Cobra-Normal"/>
      </w:pPr>
      <w:r>
        <w:t xml:space="preserve"> </w:t>
      </w:r>
    </w:p>
    <w:p w:rsidR="00D87E9E" w:rsidP="00A8699B" w:rsidRDefault="00A8699B" w14:paraId="0EB8C632" w14:textId="6D856F4D">
      <w:pPr>
        <w:pStyle w:val="Cobra-Normal"/>
      </w:pPr>
      <w:r>
        <w:t>If the game is over, maybe you should inform Audrey!</w:t>
      </w:r>
    </w:p>
    <w:p w:rsidR="00A8699B" w:rsidP="00A8699B" w:rsidRDefault="00A8699B" w14:paraId="769E2FD9" w14:textId="77777777">
      <w:pPr>
        <w:pStyle w:val="Cobra-Normal"/>
      </w:pPr>
    </w:p>
    <w:p w:rsidR="007B67E5" w:rsidRDefault="007B67E5" w14:paraId="5204CABA" w14:textId="77777777">
      <w:pPr>
        <w:rPr>
          <w:rFonts w:ascii="Bitter" w:hAnsi="Bitter" w:cs="Clear Sans"/>
          <w:sz w:val="24"/>
          <w:szCs w:val="24"/>
          <w:u w:val="thick"/>
        </w:rPr>
      </w:pPr>
      <w:r>
        <w:br w:type="page"/>
      </w:r>
    </w:p>
    <w:p w:rsidR="003D6513" w:rsidP="003D6513" w:rsidRDefault="003D6513" w14:paraId="507203CC" w14:textId="0F9B4077">
      <w:pPr>
        <w:pStyle w:val="Cobra-Title1"/>
      </w:pPr>
      <w:r w:rsidRPr="003D6513">
        <w:t>Conclusion</w:t>
      </w:r>
    </w:p>
    <w:p w:rsidR="003D6513" w:rsidP="00A8699B" w:rsidRDefault="003D6513" w14:paraId="1DF6668D" w14:textId="77777777">
      <w:pPr>
        <w:pStyle w:val="Cobra-Normal"/>
      </w:pPr>
    </w:p>
    <w:p w:rsidR="007D20E5" w:rsidP="00A8699B" w:rsidRDefault="007D20E5" w14:paraId="3BACB350" w14:textId="77777777">
      <w:pPr>
        <w:pStyle w:val="Cobra-Normal"/>
      </w:pPr>
    </w:p>
    <w:p w:rsidR="00A8699B" w:rsidP="003D6513" w:rsidRDefault="00446BEA" w14:paraId="36051C92" w14:textId="7EB918B9">
      <w:pPr>
        <w:pStyle w:val="Cobra-Normal"/>
        <w:jc w:val="center"/>
      </w:pPr>
      <w:r>
        <w:rPr>
          <w:noProof/>
        </w:rPr>
        <w:drawing>
          <wp:inline distT="0" distB="0" distL="0" distR="0" wp14:anchorId="1DEE0BE2" wp14:editId="62DC15F6">
            <wp:extent cx="1221740" cy="122174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pic:nvPicPr>
                  <pic:blipFill>
                    <a:blip r:embed="rId18">
                      <a:extLst>
                        <a:ext uri="{28A0092B-C50C-407E-A947-70E740481C1C}">
                          <a14:useLocalDpi xmlns:a14="http://schemas.microsoft.com/office/drawing/2010/main" val="0"/>
                        </a:ext>
                      </a:extLst>
                    </a:blip>
                    <a:stretch>
                      <a:fillRect/>
                    </a:stretch>
                  </pic:blipFill>
                  <pic:spPr>
                    <a:xfrm>
                      <a:off x="0" y="0"/>
                      <a:ext cx="1221740" cy="1221740"/>
                    </a:xfrm>
                    <a:prstGeom prst="rect">
                      <a:avLst/>
                    </a:prstGeom>
                  </pic:spPr>
                </pic:pic>
              </a:graphicData>
            </a:graphic>
          </wp:inline>
        </w:drawing>
      </w:r>
    </w:p>
    <w:p w:rsidR="0092184C" w:rsidP="003D6513" w:rsidRDefault="00B9451C" w14:paraId="18833444" w14:textId="0F5CFDD9">
      <w:pPr>
        <w:pStyle w:val="Cobra-Normal"/>
        <w:jc w:val="center"/>
        <w:rPr>
          <w:rStyle w:val="normaltextrun"/>
          <w:color w:val="000000"/>
          <w:sz w:val="36"/>
          <w:szCs w:val="36"/>
          <w:shd w:val="clear" w:color="auto" w:fill="FFFFFF"/>
          <w:lang w:val="fr-FR"/>
        </w:rPr>
      </w:pPr>
      <w:r w:rsidRPr="00B9451C">
        <w:rPr>
          <w:rStyle w:val="normaltextrun"/>
          <w:color w:val="000000"/>
          <w:sz w:val="36"/>
          <w:szCs w:val="36"/>
          <w:shd w:val="clear" w:color="auto" w:fill="FFFFFF"/>
        </w:rPr>
        <w:t xml:space="preserve">Congratulations, you helped Audrey create her game! </w:t>
      </w:r>
    </w:p>
    <w:p w:rsidR="00B9451C" w:rsidP="003D6513" w:rsidRDefault="00B9451C" w14:paraId="2DC3A14A" w14:textId="77777777">
      <w:pPr>
        <w:pStyle w:val="Cobra-Normal"/>
        <w:jc w:val="center"/>
        <w:rPr>
          <w:rStyle w:val="normaltextrun"/>
          <w:color w:val="000000"/>
          <w:sz w:val="36"/>
          <w:szCs w:val="36"/>
          <w:shd w:val="clear" w:color="auto" w:fill="FFFFFF"/>
          <w:lang w:val="fr-FR"/>
        </w:rPr>
      </w:pPr>
    </w:p>
    <w:p w:rsidR="006114F8" w:rsidP="006114F8" w:rsidRDefault="006114F8" w14:paraId="704A1773" w14:textId="0258DBFD">
      <w:pPr>
        <w:pStyle w:val="Cobra-Normal"/>
      </w:pPr>
      <w:r>
        <w:t xml:space="preserve">To go further, here are some ideas: </w:t>
      </w:r>
    </w:p>
    <w:p w:rsidR="006114F8" w:rsidP="006114F8" w:rsidRDefault="006114F8" w14:paraId="65729BC6" w14:textId="1F59A722">
      <w:pPr>
        <w:pStyle w:val="Cobra-NormalTick"/>
      </w:pPr>
      <w:r>
        <w:t xml:space="preserve">Take a random word from a defined list. </w:t>
      </w:r>
    </w:p>
    <w:p w:rsidR="006114F8" w:rsidP="006114F8" w:rsidRDefault="006114F8" w14:paraId="3426BFD2" w14:textId="2E99FA97">
      <w:pPr>
        <w:pStyle w:val="Cobra-NormalTick"/>
      </w:pPr>
      <w:r>
        <w:t xml:space="preserve">Have several words separated by a space. </w:t>
      </w:r>
    </w:p>
    <w:p w:rsidR="006114F8" w:rsidP="006114F8" w:rsidRDefault="006114F8" w14:paraId="1E08762E" w14:textId="2D5E36DB">
      <w:pPr>
        <w:pStyle w:val="Cobra-NormalTick"/>
      </w:pPr>
      <w:r>
        <w:t xml:space="preserve">Draw the hangman according to the number of remaining rounds. </w:t>
      </w:r>
    </w:p>
    <w:p w:rsidRPr="00B9451C" w:rsidR="00B9451C" w:rsidP="006114F8" w:rsidRDefault="006114F8" w14:paraId="7C0DE295" w14:textId="623F1A43">
      <w:pPr>
        <w:pStyle w:val="Cobra-NormalTick"/>
      </w:pPr>
      <w:r>
        <w:t>Display the letters already tested.</w:t>
      </w:r>
    </w:p>
    <w:sectPr w:rsidRPr="00B9451C" w:rsidR="00B9451C" w:rsidSect="007B3BD9">
      <w:footerReference w:type="default" r:id="rId19"/>
      <w:type w:val="continuous"/>
      <w:pgSz w:w="11906" w:h="16838" w:orient="portrait"/>
      <w:pgMar w:top="1417" w:right="1417" w:bottom="1417" w:left="1417" w:header="708" w:footer="708" w:gutter="0"/>
      <w:pgBorders w:offsetFrom="page">
        <w:top w:val="single" w:color="FFC000" w:themeColor="accent4" w:sz="4" w:space="24"/>
        <w:left w:val="single" w:color="FFC000" w:themeColor="accent4" w:sz="4" w:space="24"/>
        <w:bottom w:val="single" w:color="FFC000" w:themeColor="accent4" w:sz="4" w:space="24"/>
        <w:right w:val="single" w:color="FFC000" w:themeColor="accent4" w:sz="4" w:space="24"/>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60212" w:rsidP="00353C27" w:rsidRDefault="00E60212" w14:paraId="4AD7CBB4" w14:textId="77777777">
      <w:pPr>
        <w:spacing w:after="0" w:line="240" w:lineRule="auto"/>
      </w:pPr>
      <w:r>
        <w:separator/>
      </w:r>
    </w:p>
  </w:endnote>
  <w:endnote w:type="continuationSeparator" w:id="0">
    <w:p w:rsidR="00E60212" w:rsidP="00353C27" w:rsidRDefault="00E60212" w14:paraId="6B0474EA" w14:textId="77777777">
      <w:pPr>
        <w:spacing w:after="0" w:line="240" w:lineRule="auto"/>
      </w:pPr>
      <w:r>
        <w:continuationSeparator/>
      </w:r>
    </w:p>
  </w:endnote>
  <w:endnote w:type="continuationNotice" w:id="1">
    <w:p w:rsidR="00E60212" w:rsidRDefault="00E60212" w14:paraId="7748CBF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lear Sans">
    <w:altName w:val="Calibri"/>
    <w:charset w:val="00"/>
    <w:family w:val="swiss"/>
    <w:pitch w:val="variable"/>
    <w:sig w:usb0="A00002EF" w:usb1="500078FB" w:usb2="00000008" w:usb3="00000000" w:csb0="0000019F" w:csb1="00000000"/>
  </w:font>
  <w:font w:name="Bitter">
    <w:altName w:val="Calibri"/>
    <w:panose1 w:val="00000000000000000000"/>
    <w:charset w:val="00"/>
    <w:family w:val="modern"/>
    <w:notTrueType/>
    <w:pitch w:val="variable"/>
    <w:sig w:usb0="00000207" w:usb1="00000000" w:usb2="00000000" w:usb3="00000000" w:csb0="00000097" w:csb1="00000000"/>
  </w:font>
  <w:font w:name="Calibri">
    <w:panose1 w:val="020F0502020204030204"/>
    <w:charset w:val="00"/>
    <w:family w:val="swiss"/>
    <w:pitch w:val="variable"/>
    <w:sig w:usb0="E0002EFF" w:usb1="C000247B" w:usb2="00000009" w:usb3="00000000" w:csb0="000001FF" w:csb1="00000000"/>
  </w:font>
  <w:font w:name="Courier Prime Code">
    <w:altName w:val="Courier New"/>
    <w:charset w:val="00"/>
    <w:family w:val="modern"/>
    <w:pitch w:val="fixed"/>
    <w:sig w:usb0="00000007" w:usb1="00000000" w:usb2="00000000" w:usb3="00000000" w:csb0="00000093" w:csb1="00000000"/>
  </w:font>
  <w:font w:name="Clear Sans Light">
    <w:altName w:val="Calibri"/>
    <w:charset w:val="00"/>
    <w:family w:val="swiss"/>
    <w:pitch w:val="variable"/>
    <w:sig w:usb0="A00002EF" w:usb1="500078FB" w:usb2="0000000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5474124"/>
      <w:docPartObj>
        <w:docPartGallery w:val="Page Numbers (Bottom of Page)"/>
        <w:docPartUnique/>
      </w:docPartObj>
    </w:sdtPr>
    <w:sdtContent>
      <w:p w:rsidR="008E2CC4" w:rsidRDefault="008E2CC4" w14:paraId="03971E05" w14:textId="300224A4">
        <w:pPr>
          <w:pStyle w:val="Footer"/>
          <w:jc w:val="right"/>
        </w:pPr>
        <w:r>
          <w:fldChar w:fldCharType="begin"/>
        </w:r>
        <w:r>
          <w:instrText>PAGE   \* MERGEFORMAT</w:instrText>
        </w:r>
        <w:r>
          <w:fldChar w:fldCharType="separate"/>
        </w:r>
        <w:r>
          <w:rPr>
            <w:lang w:val="fr-FR"/>
          </w:rPr>
          <w:t>2</w:t>
        </w:r>
        <w:r>
          <w:fldChar w:fldCharType="end"/>
        </w:r>
      </w:p>
    </w:sdtContent>
  </w:sdt>
  <w:p w:rsidRPr="00F129A3" w:rsidR="00F129A3" w:rsidP="006F7A13" w:rsidRDefault="00F129A3" w14:paraId="760567D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60212" w:rsidP="00353C27" w:rsidRDefault="00E60212" w14:paraId="2A6E0CC1" w14:textId="77777777">
      <w:pPr>
        <w:spacing w:after="0" w:line="240" w:lineRule="auto"/>
      </w:pPr>
      <w:r>
        <w:separator/>
      </w:r>
    </w:p>
  </w:footnote>
  <w:footnote w:type="continuationSeparator" w:id="0">
    <w:p w:rsidR="00E60212" w:rsidP="00353C27" w:rsidRDefault="00E60212" w14:paraId="2F91D9CF" w14:textId="77777777">
      <w:pPr>
        <w:spacing w:after="0" w:line="240" w:lineRule="auto"/>
      </w:pPr>
      <w:r>
        <w:continuationSeparator/>
      </w:r>
    </w:p>
  </w:footnote>
  <w:footnote w:type="continuationNotice" w:id="1">
    <w:p w:rsidR="00E60212" w:rsidRDefault="00E60212" w14:paraId="68D10C53"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17CB6"/>
    <w:multiLevelType w:val="hybridMultilevel"/>
    <w:tmpl w:val="35B4CB22"/>
    <w:lvl w:ilvl="0" w:tplc="D7244066">
      <w:start w:val="1"/>
      <w:numFmt w:val="bullet"/>
      <w:lvlText w:val=""/>
      <w:lvlJc w:val="left"/>
      <w:pPr>
        <w:ind w:left="720" w:hanging="360"/>
      </w:pPr>
      <w:rPr>
        <w:rFonts w:hint="default" w:ascii="Wingdings 2" w:hAnsi="Wingdings 2"/>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06FC1752"/>
    <w:multiLevelType w:val="hybridMultilevel"/>
    <w:tmpl w:val="E3B2CB7E"/>
    <w:lvl w:ilvl="0" w:tplc="588C4FE6">
      <w:start w:val="1"/>
      <w:numFmt w:val="bullet"/>
      <w:pStyle w:val="Cobra-NormalTick"/>
      <w:lvlText w:val=""/>
      <w:lvlJc w:val="left"/>
      <w:pPr>
        <w:ind w:left="720" w:hanging="360"/>
      </w:pPr>
      <w:rPr>
        <w:rFonts w:hint="default" w:ascii="Wingdings 2" w:hAnsi="Wingdings 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2" w15:restartNumberingAfterBreak="0">
    <w:nsid w:val="080271EA"/>
    <w:multiLevelType w:val="hybridMultilevel"/>
    <w:tmpl w:val="CBB8CB00"/>
    <w:lvl w:ilvl="0" w:tplc="D7244066">
      <w:start w:val="1"/>
      <w:numFmt w:val="bullet"/>
      <w:lvlText w:val=""/>
      <w:lvlJc w:val="left"/>
      <w:pPr>
        <w:ind w:left="1428" w:hanging="360"/>
      </w:pPr>
      <w:rPr>
        <w:rFonts w:hint="default" w:ascii="Wingdings 2" w:hAnsi="Wingdings 2"/>
      </w:rPr>
    </w:lvl>
    <w:lvl w:ilvl="1" w:tplc="040C0003" w:tentative="1">
      <w:start w:val="1"/>
      <w:numFmt w:val="bullet"/>
      <w:lvlText w:val="o"/>
      <w:lvlJc w:val="left"/>
      <w:pPr>
        <w:ind w:left="2148" w:hanging="360"/>
      </w:pPr>
      <w:rPr>
        <w:rFonts w:hint="default" w:ascii="Courier New" w:hAnsi="Courier New" w:cs="Courier New"/>
      </w:rPr>
    </w:lvl>
    <w:lvl w:ilvl="2" w:tplc="040C0005" w:tentative="1">
      <w:start w:val="1"/>
      <w:numFmt w:val="bullet"/>
      <w:lvlText w:val=""/>
      <w:lvlJc w:val="left"/>
      <w:pPr>
        <w:ind w:left="2868" w:hanging="360"/>
      </w:pPr>
      <w:rPr>
        <w:rFonts w:hint="default" w:ascii="Wingdings" w:hAnsi="Wingdings"/>
      </w:rPr>
    </w:lvl>
    <w:lvl w:ilvl="3" w:tplc="040C0001" w:tentative="1">
      <w:start w:val="1"/>
      <w:numFmt w:val="bullet"/>
      <w:lvlText w:val=""/>
      <w:lvlJc w:val="left"/>
      <w:pPr>
        <w:ind w:left="3588" w:hanging="360"/>
      </w:pPr>
      <w:rPr>
        <w:rFonts w:hint="default" w:ascii="Symbol" w:hAnsi="Symbol"/>
      </w:rPr>
    </w:lvl>
    <w:lvl w:ilvl="4" w:tplc="040C0003" w:tentative="1">
      <w:start w:val="1"/>
      <w:numFmt w:val="bullet"/>
      <w:lvlText w:val="o"/>
      <w:lvlJc w:val="left"/>
      <w:pPr>
        <w:ind w:left="4308" w:hanging="360"/>
      </w:pPr>
      <w:rPr>
        <w:rFonts w:hint="default" w:ascii="Courier New" w:hAnsi="Courier New" w:cs="Courier New"/>
      </w:rPr>
    </w:lvl>
    <w:lvl w:ilvl="5" w:tplc="040C0005" w:tentative="1">
      <w:start w:val="1"/>
      <w:numFmt w:val="bullet"/>
      <w:lvlText w:val=""/>
      <w:lvlJc w:val="left"/>
      <w:pPr>
        <w:ind w:left="5028" w:hanging="360"/>
      </w:pPr>
      <w:rPr>
        <w:rFonts w:hint="default" w:ascii="Wingdings" w:hAnsi="Wingdings"/>
      </w:rPr>
    </w:lvl>
    <w:lvl w:ilvl="6" w:tplc="040C0001" w:tentative="1">
      <w:start w:val="1"/>
      <w:numFmt w:val="bullet"/>
      <w:lvlText w:val=""/>
      <w:lvlJc w:val="left"/>
      <w:pPr>
        <w:ind w:left="5748" w:hanging="360"/>
      </w:pPr>
      <w:rPr>
        <w:rFonts w:hint="default" w:ascii="Symbol" w:hAnsi="Symbol"/>
      </w:rPr>
    </w:lvl>
    <w:lvl w:ilvl="7" w:tplc="040C0003" w:tentative="1">
      <w:start w:val="1"/>
      <w:numFmt w:val="bullet"/>
      <w:lvlText w:val="o"/>
      <w:lvlJc w:val="left"/>
      <w:pPr>
        <w:ind w:left="6468" w:hanging="360"/>
      </w:pPr>
      <w:rPr>
        <w:rFonts w:hint="default" w:ascii="Courier New" w:hAnsi="Courier New" w:cs="Courier New"/>
      </w:rPr>
    </w:lvl>
    <w:lvl w:ilvl="8" w:tplc="040C0005" w:tentative="1">
      <w:start w:val="1"/>
      <w:numFmt w:val="bullet"/>
      <w:lvlText w:val=""/>
      <w:lvlJc w:val="left"/>
      <w:pPr>
        <w:ind w:left="7188" w:hanging="360"/>
      </w:pPr>
      <w:rPr>
        <w:rFonts w:hint="default" w:ascii="Wingdings" w:hAnsi="Wingdings"/>
      </w:rPr>
    </w:lvl>
  </w:abstractNum>
  <w:abstractNum w:abstractNumId="3" w15:restartNumberingAfterBreak="0">
    <w:nsid w:val="0AB2066C"/>
    <w:multiLevelType w:val="hybridMultilevel"/>
    <w:tmpl w:val="DF8A2BB4"/>
    <w:lvl w:ilvl="0" w:tplc="023633F6">
      <w:start w:val="1"/>
      <w:numFmt w:val="upperRoman"/>
      <w:lvlText w:val="%1."/>
      <w:lvlJc w:val="left"/>
      <w:pPr>
        <w:ind w:left="1080" w:hanging="720"/>
      </w:pPr>
      <w:rPr>
        <w:rFonts w:hint="default" w:ascii="Clear Sans" w:hAnsi="Clear Sans" w:cs="Clear San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CF7BCE"/>
    <w:multiLevelType w:val="hybridMultilevel"/>
    <w:tmpl w:val="1D0A4978"/>
    <w:lvl w:ilvl="0" w:tplc="00088498">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0E4A68CC"/>
    <w:multiLevelType w:val="hybridMultilevel"/>
    <w:tmpl w:val="6966D0B0"/>
    <w:lvl w:ilvl="0" w:tplc="D7244066">
      <w:start w:val="1"/>
      <w:numFmt w:val="bullet"/>
      <w:lvlText w:val=""/>
      <w:lvlJc w:val="left"/>
      <w:pPr>
        <w:ind w:left="720" w:hanging="360"/>
      </w:pPr>
      <w:rPr>
        <w:rFonts w:hint="default" w:ascii="Wingdings 2" w:hAnsi="Wingdings 2"/>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 w15:restartNumberingAfterBreak="0">
    <w:nsid w:val="1D562191"/>
    <w:multiLevelType w:val="hybridMultilevel"/>
    <w:tmpl w:val="4CBE9650"/>
    <w:lvl w:ilvl="0" w:tplc="F8405180">
      <w:start w:val="1"/>
      <w:numFmt w:val="upperRoman"/>
      <w:lvlText w:val="%1."/>
      <w:lvlJc w:val="left"/>
      <w:pPr>
        <w:ind w:left="1080" w:hanging="720"/>
      </w:pPr>
      <w:rPr>
        <w:rFonts w:hint="default" w:ascii="Bitter" w:hAnsi="Bitter"/>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77762FD"/>
    <w:multiLevelType w:val="hybridMultilevel"/>
    <w:tmpl w:val="8A3236C4"/>
    <w:lvl w:ilvl="0" w:tplc="D7244066">
      <w:start w:val="1"/>
      <w:numFmt w:val="bullet"/>
      <w:lvlText w:val=""/>
      <w:lvlJc w:val="left"/>
      <w:pPr>
        <w:ind w:left="720" w:hanging="360"/>
      </w:pPr>
      <w:rPr>
        <w:rFonts w:hint="default" w:ascii="Wingdings 2" w:hAnsi="Wingdings 2"/>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8" w15:restartNumberingAfterBreak="0">
    <w:nsid w:val="589C2CB5"/>
    <w:multiLevelType w:val="hybridMultilevel"/>
    <w:tmpl w:val="A328E826"/>
    <w:lvl w:ilvl="0" w:tplc="F8405180">
      <w:start w:val="1"/>
      <w:numFmt w:val="upperRoman"/>
      <w:lvlText w:val="%1."/>
      <w:lvlJc w:val="left"/>
      <w:pPr>
        <w:ind w:left="1080" w:hanging="720"/>
      </w:pPr>
      <w:rPr>
        <w:rFonts w:hint="default" w:ascii="Bitter" w:hAnsi="Bitter"/>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57913F9"/>
    <w:multiLevelType w:val="hybridMultilevel"/>
    <w:tmpl w:val="8C2012C4"/>
    <w:lvl w:ilvl="0" w:tplc="9A4CE062">
      <w:start w:val="1"/>
      <w:numFmt w:val="upperRoman"/>
      <w:lvlText w:val="%1."/>
      <w:lvlJc w:val="left"/>
      <w:pPr>
        <w:ind w:left="1080" w:hanging="720"/>
      </w:pPr>
      <w:rPr>
        <w:rFonts w:hint="default" w:ascii="Clear Sans" w:hAnsi="Clear Sans" w:cs="Clear San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7132381"/>
    <w:multiLevelType w:val="hybridMultilevel"/>
    <w:tmpl w:val="A76C631A"/>
    <w:lvl w:ilvl="0" w:tplc="D7244066">
      <w:start w:val="1"/>
      <w:numFmt w:val="bullet"/>
      <w:lvlText w:val=""/>
      <w:lvlJc w:val="left"/>
      <w:pPr>
        <w:ind w:left="720" w:hanging="360"/>
      </w:pPr>
      <w:rPr>
        <w:rFonts w:hint="default" w:ascii="Wingdings 2" w:hAnsi="Wingdings 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11" w15:restartNumberingAfterBreak="0">
    <w:nsid w:val="6EDE0F4F"/>
    <w:multiLevelType w:val="hybridMultilevel"/>
    <w:tmpl w:val="269A4BCA"/>
    <w:lvl w:ilvl="0" w:tplc="7C96F2E4">
      <w:start w:val="1"/>
      <w:numFmt w:val="upperRoman"/>
      <w:pStyle w:val="Cobra-Title1"/>
      <w:lvlText w:val="%1."/>
      <w:lvlJc w:val="left"/>
      <w:pPr>
        <w:ind w:left="1080" w:hanging="720"/>
      </w:pPr>
      <w:rPr>
        <w:rFonts w:hint="default" w:ascii="Bitter" w:hAnsi="Bitter"/>
        <w:sz w:val="24"/>
        <w:szCs w:val="24"/>
      </w:rPr>
    </w:lvl>
    <w:lvl w:ilvl="1" w:tplc="0DF82052">
      <w:start w:val="1"/>
      <w:numFmt w:val="lowerLetter"/>
      <w:pStyle w:val="Cobra-Titre2"/>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5103B9F"/>
    <w:multiLevelType w:val="hybridMultilevel"/>
    <w:tmpl w:val="F5567180"/>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787F726C"/>
    <w:multiLevelType w:val="hybridMultilevel"/>
    <w:tmpl w:val="ED965374"/>
    <w:lvl w:ilvl="0" w:tplc="D7244066">
      <w:start w:val="1"/>
      <w:numFmt w:val="bullet"/>
      <w:lvlText w:val=""/>
      <w:lvlJc w:val="left"/>
      <w:pPr>
        <w:ind w:left="720" w:hanging="360"/>
      </w:pPr>
      <w:rPr>
        <w:rFonts w:hint="default" w:ascii="Wingdings 2" w:hAnsi="Wingdings 2"/>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4" w15:restartNumberingAfterBreak="0">
    <w:nsid w:val="7F117B16"/>
    <w:multiLevelType w:val="hybridMultilevel"/>
    <w:tmpl w:val="4B882CB6"/>
    <w:lvl w:ilvl="0" w:tplc="D7244066">
      <w:start w:val="1"/>
      <w:numFmt w:val="bullet"/>
      <w:lvlText w:val=""/>
      <w:lvlJc w:val="left"/>
      <w:pPr>
        <w:ind w:left="720" w:hanging="360"/>
      </w:pPr>
      <w:rPr>
        <w:rFonts w:hint="default" w:ascii="Wingdings 2" w:hAnsi="Wingdings 2"/>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1">
    <w:abstractNumId w:val="9"/>
  </w:num>
  <w:num w:numId="2">
    <w:abstractNumId w:val="3"/>
  </w:num>
  <w:num w:numId="3">
    <w:abstractNumId w:val="4"/>
  </w:num>
  <w:num w:numId="4">
    <w:abstractNumId w:val="11"/>
  </w:num>
  <w:num w:numId="5">
    <w:abstractNumId w:val="7"/>
  </w:num>
  <w:num w:numId="6">
    <w:abstractNumId w:val="13"/>
  </w:num>
  <w:num w:numId="7">
    <w:abstractNumId w:val="6"/>
  </w:num>
  <w:num w:numId="8">
    <w:abstractNumId w:val="2"/>
  </w:num>
  <w:num w:numId="9">
    <w:abstractNumId w:val="8"/>
  </w:num>
  <w:num w:numId="10">
    <w:abstractNumId w:val="0"/>
  </w:num>
  <w:num w:numId="11">
    <w:abstractNumId w:val="12"/>
  </w:num>
  <w:num w:numId="12">
    <w:abstractNumId w:val="14"/>
  </w:num>
  <w:num w:numId="13">
    <w:abstractNumId w:val="5"/>
  </w:num>
  <w:num w:numId="14">
    <w:abstractNumId w:val="1"/>
  </w:num>
  <w:num w:numId="15">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30"/>
  <w:attachedTemplate r:id="rId1"/>
  <w:trackRevisions w:val="false"/>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013"/>
    <w:rsid w:val="00001322"/>
    <w:rsid w:val="000033A9"/>
    <w:rsid w:val="00004AB2"/>
    <w:rsid w:val="00013516"/>
    <w:rsid w:val="00016700"/>
    <w:rsid w:val="00033FC1"/>
    <w:rsid w:val="00035BD4"/>
    <w:rsid w:val="00046430"/>
    <w:rsid w:val="000512BA"/>
    <w:rsid w:val="00052C7E"/>
    <w:rsid w:val="000572E1"/>
    <w:rsid w:val="0005738F"/>
    <w:rsid w:val="0006200F"/>
    <w:rsid w:val="00062403"/>
    <w:rsid w:val="00071D45"/>
    <w:rsid w:val="000721C5"/>
    <w:rsid w:val="0008235C"/>
    <w:rsid w:val="0008434F"/>
    <w:rsid w:val="0008553F"/>
    <w:rsid w:val="000874D8"/>
    <w:rsid w:val="0009393E"/>
    <w:rsid w:val="00095D4E"/>
    <w:rsid w:val="000A4B1F"/>
    <w:rsid w:val="000B1BEF"/>
    <w:rsid w:val="000B1C4C"/>
    <w:rsid w:val="000B494D"/>
    <w:rsid w:val="000B630A"/>
    <w:rsid w:val="000B680A"/>
    <w:rsid w:val="000D2230"/>
    <w:rsid w:val="000E38C7"/>
    <w:rsid w:val="000E770E"/>
    <w:rsid w:val="000F13BD"/>
    <w:rsid w:val="000F3FEA"/>
    <w:rsid w:val="00100D9A"/>
    <w:rsid w:val="00100ECF"/>
    <w:rsid w:val="00110AD0"/>
    <w:rsid w:val="00114876"/>
    <w:rsid w:val="00121B41"/>
    <w:rsid w:val="00134823"/>
    <w:rsid w:val="0014222F"/>
    <w:rsid w:val="001427EB"/>
    <w:rsid w:val="00144259"/>
    <w:rsid w:val="0014674C"/>
    <w:rsid w:val="0015137C"/>
    <w:rsid w:val="0016201F"/>
    <w:rsid w:val="00166A11"/>
    <w:rsid w:val="00176A7C"/>
    <w:rsid w:val="00184109"/>
    <w:rsid w:val="001905F8"/>
    <w:rsid w:val="00192E8B"/>
    <w:rsid w:val="001936F1"/>
    <w:rsid w:val="00195B1B"/>
    <w:rsid w:val="001972A1"/>
    <w:rsid w:val="001A29B8"/>
    <w:rsid w:val="001A443F"/>
    <w:rsid w:val="001B5491"/>
    <w:rsid w:val="001B6FF7"/>
    <w:rsid w:val="001C4FB8"/>
    <w:rsid w:val="001C5F15"/>
    <w:rsid w:val="001C6816"/>
    <w:rsid w:val="001C7BEF"/>
    <w:rsid w:val="001D55D8"/>
    <w:rsid w:val="001D6043"/>
    <w:rsid w:val="001F05EC"/>
    <w:rsid w:val="001F18E4"/>
    <w:rsid w:val="001F52D1"/>
    <w:rsid w:val="001F612A"/>
    <w:rsid w:val="00201328"/>
    <w:rsid w:val="00206410"/>
    <w:rsid w:val="00207307"/>
    <w:rsid w:val="00222E39"/>
    <w:rsid w:val="00224336"/>
    <w:rsid w:val="00247D8E"/>
    <w:rsid w:val="00260611"/>
    <w:rsid w:val="0026342B"/>
    <w:rsid w:val="00270E31"/>
    <w:rsid w:val="002711F9"/>
    <w:rsid w:val="002823DD"/>
    <w:rsid w:val="00283CE7"/>
    <w:rsid w:val="002904A8"/>
    <w:rsid w:val="00293507"/>
    <w:rsid w:val="002961CE"/>
    <w:rsid w:val="002A0643"/>
    <w:rsid w:val="002A525A"/>
    <w:rsid w:val="002B2043"/>
    <w:rsid w:val="002B4570"/>
    <w:rsid w:val="002B7F23"/>
    <w:rsid w:val="002C4D55"/>
    <w:rsid w:val="002D6C2A"/>
    <w:rsid w:val="002E761E"/>
    <w:rsid w:val="002F3B1F"/>
    <w:rsid w:val="002F3B6E"/>
    <w:rsid w:val="0030050A"/>
    <w:rsid w:val="003027B8"/>
    <w:rsid w:val="003153D8"/>
    <w:rsid w:val="003173D1"/>
    <w:rsid w:val="00323A21"/>
    <w:rsid w:val="003260F3"/>
    <w:rsid w:val="0032622C"/>
    <w:rsid w:val="003271B1"/>
    <w:rsid w:val="00336337"/>
    <w:rsid w:val="00351BBC"/>
    <w:rsid w:val="00353C27"/>
    <w:rsid w:val="00355C01"/>
    <w:rsid w:val="00355FEC"/>
    <w:rsid w:val="00360C28"/>
    <w:rsid w:val="00364534"/>
    <w:rsid w:val="0036554B"/>
    <w:rsid w:val="00366CCA"/>
    <w:rsid w:val="00370337"/>
    <w:rsid w:val="003864D0"/>
    <w:rsid w:val="00386AE3"/>
    <w:rsid w:val="003911FC"/>
    <w:rsid w:val="0039336D"/>
    <w:rsid w:val="00397923"/>
    <w:rsid w:val="00397A2F"/>
    <w:rsid w:val="003A0F8E"/>
    <w:rsid w:val="003A3EC6"/>
    <w:rsid w:val="003A7D7D"/>
    <w:rsid w:val="003B1B93"/>
    <w:rsid w:val="003B442D"/>
    <w:rsid w:val="003B4D21"/>
    <w:rsid w:val="003C0F0F"/>
    <w:rsid w:val="003C34CB"/>
    <w:rsid w:val="003C4498"/>
    <w:rsid w:val="003D5F26"/>
    <w:rsid w:val="003D6513"/>
    <w:rsid w:val="003E0F57"/>
    <w:rsid w:val="003E368C"/>
    <w:rsid w:val="003E5565"/>
    <w:rsid w:val="003E6B2D"/>
    <w:rsid w:val="003E712D"/>
    <w:rsid w:val="003F3D28"/>
    <w:rsid w:val="0040052C"/>
    <w:rsid w:val="00405810"/>
    <w:rsid w:val="004103C1"/>
    <w:rsid w:val="004200F6"/>
    <w:rsid w:val="0043308A"/>
    <w:rsid w:val="004367CB"/>
    <w:rsid w:val="004458DD"/>
    <w:rsid w:val="00446BEA"/>
    <w:rsid w:val="004476D7"/>
    <w:rsid w:val="00450067"/>
    <w:rsid w:val="004532D0"/>
    <w:rsid w:val="0046555F"/>
    <w:rsid w:val="00472A25"/>
    <w:rsid w:val="00473120"/>
    <w:rsid w:val="00473424"/>
    <w:rsid w:val="004752BF"/>
    <w:rsid w:val="00481FBD"/>
    <w:rsid w:val="00487782"/>
    <w:rsid w:val="004925FA"/>
    <w:rsid w:val="00495B04"/>
    <w:rsid w:val="004B09AF"/>
    <w:rsid w:val="004B4729"/>
    <w:rsid w:val="004C07BD"/>
    <w:rsid w:val="004C62C4"/>
    <w:rsid w:val="004D05C3"/>
    <w:rsid w:val="004D2794"/>
    <w:rsid w:val="004E02D5"/>
    <w:rsid w:val="004E07EA"/>
    <w:rsid w:val="004E5734"/>
    <w:rsid w:val="005036E2"/>
    <w:rsid w:val="00503933"/>
    <w:rsid w:val="005052EA"/>
    <w:rsid w:val="00506583"/>
    <w:rsid w:val="005108F1"/>
    <w:rsid w:val="00514C64"/>
    <w:rsid w:val="0051504B"/>
    <w:rsid w:val="005203B8"/>
    <w:rsid w:val="0052253D"/>
    <w:rsid w:val="005241FC"/>
    <w:rsid w:val="00525F6F"/>
    <w:rsid w:val="00526773"/>
    <w:rsid w:val="00541AF5"/>
    <w:rsid w:val="00551D17"/>
    <w:rsid w:val="00560DC1"/>
    <w:rsid w:val="00563B2D"/>
    <w:rsid w:val="00565587"/>
    <w:rsid w:val="005719F4"/>
    <w:rsid w:val="00573C91"/>
    <w:rsid w:val="005828C3"/>
    <w:rsid w:val="00583787"/>
    <w:rsid w:val="00584D0C"/>
    <w:rsid w:val="005938F1"/>
    <w:rsid w:val="00594958"/>
    <w:rsid w:val="005974F8"/>
    <w:rsid w:val="005A1D04"/>
    <w:rsid w:val="005A518F"/>
    <w:rsid w:val="005B09F8"/>
    <w:rsid w:val="005B5CE1"/>
    <w:rsid w:val="005C40EA"/>
    <w:rsid w:val="005C51F1"/>
    <w:rsid w:val="005C7AB6"/>
    <w:rsid w:val="005D067C"/>
    <w:rsid w:val="005D19C3"/>
    <w:rsid w:val="005E0FDF"/>
    <w:rsid w:val="005E1AD9"/>
    <w:rsid w:val="005E5FA6"/>
    <w:rsid w:val="005F02DC"/>
    <w:rsid w:val="005F3EC5"/>
    <w:rsid w:val="005F435F"/>
    <w:rsid w:val="005F5018"/>
    <w:rsid w:val="005F6256"/>
    <w:rsid w:val="00601F48"/>
    <w:rsid w:val="006114F8"/>
    <w:rsid w:val="00613826"/>
    <w:rsid w:val="00617664"/>
    <w:rsid w:val="00620D5E"/>
    <w:rsid w:val="006258DA"/>
    <w:rsid w:val="00630EAC"/>
    <w:rsid w:val="00631F54"/>
    <w:rsid w:val="006334D5"/>
    <w:rsid w:val="006338A7"/>
    <w:rsid w:val="00640896"/>
    <w:rsid w:val="00655CFA"/>
    <w:rsid w:val="006560C2"/>
    <w:rsid w:val="00661100"/>
    <w:rsid w:val="00663A53"/>
    <w:rsid w:val="00665281"/>
    <w:rsid w:val="00673659"/>
    <w:rsid w:val="0067408C"/>
    <w:rsid w:val="00686EB0"/>
    <w:rsid w:val="006925EA"/>
    <w:rsid w:val="00692E3C"/>
    <w:rsid w:val="0069535D"/>
    <w:rsid w:val="006A1656"/>
    <w:rsid w:val="006A2076"/>
    <w:rsid w:val="006B01FE"/>
    <w:rsid w:val="006D0C5A"/>
    <w:rsid w:val="006D1D26"/>
    <w:rsid w:val="006D301C"/>
    <w:rsid w:val="006D6086"/>
    <w:rsid w:val="006E0455"/>
    <w:rsid w:val="006E0B2B"/>
    <w:rsid w:val="006E0F7A"/>
    <w:rsid w:val="006E1E70"/>
    <w:rsid w:val="006E4C1A"/>
    <w:rsid w:val="006E4D14"/>
    <w:rsid w:val="006E73F6"/>
    <w:rsid w:val="006F2768"/>
    <w:rsid w:val="006F364C"/>
    <w:rsid w:val="006F4429"/>
    <w:rsid w:val="006F585F"/>
    <w:rsid w:val="006F67DC"/>
    <w:rsid w:val="006F7554"/>
    <w:rsid w:val="006F7A13"/>
    <w:rsid w:val="00700BFA"/>
    <w:rsid w:val="00701F9B"/>
    <w:rsid w:val="0070583B"/>
    <w:rsid w:val="00706327"/>
    <w:rsid w:val="00707905"/>
    <w:rsid w:val="007160B1"/>
    <w:rsid w:val="00724BC3"/>
    <w:rsid w:val="007300A3"/>
    <w:rsid w:val="007335B9"/>
    <w:rsid w:val="00736E0E"/>
    <w:rsid w:val="0074506D"/>
    <w:rsid w:val="00753D34"/>
    <w:rsid w:val="00760A98"/>
    <w:rsid w:val="00760B52"/>
    <w:rsid w:val="007675F1"/>
    <w:rsid w:val="00771983"/>
    <w:rsid w:val="0077421C"/>
    <w:rsid w:val="0079234B"/>
    <w:rsid w:val="007B1AAF"/>
    <w:rsid w:val="007B3BD9"/>
    <w:rsid w:val="007B67E5"/>
    <w:rsid w:val="007C1EA4"/>
    <w:rsid w:val="007D1E95"/>
    <w:rsid w:val="007D20E5"/>
    <w:rsid w:val="007E0CF3"/>
    <w:rsid w:val="007E5DCE"/>
    <w:rsid w:val="007E747E"/>
    <w:rsid w:val="007E786D"/>
    <w:rsid w:val="007F28CE"/>
    <w:rsid w:val="007F406B"/>
    <w:rsid w:val="007F56C9"/>
    <w:rsid w:val="0080171B"/>
    <w:rsid w:val="00802526"/>
    <w:rsid w:val="0080256C"/>
    <w:rsid w:val="0080345B"/>
    <w:rsid w:val="008040E2"/>
    <w:rsid w:val="00814A09"/>
    <w:rsid w:val="008202C6"/>
    <w:rsid w:val="00821C5B"/>
    <w:rsid w:val="008234CA"/>
    <w:rsid w:val="00824003"/>
    <w:rsid w:val="00825793"/>
    <w:rsid w:val="00826199"/>
    <w:rsid w:val="00831822"/>
    <w:rsid w:val="00836067"/>
    <w:rsid w:val="008472C9"/>
    <w:rsid w:val="00853703"/>
    <w:rsid w:val="00863A23"/>
    <w:rsid w:val="00864FCF"/>
    <w:rsid w:val="008659E5"/>
    <w:rsid w:val="00866AEF"/>
    <w:rsid w:val="00873781"/>
    <w:rsid w:val="0088015D"/>
    <w:rsid w:val="00884382"/>
    <w:rsid w:val="008853A0"/>
    <w:rsid w:val="00891E07"/>
    <w:rsid w:val="0089279F"/>
    <w:rsid w:val="00895736"/>
    <w:rsid w:val="008A0D3A"/>
    <w:rsid w:val="008A1216"/>
    <w:rsid w:val="008A1BE3"/>
    <w:rsid w:val="008A228B"/>
    <w:rsid w:val="008B08D7"/>
    <w:rsid w:val="008B51E3"/>
    <w:rsid w:val="008C407B"/>
    <w:rsid w:val="008C4750"/>
    <w:rsid w:val="008C5EBC"/>
    <w:rsid w:val="008C612C"/>
    <w:rsid w:val="008D2AA4"/>
    <w:rsid w:val="008D2F49"/>
    <w:rsid w:val="008D75CD"/>
    <w:rsid w:val="008E2CC4"/>
    <w:rsid w:val="008E7C8A"/>
    <w:rsid w:val="008F2CF8"/>
    <w:rsid w:val="008F3821"/>
    <w:rsid w:val="008F53B1"/>
    <w:rsid w:val="0090737D"/>
    <w:rsid w:val="00911274"/>
    <w:rsid w:val="00920EB9"/>
    <w:rsid w:val="0092184C"/>
    <w:rsid w:val="00924D44"/>
    <w:rsid w:val="00953BCF"/>
    <w:rsid w:val="0095418B"/>
    <w:rsid w:val="009629E5"/>
    <w:rsid w:val="00963D66"/>
    <w:rsid w:val="00964892"/>
    <w:rsid w:val="00965C9C"/>
    <w:rsid w:val="0097205A"/>
    <w:rsid w:val="00982CB8"/>
    <w:rsid w:val="009856BC"/>
    <w:rsid w:val="009928FE"/>
    <w:rsid w:val="00993452"/>
    <w:rsid w:val="009A3566"/>
    <w:rsid w:val="009B020C"/>
    <w:rsid w:val="009B1DA5"/>
    <w:rsid w:val="009B417F"/>
    <w:rsid w:val="009B5CF5"/>
    <w:rsid w:val="009C17BC"/>
    <w:rsid w:val="009C1FE2"/>
    <w:rsid w:val="009C2BFA"/>
    <w:rsid w:val="009C770D"/>
    <w:rsid w:val="009D3991"/>
    <w:rsid w:val="009D3EAD"/>
    <w:rsid w:val="009D4382"/>
    <w:rsid w:val="009E4203"/>
    <w:rsid w:val="009E58E1"/>
    <w:rsid w:val="009E659F"/>
    <w:rsid w:val="009F02D2"/>
    <w:rsid w:val="009F34B8"/>
    <w:rsid w:val="009F35FD"/>
    <w:rsid w:val="00A14AAE"/>
    <w:rsid w:val="00A15F66"/>
    <w:rsid w:val="00A16368"/>
    <w:rsid w:val="00A22F18"/>
    <w:rsid w:val="00A33520"/>
    <w:rsid w:val="00A42B13"/>
    <w:rsid w:val="00A4765B"/>
    <w:rsid w:val="00A538D6"/>
    <w:rsid w:val="00A53B54"/>
    <w:rsid w:val="00A60886"/>
    <w:rsid w:val="00A634FD"/>
    <w:rsid w:val="00A661C2"/>
    <w:rsid w:val="00A71575"/>
    <w:rsid w:val="00A81600"/>
    <w:rsid w:val="00A8574A"/>
    <w:rsid w:val="00A8699B"/>
    <w:rsid w:val="00A90B72"/>
    <w:rsid w:val="00AA63E1"/>
    <w:rsid w:val="00AB2509"/>
    <w:rsid w:val="00AB291B"/>
    <w:rsid w:val="00AB45A6"/>
    <w:rsid w:val="00AB6FD2"/>
    <w:rsid w:val="00AC34BB"/>
    <w:rsid w:val="00AC4A87"/>
    <w:rsid w:val="00AC785A"/>
    <w:rsid w:val="00AD0AF6"/>
    <w:rsid w:val="00AD348F"/>
    <w:rsid w:val="00AD42F0"/>
    <w:rsid w:val="00AF1074"/>
    <w:rsid w:val="00AF4FFE"/>
    <w:rsid w:val="00AF7B56"/>
    <w:rsid w:val="00B002A4"/>
    <w:rsid w:val="00B05693"/>
    <w:rsid w:val="00B068A6"/>
    <w:rsid w:val="00B126ED"/>
    <w:rsid w:val="00B12B5F"/>
    <w:rsid w:val="00B13D9F"/>
    <w:rsid w:val="00B14078"/>
    <w:rsid w:val="00B23F74"/>
    <w:rsid w:val="00B30DFE"/>
    <w:rsid w:val="00B35E92"/>
    <w:rsid w:val="00B37A6E"/>
    <w:rsid w:val="00B428C8"/>
    <w:rsid w:val="00B45593"/>
    <w:rsid w:val="00B471C2"/>
    <w:rsid w:val="00B516B9"/>
    <w:rsid w:val="00B57A80"/>
    <w:rsid w:val="00B64793"/>
    <w:rsid w:val="00B716F0"/>
    <w:rsid w:val="00B7250B"/>
    <w:rsid w:val="00B74FD1"/>
    <w:rsid w:val="00B82942"/>
    <w:rsid w:val="00B9165A"/>
    <w:rsid w:val="00B92EE4"/>
    <w:rsid w:val="00B93CBE"/>
    <w:rsid w:val="00B9451C"/>
    <w:rsid w:val="00B95E75"/>
    <w:rsid w:val="00BA3DDE"/>
    <w:rsid w:val="00BA5BDA"/>
    <w:rsid w:val="00BB0698"/>
    <w:rsid w:val="00BB432B"/>
    <w:rsid w:val="00BB7C52"/>
    <w:rsid w:val="00BC486B"/>
    <w:rsid w:val="00BC5D4B"/>
    <w:rsid w:val="00BC5E87"/>
    <w:rsid w:val="00BC7127"/>
    <w:rsid w:val="00BE0E99"/>
    <w:rsid w:val="00BF5537"/>
    <w:rsid w:val="00BF6409"/>
    <w:rsid w:val="00C02739"/>
    <w:rsid w:val="00C05AB9"/>
    <w:rsid w:val="00C067A3"/>
    <w:rsid w:val="00C156A9"/>
    <w:rsid w:val="00C222A6"/>
    <w:rsid w:val="00C22D3E"/>
    <w:rsid w:val="00C24AE3"/>
    <w:rsid w:val="00C26A06"/>
    <w:rsid w:val="00C2773F"/>
    <w:rsid w:val="00C30FB5"/>
    <w:rsid w:val="00C37D01"/>
    <w:rsid w:val="00C54D73"/>
    <w:rsid w:val="00C629D6"/>
    <w:rsid w:val="00C64E8A"/>
    <w:rsid w:val="00C64F26"/>
    <w:rsid w:val="00C654B9"/>
    <w:rsid w:val="00C767A0"/>
    <w:rsid w:val="00C857F6"/>
    <w:rsid w:val="00C865A8"/>
    <w:rsid w:val="00CA0569"/>
    <w:rsid w:val="00CA0B9B"/>
    <w:rsid w:val="00CB04C5"/>
    <w:rsid w:val="00CC0804"/>
    <w:rsid w:val="00CC3FB4"/>
    <w:rsid w:val="00CD1C60"/>
    <w:rsid w:val="00CD6856"/>
    <w:rsid w:val="00CD6A13"/>
    <w:rsid w:val="00CE0211"/>
    <w:rsid w:val="00CE422E"/>
    <w:rsid w:val="00CF4982"/>
    <w:rsid w:val="00D01A45"/>
    <w:rsid w:val="00D121C4"/>
    <w:rsid w:val="00D14D84"/>
    <w:rsid w:val="00D15E41"/>
    <w:rsid w:val="00D161A7"/>
    <w:rsid w:val="00D2123C"/>
    <w:rsid w:val="00D233B1"/>
    <w:rsid w:val="00D27BED"/>
    <w:rsid w:val="00D401AF"/>
    <w:rsid w:val="00D55CCE"/>
    <w:rsid w:val="00D62462"/>
    <w:rsid w:val="00D6506E"/>
    <w:rsid w:val="00D8047B"/>
    <w:rsid w:val="00D8523F"/>
    <w:rsid w:val="00D87E9E"/>
    <w:rsid w:val="00D901F5"/>
    <w:rsid w:val="00D95AA7"/>
    <w:rsid w:val="00DA08D0"/>
    <w:rsid w:val="00DC03B8"/>
    <w:rsid w:val="00DC1A92"/>
    <w:rsid w:val="00DC3B9C"/>
    <w:rsid w:val="00DC5361"/>
    <w:rsid w:val="00DD1A2C"/>
    <w:rsid w:val="00DD3324"/>
    <w:rsid w:val="00DD354B"/>
    <w:rsid w:val="00DD4D4E"/>
    <w:rsid w:val="00DD5101"/>
    <w:rsid w:val="00DD601C"/>
    <w:rsid w:val="00DE1E85"/>
    <w:rsid w:val="00DE467A"/>
    <w:rsid w:val="00E00405"/>
    <w:rsid w:val="00E01AFF"/>
    <w:rsid w:val="00E07400"/>
    <w:rsid w:val="00E077D1"/>
    <w:rsid w:val="00E16150"/>
    <w:rsid w:val="00E227D3"/>
    <w:rsid w:val="00E30CB1"/>
    <w:rsid w:val="00E30F22"/>
    <w:rsid w:val="00E347DD"/>
    <w:rsid w:val="00E554A6"/>
    <w:rsid w:val="00E60212"/>
    <w:rsid w:val="00E62D78"/>
    <w:rsid w:val="00E65C98"/>
    <w:rsid w:val="00E67DC4"/>
    <w:rsid w:val="00E73F20"/>
    <w:rsid w:val="00E75124"/>
    <w:rsid w:val="00E874C9"/>
    <w:rsid w:val="00E879E6"/>
    <w:rsid w:val="00E87D47"/>
    <w:rsid w:val="00E947D0"/>
    <w:rsid w:val="00E94A09"/>
    <w:rsid w:val="00E9687E"/>
    <w:rsid w:val="00E96FF4"/>
    <w:rsid w:val="00EA2FA8"/>
    <w:rsid w:val="00EA3106"/>
    <w:rsid w:val="00EA601B"/>
    <w:rsid w:val="00EB6CBD"/>
    <w:rsid w:val="00EC47FF"/>
    <w:rsid w:val="00EC63F9"/>
    <w:rsid w:val="00ED3013"/>
    <w:rsid w:val="00ED48D1"/>
    <w:rsid w:val="00ED6311"/>
    <w:rsid w:val="00EE093C"/>
    <w:rsid w:val="00EE5211"/>
    <w:rsid w:val="00EF784F"/>
    <w:rsid w:val="00F02A64"/>
    <w:rsid w:val="00F129A3"/>
    <w:rsid w:val="00F23E9D"/>
    <w:rsid w:val="00F3789E"/>
    <w:rsid w:val="00F4517A"/>
    <w:rsid w:val="00F470E4"/>
    <w:rsid w:val="00F56486"/>
    <w:rsid w:val="00F56BC7"/>
    <w:rsid w:val="00F642CC"/>
    <w:rsid w:val="00F7279C"/>
    <w:rsid w:val="00F754A8"/>
    <w:rsid w:val="00F75EBD"/>
    <w:rsid w:val="00F76D39"/>
    <w:rsid w:val="00F80352"/>
    <w:rsid w:val="00F8271F"/>
    <w:rsid w:val="00F83634"/>
    <w:rsid w:val="00F8386A"/>
    <w:rsid w:val="00F85CBF"/>
    <w:rsid w:val="00F90808"/>
    <w:rsid w:val="00FA0314"/>
    <w:rsid w:val="00FA5F42"/>
    <w:rsid w:val="00FB5DDA"/>
    <w:rsid w:val="00FB5E66"/>
    <w:rsid w:val="00FC0D06"/>
    <w:rsid w:val="00FC394A"/>
    <w:rsid w:val="00FC7132"/>
    <w:rsid w:val="00FC78D6"/>
    <w:rsid w:val="00FD016C"/>
    <w:rsid w:val="00FD0E9C"/>
    <w:rsid w:val="00FD2DDD"/>
    <w:rsid w:val="00FD49D2"/>
    <w:rsid w:val="00FE1EC1"/>
    <w:rsid w:val="00FE352E"/>
    <w:rsid w:val="00FF7068"/>
    <w:rsid w:val="00FF783B"/>
    <w:rsid w:val="045F0527"/>
    <w:rsid w:val="10C968AF"/>
    <w:rsid w:val="27B11B2E"/>
    <w:rsid w:val="30CAB597"/>
    <w:rsid w:val="38F2216C"/>
    <w:rsid w:val="3AF167BD"/>
    <w:rsid w:val="4006F02F"/>
    <w:rsid w:val="46F2613B"/>
    <w:rsid w:val="587310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7620D"/>
  <w15:chartTrackingRefBased/>
  <w15:docId w15:val="{15DD41C4-105E-482D-BE0A-3598AC7C40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033A9"/>
    <w:rPr>
      <w:lang w:val="en-US"/>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link w:val="ListParagraphChar"/>
    <w:uiPriority w:val="34"/>
    <w:qFormat/>
    <w:rsid w:val="000033A9"/>
    <w:pPr>
      <w:ind w:left="720"/>
      <w:contextualSpacing/>
    </w:pPr>
  </w:style>
  <w:style w:type="paragraph" w:styleId="Header">
    <w:name w:val="header"/>
    <w:basedOn w:val="Normal"/>
    <w:link w:val="HeaderChar"/>
    <w:uiPriority w:val="99"/>
    <w:unhideWhenUsed/>
    <w:rsid w:val="00353C27"/>
    <w:pPr>
      <w:tabs>
        <w:tab w:val="center" w:pos="4536"/>
        <w:tab w:val="right" w:pos="9072"/>
      </w:tabs>
      <w:spacing w:after="0" w:line="240" w:lineRule="auto"/>
    </w:pPr>
  </w:style>
  <w:style w:type="character" w:styleId="HeaderChar" w:customStyle="1">
    <w:name w:val="Header Char"/>
    <w:basedOn w:val="DefaultParagraphFont"/>
    <w:link w:val="Header"/>
    <w:uiPriority w:val="99"/>
    <w:rsid w:val="00353C27"/>
  </w:style>
  <w:style w:type="paragraph" w:styleId="Footer">
    <w:name w:val="footer"/>
    <w:basedOn w:val="Normal"/>
    <w:link w:val="FooterChar"/>
    <w:uiPriority w:val="99"/>
    <w:unhideWhenUsed/>
    <w:rsid w:val="00353C27"/>
    <w:pPr>
      <w:tabs>
        <w:tab w:val="center" w:pos="4536"/>
        <w:tab w:val="right" w:pos="9072"/>
      </w:tabs>
      <w:spacing w:after="0" w:line="240" w:lineRule="auto"/>
    </w:pPr>
  </w:style>
  <w:style w:type="character" w:styleId="FooterChar" w:customStyle="1">
    <w:name w:val="Footer Char"/>
    <w:basedOn w:val="DefaultParagraphFont"/>
    <w:link w:val="Footer"/>
    <w:uiPriority w:val="99"/>
    <w:rsid w:val="00353C27"/>
  </w:style>
  <w:style w:type="character" w:styleId="Hyperlink">
    <w:name w:val="Hyperlink"/>
    <w:basedOn w:val="DefaultParagraphFont"/>
    <w:uiPriority w:val="99"/>
    <w:unhideWhenUsed/>
    <w:rsid w:val="00353C27"/>
    <w:rPr>
      <w:color w:val="0563C1" w:themeColor="hyperlink"/>
      <w:u w:val="single"/>
    </w:rPr>
  </w:style>
  <w:style w:type="character" w:styleId="Mentionnonrsolue1" w:customStyle="1">
    <w:name w:val="Mention non résolue1"/>
    <w:basedOn w:val="DefaultParagraphFont"/>
    <w:uiPriority w:val="99"/>
    <w:semiHidden/>
    <w:unhideWhenUsed/>
    <w:rsid w:val="00353C27"/>
    <w:rPr>
      <w:color w:val="605E5C"/>
      <w:shd w:val="clear" w:color="auto" w:fill="E1DFDD"/>
    </w:rPr>
  </w:style>
  <w:style w:type="table" w:styleId="TableGrid">
    <w:name w:val="Table Grid"/>
    <w:basedOn w:val="TableNormal"/>
    <w:uiPriority w:val="39"/>
    <w:rsid w:val="00355C0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bra-Title" w:customStyle="1">
    <w:name w:val="Cobra - Title"/>
    <w:basedOn w:val="Normal"/>
    <w:link w:val="Cobra-TitleCar"/>
    <w:qFormat/>
    <w:rsid w:val="009E58E1"/>
    <w:pPr>
      <w:pBdr>
        <w:bottom w:val="single" w:color="auto" w:sz="12" w:space="1"/>
      </w:pBdr>
      <w:spacing w:after="0" w:line="240" w:lineRule="auto"/>
      <w:jc w:val="center"/>
    </w:pPr>
    <w:rPr>
      <w:rFonts w:ascii="Courier Prime Code" w:hAnsi="Courier Prime Code"/>
      <w:color w:val="FFC000" w:themeColor="accent4"/>
      <w:sz w:val="48"/>
      <w:szCs w:val="48"/>
    </w:rPr>
  </w:style>
  <w:style w:type="paragraph" w:styleId="Cobra-Title1" w:customStyle="1">
    <w:name w:val="Cobra - Title 1"/>
    <w:basedOn w:val="ListParagraph"/>
    <w:link w:val="Cobra-Title1Car"/>
    <w:qFormat/>
    <w:rsid w:val="009E58E1"/>
    <w:pPr>
      <w:numPr>
        <w:numId w:val="4"/>
      </w:numPr>
      <w:spacing w:after="0" w:line="240" w:lineRule="auto"/>
    </w:pPr>
    <w:rPr>
      <w:rFonts w:ascii="Bitter" w:hAnsi="Bitter" w:cs="Clear Sans"/>
      <w:sz w:val="24"/>
      <w:szCs w:val="24"/>
      <w:u w:val="thick"/>
    </w:rPr>
  </w:style>
  <w:style w:type="character" w:styleId="Cobra-TitleCar" w:customStyle="1">
    <w:name w:val="Cobra - Title Car"/>
    <w:basedOn w:val="DefaultParagraphFont"/>
    <w:link w:val="Cobra-Title"/>
    <w:rsid w:val="009E58E1"/>
    <w:rPr>
      <w:rFonts w:ascii="Courier Prime Code" w:hAnsi="Courier Prime Code"/>
      <w:color w:val="FFC000" w:themeColor="accent4"/>
      <w:sz w:val="48"/>
      <w:szCs w:val="48"/>
    </w:rPr>
  </w:style>
  <w:style w:type="paragraph" w:styleId="Cobra-Normal" w:customStyle="1">
    <w:name w:val="Cobra - Normal"/>
    <w:basedOn w:val="Normal"/>
    <w:link w:val="Cobra-NormalCar"/>
    <w:qFormat/>
    <w:rsid w:val="009E58E1"/>
    <w:pPr>
      <w:spacing w:line="240" w:lineRule="auto"/>
      <w:jc w:val="both"/>
    </w:pPr>
    <w:rPr>
      <w:rFonts w:ascii="Clear Sans Light" w:hAnsi="Clear Sans Light" w:cs="Clear Sans Light"/>
    </w:rPr>
  </w:style>
  <w:style w:type="character" w:styleId="ListParagraphChar" w:customStyle="1">
    <w:name w:val="List Paragraph Char"/>
    <w:basedOn w:val="DefaultParagraphFont"/>
    <w:link w:val="ListParagraph"/>
    <w:uiPriority w:val="34"/>
    <w:rsid w:val="009E58E1"/>
  </w:style>
  <w:style w:type="character" w:styleId="Cobra-Title1Car" w:customStyle="1">
    <w:name w:val="Cobra - Title 1 Car"/>
    <w:basedOn w:val="ListParagraphChar"/>
    <w:link w:val="Cobra-Title1"/>
    <w:rsid w:val="009E58E1"/>
    <w:rPr>
      <w:rFonts w:ascii="Bitter" w:hAnsi="Bitter" w:cs="Clear Sans"/>
      <w:sz w:val="24"/>
      <w:szCs w:val="24"/>
      <w:u w:val="thick"/>
    </w:rPr>
  </w:style>
  <w:style w:type="paragraph" w:styleId="Cobra-Titre2" w:customStyle="1">
    <w:name w:val="Cobra - Titre 2"/>
    <w:basedOn w:val="ListParagraph"/>
    <w:link w:val="Cobra-Titre2Car"/>
    <w:qFormat/>
    <w:rsid w:val="009E58E1"/>
    <w:pPr>
      <w:numPr>
        <w:ilvl w:val="1"/>
        <w:numId w:val="4"/>
      </w:numPr>
      <w:spacing w:line="240" w:lineRule="auto"/>
      <w:jc w:val="both"/>
    </w:pPr>
    <w:rPr>
      <w:rFonts w:ascii="Bitter" w:hAnsi="Bitter" w:cs="Clear Sans Light"/>
    </w:rPr>
  </w:style>
  <w:style w:type="character" w:styleId="Cobra-NormalCar" w:customStyle="1">
    <w:name w:val="Cobra - Normal Car"/>
    <w:basedOn w:val="DefaultParagraphFont"/>
    <w:link w:val="Cobra-Normal"/>
    <w:rsid w:val="009E58E1"/>
    <w:rPr>
      <w:rFonts w:ascii="Clear Sans Light" w:hAnsi="Clear Sans Light" w:cs="Clear Sans Light"/>
    </w:rPr>
  </w:style>
  <w:style w:type="paragraph" w:styleId="Cobra-Code" w:customStyle="1">
    <w:name w:val="Cobra - Code"/>
    <w:basedOn w:val="Cobra-Normal"/>
    <w:link w:val="Cobra-CodeCar"/>
    <w:autoRedefine/>
    <w:qFormat/>
    <w:rsid w:val="006F2768"/>
    <w:pPr>
      <w:shd w:val="solid" w:color="auto" w:fill="auto"/>
      <w:spacing w:before="240" w:after="280"/>
      <w:contextualSpacing/>
    </w:pPr>
    <w:rPr>
      <w:rFonts w:ascii="Courier Prime Code" w:hAnsi="Courier Prime Code"/>
      <w:color w:val="D9E2F3" w:themeColor="accent1" w:themeTint="33"/>
    </w:rPr>
  </w:style>
  <w:style w:type="character" w:styleId="Cobra-Titre2Car" w:customStyle="1">
    <w:name w:val="Cobra - Titre 2 Car"/>
    <w:basedOn w:val="ListParagraphChar"/>
    <w:link w:val="Cobra-Titre2"/>
    <w:rsid w:val="009E58E1"/>
    <w:rPr>
      <w:rFonts w:ascii="Bitter" w:hAnsi="Bitter" w:cs="Clear Sans Light"/>
    </w:rPr>
  </w:style>
  <w:style w:type="paragraph" w:styleId="Cobra-NormalTick" w:customStyle="1">
    <w:name w:val="Cobra - Normal Tick"/>
    <w:basedOn w:val="Cobra-Normal"/>
    <w:link w:val="Cobra-NormalTickCar"/>
    <w:qFormat/>
    <w:rsid w:val="00DA08D0"/>
    <w:pPr>
      <w:numPr>
        <w:numId w:val="14"/>
      </w:numPr>
    </w:pPr>
  </w:style>
  <w:style w:type="character" w:styleId="Cobra-CodeCar" w:customStyle="1">
    <w:name w:val="Cobra - Code Car"/>
    <w:basedOn w:val="DefaultParagraphFont"/>
    <w:link w:val="Cobra-Code"/>
    <w:rsid w:val="006F2768"/>
    <w:rPr>
      <w:rFonts w:ascii="Courier Prime Code" w:hAnsi="Courier Prime Code" w:cs="Clear Sans Light"/>
      <w:color w:val="D9E2F3" w:themeColor="accent1" w:themeTint="33"/>
      <w:shd w:val="solid" w:color="auto" w:fill="auto"/>
    </w:rPr>
  </w:style>
  <w:style w:type="paragraph" w:styleId="Cobra-Annotation" w:customStyle="1">
    <w:name w:val="Cobra - Annotation"/>
    <w:basedOn w:val="Normal"/>
    <w:link w:val="Cobra-AnnotationCar"/>
    <w:autoRedefine/>
    <w:qFormat/>
    <w:rsid w:val="008F53B1"/>
    <w:pPr>
      <w:spacing w:line="240" w:lineRule="auto"/>
      <w:jc w:val="both"/>
    </w:pPr>
    <w:rPr>
      <w:rFonts w:ascii="Clear Sans Light" w:hAnsi="Clear Sans Light" w:cs="Clear Sans Light"/>
      <w:i/>
      <w:color w:val="383838"/>
      <w:sz w:val="18"/>
      <w:szCs w:val="18"/>
      <w:shd w:val="clear" w:color="auto" w:fill="FFFFFF"/>
    </w:rPr>
  </w:style>
  <w:style w:type="character" w:styleId="Cobra-NormalTickCar" w:customStyle="1">
    <w:name w:val="Cobra - Normal Tick Car"/>
    <w:basedOn w:val="Cobra-NormalCar"/>
    <w:link w:val="Cobra-NormalTick"/>
    <w:rsid w:val="00DA08D0"/>
    <w:rPr>
      <w:rFonts w:ascii="Clear Sans Light" w:hAnsi="Clear Sans Light" w:cs="Clear Sans Light"/>
    </w:rPr>
  </w:style>
  <w:style w:type="character" w:styleId="Cobra-AnnotationCar" w:customStyle="1">
    <w:name w:val="Cobra - Annotation Car"/>
    <w:basedOn w:val="DefaultParagraphFont"/>
    <w:link w:val="Cobra-Annotation"/>
    <w:rsid w:val="008F53B1"/>
    <w:rPr>
      <w:rFonts w:ascii="Clear Sans Light" w:hAnsi="Clear Sans Light" w:cs="Clear Sans Light"/>
      <w:i/>
      <w:color w:val="383838"/>
      <w:sz w:val="18"/>
      <w:szCs w:val="18"/>
    </w:rPr>
  </w:style>
  <w:style w:type="paragraph" w:styleId="paragraph" w:customStyle="1">
    <w:name w:val="paragraph"/>
    <w:basedOn w:val="Normal"/>
    <w:rsid w:val="008234CA"/>
    <w:pPr>
      <w:spacing w:before="100" w:beforeAutospacing="1" w:after="100" w:afterAutospacing="1" w:line="240" w:lineRule="auto"/>
    </w:pPr>
    <w:rPr>
      <w:rFonts w:ascii="Times New Roman" w:hAnsi="Times New Roman" w:eastAsia="Times New Roman" w:cs="Times New Roman"/>
      <w:sz w:val="24"/>
      <w:szCs w:val="24"/>
      <w:lang w:val="fr-FR" w:eastAsia="fr-FR"/>
    </w:rPr>
  </w:style>
  <w:style w:type="character" w:styleId="eop" w:customStyle="1">
    <w:name w:val="eop"/>
    <w:basedOn w:val="DefaultParagraphFont"/>
    <w:rsid w:val="008234CA"/>
  </w:style>
  <w:style w:type="character" w:styleId="normaltextrun" w:customStyle="1">
    <w:name w:val="normaltextrun"/>
    <w:basedOn w:val="DefaultParagraphFont"/>
    <w:rsid w:val="008234CA"/>
  </w:style>
  <w:style w:type="character" w:styleId="UnresolvedMention">
    <w:name w:val="Unresolved Mention"/>
    <w:basedOn w:val="DefaultParagraphFont"/>
    <w:uiPriority w:val="99"/>
    <w:semiHidden/>
    <w:unhideWhenUsed/>
    <w:rsid w:val="007E78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4494">
      <w:bodyDiv w:val="1"/>
      <w:marLeft w:val="0"/>
      <w:marRight w:val="0"/>
      <w:marTop w:val="0"/>
      <w:marBottom w:val="0"/>
      <w:divBdr>
        <w:top w:val="none" w:sz="0" w:space="0" w:color="auto"/>
        <w:left w:val="none" w:sz="0" w:space="0" w:color="auto"/>
        <w:bottom w:val="none" w:sz="0" w:space="0" w:color="auto"/>
        <w:right w:val="none" w:sz="0" w:space="0" w:color="auto"/>
      </w:divBdr>
      <w:divsChild>
        <w:div w:id="1366297387">
          <w:marLeft w:val="0"/>
          <w:marRight w:val="0"/>
          <w:marTop w:val="0"/>
          <w:marBottom w:val="0"/>
          <w:divBdr>
            <w:top w:val="none" w:sz="0" w:space="0" w:color="auto"/>
            <w:left w:val="none" w:sz="0" w:space="0" w:color="auto"/>
            <w:bottom w:val="none" w:sz="0" w:space="0" w:color="auto"/>
            <w:right w:val="none" w:sz="0" w:space="0" w:color="auto"/>
          </w:divBdr>
          <w:divsChild>
            <w:div w:id="453521720">
              <w:marLeft w:val="0"/>
              <w:marRight w:val="0"/>
              <w:marTop w:val="0"/>
              <w:marBottom w:val="0"/>
              <w:divBdr>
                <w:top w:val="none" w:sz="0" w:space="0" w:color="auto"/>
                <w:left w:val="none" w:sz="0" w:space="0" w:color="auto"/>
                <w:bottom w:val="none" w:sz="0" w:space="0" w:color="auto"/>
                <w:right w:val="none" w:sz="0" w:space="0" w:color="auto"/>
              </w:divBdr>
            </w:div>
          </w:divsChild>
        </w:div>
        <w:div w:id="2135444401">
          <w:marLeft w:val="0"/>
          <w:marRight w:val="0"/>
          <w:marTop w:val="0"/>
          <w:marBottom w:val="0"/>
          <w:divBdr>
            <w:top w:val="none" w:sz="0" w:space="0" w:color="auto"/>
            <w:left w:val="none" w:sz="0" w:space="0" w:color="auto"/>
            <w:bottom w:val="none" w:sz="0" w:space="0" w:color="auto"/>
            <w:right w:val="none" w:sz="0" w:space="0" w:color="auto"/>
          </w:divBdr>
          <w:divsChild>
            <w:div w:id="572933512">
              <w:marLeft w:val="0"/>
              <w:marRight w:val="0"/>
              <w:marTop w:val="0"/>
              <w:marBottom w:val="0"/>
              <w:divBdr>
                <w:top w:val="none" w:sz="0" w:space="0" w:color="auto"/>
                <w:left w:val="none" w:sz="0" w:space="0" w:color="auto"/>
                <w:bottom w:val="none" w:sz="0" w:space="0" w:color="auto"/>
                <w:right w:val="none" w:sz="0" w:space="0" w:color="auto"/>
              </w:divBdr>
            </w:div>
            <w:div w:id="723722478">
              <w:marLeft w:val="0"/>
              <w:marRight w:val="0"/>
              <w:marTop w:val="0"/>
              <w:marBottom w:val="0"/>
              <w:divBdr>
                <w:top w:val="none" w:sz="0" w:space="0" w:color="auto"/>
                <w:left w:val="none" w:sz="0" w:space="0" w:color="auto"/>
                <w:bottom w:val="none" w:sz="0" w:space="0" w:color="auto"/>
                <w:right w:val="none" w:sz="0" w:space="0" w:color="auto"/>
              </w:divBdr>
            </w:div>
            <w:div w:id="85250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8794">
      <w:bodyDiv w:val="1"/>
      <w:marLeft w:val="0"/>
      <w:marRight w:val="0"/>
      <w:marTop w:val="0"/>
      <w:marBottom w:val="0"/>
      <w:divBdr>
        <w:top w:val="none" w:sz="0" w:space="0" w:color="auto"/>
        <w:left w:val="none" w:sz="0" w:space="0" w:color="auto"/>
        <w:bottom w:val="none" w:sz="0" w:space="0" w:color="auto"/>
        <w:right w:val="none" w:sz="0" w:space="0" w:color="auto"/>
      </w:divBdr>
      <w:divsChild>
        <w:div w:id="388187480">
          <w:marLeft w:val="0"/>
          <w:marRight w:val="0"/>
          <w:marTop w:val="0"/>
          <w:marBottom w:val="0"/>
          <w:divBdr>
            <w:top w:val="none" w:sz="0" w:space="0" w:color="auto"/>
            <w:left w:val="none" w:sz="0" w:space="0" w:color="auto"/>
            <w:bottom w:val="none" w:sz="0" w:space="0" w:color="auto"/>
            <w:right w:val="none" w:sz="0" w:space="0" w:color="auto"/>
          </w:divBdr>
        </w:div>
        <w:div w:id="1066031154">
          <w:marLeft w:val="0"/>
          <w:marRight w:val="0"/>
          <w:marTop w:val="0"/>
          <w:marBottom w:val="0"/>
          <w:divBdr>
            <w:top w:val="none" w:sz="0" w:space="0" w:color="auto"/>
            <w:left w:val="none" w:sz="0" w:space="0" w:color="auto"/>
            <w:bottom w:val="none" w:sz="0" w:space="0" w:color="auto"/>
            <w:right w:val="none" w:sz="0" w:space="0" w:color="auto"/>
          </w:divBdr>
        </w:div>
        <w:div w:id="1562982854">
          <w:marLeft w:val="0"/>
          <w:marRight w:val="0"/>
          <w:marTop w:val="0"/>
          <w:marBottom w:val="0"/>
          <w:divBdr>
            <w:top w:val="none" w:sz="0" w:space="0" w:color="auto"/>
            <w:left w:val="none" w:sz="0" w:space="0" w:color="auto"/>
            <w:bottom w:val="none" w:sz="0" w:space="0" w:color="auto"/>
            <w:right w:val="none" w:sz="0" w:space="0" w:color="auto"/>
          </w:divBdr>
        </w:div>
        <w:div w:id="1695425974">
          <w:marLeft w:val="0"/>
          <w:marRight w:val="0"/>
          <w:marTop w:val="0"/>
          <w:marBottom w:val="0"/>
          <w:divBdr>
            <w:top w:val="none" w:sz="0" w:space="0" w:color="auto"/>
            <w:left w:val="none" w:sz="0" w:space="0" w:color="auto"/>
            <w:bottom w:val="none" w:sz="0" w:space="0" w:color="auto"/>
            <w:right w:val="none" w:sz="0" w:space="0" w:color="auto"/>
          </w:divBdr>
        </w:div>
        <w:div w:id="1709841680">
          <w:marLeft w:val="0"/>
          <w:marRight w:val="0"/>
          <w:marTop w:val="0"/>
          <w:marBottom w:val="0"/>
          <w:divBdr>
            <w:top w:val="none" w:sz="0" w:space="0" w:color="auto"/>
            <w:left w:val="none" w:sz="0" w:space="0" w:color="auto"/>
            <w:bottom w:val="none" w:sz="0" w:space="0" w:color="auto"/>
            <w:right w:val="none" w:sz="0" w:space="0" w:color="auto"/>
          </w:divBdr>
        </w:div>
        <w:div w:id="2015064775">
          <w:marLeft w:val="0"/>
          <w:marRight w:val="0"/>
          <w:marTop w:val="0"/>
          <w:marBottom w:val="0"/>
          <w:divBdr>
            <w:top w:val="none" w:sz="0" w:space="0" w:color="auto"/>
            <w:left w:val="none" w:sz="0" w:space="0" w:color="auto"/>
            <w:bottom w:val="none" w:sz="0" w:space="0" w:color="auto"/>
            <w:right w:val="none" w:sz="0" w:space="0" w:color="auto"/>
          </w:divBdr>
        </w:div>
      </w:divsChild>
    </w:div>
    <w:div w:id="809519427">
      <w:bodyDiv w:val="1"/>
      <w:marLeft w:val="0"/>
      <w:marRight w:val="0"/>
      <w:marTop w:val="0"/>
      <w:marBottom w:val="0"/>
      <w:divBdr>
        <w:top w:val="none" w:sz="0" w:space="0" w:color="auto"/>
        <w:left w:val="none" w:sz="0" w:space="0" w:color="auto"/>
        <w:bottom w:val="none" w:sz="0" w:space="0" w:color="auto"/>
        <w:right w:val="none" w:sz="0" w:space="0" w:color="auto"/>
      </w:divBdr>
      <w:divsChild>
        <w:div w:id="1422142113">
          <w:marLeft w:val="0"/>
          <w:marRight w:val="0"/>
          <w:marTop w:val="0"/>
          <w:marBottom w:val="0"/>
          <w:divBdr>
            <w:top w:val="none" w:sz="0" w:space="0" w:color="auto"/>
            <w:left w:val="none" w:sz="0" w:space="0" w:color="auto"/>
            <w:bottom w:val="none" w:sz="0" w:space="0" w:color="auto"/>
            <w:right w:val="none" w:sz="0" w:space="0" w:color="auto"/>
          </w:divBdr>
        </w:div>
        <w:div w:id="1979872892">
          <w:marLeft w:val="0"/>
          <w:marRight w:val="0"/>
          <w:marTop w:val="0"/>
          <w:marBottom w:val="0"/>
          <w:divBdr>
            <w:top w:val="none" w:sz="0" w:space="0" w:color="auto"/>
            <w:left w:val="none" w:sz="0" w:space="0" w:color="auto"/>
            <w:bottom w:val="none" w:sz="0" w:space="0" w:color="auto"/>
            <w:right w:val="none" w:sz="0" w:space="0" w:color="auto"/>
          </w:divBdr>
        </w:div>
      </w:divsChild>
    </w:div>
    <w:div w:id="1422023442">
      <w:bodyDiv w:val="1"/>
      <w:marLeft w:val="0"/>
      <w:marRight w:val="0"/>
      <w:marTop w:val="0"/>
      <w:marBottom w:val="0"/>
      <w:divBdr>
        <w:top w:val="none" w:sz="0" w:space="0" w:color="auto"/>
        <w:left w:val="none" w:sz="0" w:space="0" w:color="auto"/>
        <w:bottom w:val="none" w:sz="0" w:space="0" w:color="auto"/>
        <w:right w:val="none" w:sz="0" w:space="0" w:color="auto"/>
      </w:divBdr>
      <w:divsChild>
        <w:div w:id="101924826">
          <w:marLeft w:val="0"/>
          <w:marRight w:val="0"/>
          <w:marTop w:val="0"/>
          <w:marBottom w:val="0"/>
          <w:divBdr>
            <w:top w:val="none" w:sz="0" w:space="0" w:color="auto"/>
            <w:left w:val="none" w:sz="0" w:space="0" w:color="auto"/>
            <w:bottom w:val="none" w:sz="0" w:space="0" w:color="auto"/>
            <w:right w:val="none" w:sz="0" w:space="0" w:color="auto"/>
          </w:divBdr>
        </w:div>
        <w:div w:id="441726811">
          <w:marLeft w:val="0"/>
          <w:marRight w:val="0"/>
          <w:marTop w:val="0"/>
          <w:marBottom w:val="0"/>
          <w:divBdr>
            <w:top w:val="none" w:sz="0" w:space="0" w:color="auto"/>
            <w:left w:val="none" w:sz="0" w:space="0" w:color="auto"/>
            <w:bottom w:val="none" w:sz="0" w:space="0" w:color="auto"/>
            <w:right w:val="none" w:sz="0" w:space="0" w:color="auto"/>
          </w:divBdr>
        </w:div>
        <w:div w:id="908997855">
          <w:marLeft w:val="0"/>
          <w:marRight w:val="0"/>
          <w:marTop w:val="0"/>
          <w:marBottom w:val="0"/>
          <w:divBdr>
            <w:top w:val="none" w:sz="0" w:space="0" w:color="auto"/>
            <w:left w:val="none" w:sz="0" w:space="0" w:color="auto"/>
            <w:bottom w:val="none" w:sz="0" w:space="0" w:color="auto"/>
            <w:right w:val="none" w:sz="0" w:space="0" w:color="auto"/>
          </w:divBdr>
        </w:div>
      </w:divsChild>
    </w:div>
    <w:div w:id="1604533613">
      <w:bodyDiv w:val="1"/>
      <w:marLeft w:val="0"/>
      <w:marRight w:val="0"/>
      <w:marTop w:val="0"/>
      <w:marBottom w:val="0"/>
      <w:divBdr>
        <w:top w:val="none" w:sz="0" w:space="0" w:color="auto"/>
        <w:left w:val="none" w:sz="0" w:space="0" w:color="auto"/>
        <w:bottom w:val="none" w:sz="0" w:space="0" w:color="auto"/>
        <w:right w:val="none" w:sz="0" w:space="0" w:color="auto"/>
      </w:divBdr>
      <w:divsChild>
        <w:div w:id="610090019">
          <w:marLeft w:val="0"/>
          <w:marRight w:val="0"/>
          <w:marTop w:val="0"/>
          <w:marBottom w:val="0"/>
          <w:divBdr>
            <w:top w:val="none" w:sz="0" w:space="0" w:color="auto"/>
            <w:left w:val="none" w:sz="0" w:space="0" w:color="auto"/>
            <w:bottom w:val="none" w:sz="0" w:space="0" w:color="auto"/>
            <w:right w:val="none" w:sz="0" w:space="0" w:color="auto"/>
          </w:divBdr>
        </w:div>
        <w:div w:id="890069338">
          <w:marLeft w:val="0"/>
          <w:marRight w:val="0"/>
          <w:marTop w:val="0"/>
          <w:marBottom w:val="0"/>
          <w:divBdr>
            <w:top w:val="none" w:sz="0" w:space="0" w:color="auto"/>
            <w:left w:val="none" w:sz="0" w:space="0" w:color="auto"/>
            <w:bottom w:val="none" w:sz="0" w:space="0" w:color="auto"/>
            <w:right w:val="none" w:sz="0" w:space="0" w:color="auto"/>
          </w:divBdr>
        </w:div>
        <w:div w:id="1313871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jpg" Id="rId13" /><Relationship Type="http://schemas.openxmlformats.org/officeDocument/2006/relationships/image" Target="media/image5.png"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4.jpeg" Id="rId17" /><Relationship Type="http://schemas.openxmlformats.org/officeDocument/2006/relationships/customXml" Target="../customXml/item2.xml" Id="rId2" /><Relationship Type="http://schemas.openxmlformats.org/officeDocument/2006/relationships/hyperlink" Target="https://www.w3schools.com/python/python_user_input.asp"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yperlink" Target="https://www.w3schools.com/python/python_while_loops.asp" TargetMode="External" Id="rId15" /><Relationship Type="http://schemas.openxmlformats.org/officeDocument/2006/relationships/endnotes" Target="end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python.org/" TargetMode="External" Id="rId14" /><Relationship Type="http://schemas.openxmlformats.org/officeDocument/2006/relationships/glossaryDocument" Target="glossary/document.xml" Id="R28f7a5ecd8a14d17"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pitech-Matthieu\Desktop\Stage\Files\SUBJECTTEMPLATE.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8410eec-e231-418e-955a-3ee4b5028d18}"/>
      </w:docPartPr>
      <w:docPartBody>
        <w:p w14:paraId="54F872A2">
          <w:r>
            <w:rPr>
              <w:rStyle w:val="PlaceholderText"/>
            </w:rPr>
            <w:t/>
          </w:r>
        </w:p>
      </w:docPartBody>
    </w:docPart>
  </w:docParts>
</w:glossaryDocument>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A92E9494FB074FA70740238B36DC04" ma:contentTypeVersion="16" ma:contentTypeDescription="Crée un document." ma:contentTypeScope="" ma:versionID="85c91fdb45ca4e1887735aaead567bee">
  <xsd:schema xmlns:xsd="http://www.w3.org/2001/XMLSchema" xmlns:xs="http://www.w3.org/2001/XMLSchema" xmlns:p="http://schemas.microsoft.com/office/2006/metadata/properties" xmlns:ns2="66b3f1f0-7b2c-4aa7-93d3-b6b8ac0717bf" xmlns:ns3="d95fd534-4c54-4d0d-8912-e74ddc1547df" targetNamespace="http://schemas.microsoft.com/office/2006/metadata/properties" ma:root="true" ma:fieldsID="ce371631e5702dd5dc598b0cce1c65cd" ns2:_="" ns3:_="">
    <xsd:import namespace="66b3f1f0-7b2c-4aa7-93d3-b6b8ac0717bf"/>
    <xsd:import namespace="d95fd534-4c54-4d0d-8912-e74ddc1547d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3f1f0-7b2c-4aa7-93d3-b6b8ac0717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ea5cba62-7a90-4cbb-8c0d-a8cd742f6be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95fd534-4c54-4d0d-8912-e74ddc1547d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TaxCatchAll" ma:index="23" nillable="true" ma:displayName="Taxonomy Catch All Column" ma:hidden="true" ma:list="{5dc2caf8-1646-427c-b0b0-53e771cda618}" ma:internalName="TaxCatchAll" ma:showField="CatchAllData" ma:web="d95fd534-4c54-4d0d-8912-e74ddc1547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6b3f1f0-7b2c-4aa7-93d3-b6b8ac0717bf">
      <Terms xmlns="http://schemas.microsoft.com/office/infopath/2007/PartnerControls"/>
    </lcf76f155ced4ddcb4097134ff3c332f>
    <TaxCatchAll xmlns="d95fd534-4c54-4d0d-8912-e74ddc1547d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CD60B-4EC8-49E8-8493-E01209F5E78C}"/>
</file>

<file path=customXml/itemProps2.xml><?xml version="1.0" encoding="utf-8"?>
<ds:datastoreItem xmlns:ds="http://schemas.openxmlformats.org/officeDocument/2006/customXml" ds:itemID="{ACE3735F-F5F6-4845-95F9-A17EC9D9AAC4}">
  <ds:schemaRefs>
    <ds:schemaRef ds:uri="http://schemas.microsoft.com/sharepoint/v3/contenttype/forms"/>
  </ds:schemaRefs>
</ds:datastoreItem>
</file>

<file path=customXml/itemProps3.xml><?xml version="1.0" encoding="utf-8"?>
<ds:datastoreItem xmlns:ds="http://schemas.openxmlformats.org/officeDocument/2006/customXml" ds:itemID="{122B16D9-7225-46AC-8B4B-A5C33985A82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E7CD1FF-0012-4B28-A2FC-0405E16C812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SUBJECTTEMPLATE.dotx</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Epitech-Matthieu</dc:creator>
  <keywords/>
  <dc:description/>
  <lastModifiedBy>Cyprien Piron</lastModifiedBy>
  <revision>60</revision>
  <lastPrinted>2019-12-31T23:04:00.0000000Z</lastPrinted>
  <dcterms:created xsi:type="dcterms:W3CDTF">2021-07-01T23:04:00.0000000Z</dcterms:created>
  <dcterms:modified xsi:type="dcterms:W3CDTF">2023-06-26T05:08:20.1731667Z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0x01010082A92E9494FB074FA70740238B36DC04</vt:lpwstr>
  </property>
</Properties>
</file>